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9C" w:rsidRDefault="00EC5E9C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C5E9C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C5E9C" w:rsidRDefault="00DD4CE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C5E9C" w:rsidRDefault="00DD4CE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C5E9C" w:rsidRDefault="00DD4CE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EC5E9C" w:rsidRDefault="00DD4CE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C5E9C" w:rsidRDefault="00DD4CE6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C5E9C" w:rsidRDefault="00DD4CE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C5E9C" w:rsidRDefault="00DD4CE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EC5E9C" w:rsidRDefault="00DD4CE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EC5E9C" w:rsidRDefault="00DD4CE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C5E9C" w:rsidRDefault="00EC5E9C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EC5E9C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53340</wp:posOffset>
                      </wp:positionV>
                      <wp:extent cx="2638425" cy="2590796"/>
                      <wp:effectExtent l="0" t="0" r="28575" b="1968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259079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EC5E9C" w:rsidRDefault="00EC5E9C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илиния 2" o:spid="_x0000_s1026" style="position:absolute;margin-left:8.8pt;margin-top:4.2pt;width:207.75pt;height:204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" adj="-11796480,,5400" path="m,l21600,r,21600l,21600,,xe" filled="f" strokeweight=".25906mm">
                      <v:stroke joinstyle="miter"/>
                      <v:formulas/>
                      <v:path arrowok="t" o:connecttype="custom" o:connectlocs="1319213,0;2638425,1295398;1319213,2590796;0,1295398" o:connectangles="270,0,90,180" textboxrect="0,0,21600,21600"/>
                      <v:textbox inset="4.40942mm,2.29106mm,4.40942mm,2.29106mm">
                        <w:txbxContent>
                          <w:p w:rsidR="00EC5E9C" w:rsidRDefault="00EC5E9C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alias w:val="Image"/>
              <w:tag w:val="Image"/>
              <w:id w:val="-964193970"/>
              <w:showingPlcHdr/>
              <w:picture/>
            </w:sdtPr>
            <w:sdtContent>
              <w:p w:rsidR="00EC5E9C" w:rsidRDefault="00315D9B">
                <w:pPr>
                  <w:pStyle w:val="2"/>
                  <w:ind w:left="220" w:right="-5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EC5E9C" w:rsidRDefault="00EC5E9C" w:rsidP="00315D9B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 Адрес переписки:</w:t>
            </w:r>
          </w:p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EC5E9C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476196779"/>
              <w:placeholder>
                <w:docPart w:val="DefaultPlaceholder_-1854013440"/>
              </w:placeholder>
            </w:sdtPr>
            <w:sdtContent>
              <w:p w:rsidR="00EC5E9C" w:rsidRDefault="00711411">
                <w:pPr>
                  <w:pStyle w:val="31"/>
                  <w:ind w:left="3" w:right="3" w:firstLine="35"/>
                  <w:jc w:val="left"/>
                </w:pPr>
                <w:r>
                  <w:t>[Контакт для переписки]</w:t>
                </w:r>
              </w:p>
            </w:sdtContent>
          </w:sdt>
          <w:p w:rsidR="00EC5E9C" w:rsidRDefault="00EC5E9C">
            <w:pPr>
              <w:pStyle w:val="31"/>
              <w:ind w:left="3" w:right="3" w:firstLine="1027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56807358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snapToGrid w:val="0"/>
                  <w:ind w:left="3" w:right="3" w:firstLine="46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EC5E9C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EC5E9C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C5E9C" w:rsidRDefault="00DD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EC5E9C">
        <w:tblPrEx>
          <w:tblCellMar>
            <w:top w:w="0" w:type="dxa"/>
            <w:bottom w:w="0" w:type="dxa"/>
          </w:tblCellMar>
        </w:tblPrEx>
        <w:tc>
          <w:tcPr>
            <w:tcW w:w="47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C5E9C" w:rsidRDefault="00DD4CE6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ТҚХК тізіміне өзгертулер енгізу туралы ХАБАРЛАМА</w:t>
            </w:r>
          </w:p>
          <w:p w:rsidR="00EC5E9C" w:rsidRDefault="00DD4CE6">
            <w:pPr>
              <w:pStyle w:val="TableContents"/>
              <w:jc w:val="center"/>
            </w:pPr>
            <w:r>
              <w:t> </w:t>
            </w:r>
          </w:p>
          <w:p w:rsidR="00EC5E9C" w:rsidRDefault="00DD4CE6">
            <w:pPr>
              <w:pStyle w:val="TableContents"/>
              <w:ind w:right="170"/>
              <w:jc w:val="both"/>
            </w:pPr>
            <w:r>
              <w:rPr>
                <w:rStyle w:val="a0"/>
                <w:sz w:val="24"/>
              </w:rPr>
              <w:t xml:space="preserve">     Осымен тауар таңбасына (қызмет көрсету таңбасына) өтінім</w:t>
            </w:r>
            <w:r>
              <w:rPr>
                <w:rStyle w:val="a0"/>
                <w:sz w:val="24"/>
              </w:rPr>
              <w:t xml:space="preserve"> материалдарына өзгерістер енгізілгендігі туралы хабарлаймыз.</w:t>
            </w:r>
            <w:r>
              <w:t> </w:t>
            </w:r>
          </w:p>
        </w:tc>
        <w:tc>
          <w:tcPr>
            <w:tcW w:w="47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C5E9C" w:rsidRDefault="00DD4CE6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EC5E9C" w:rsidRDefault="00DD4CE6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изменений в перечень МКТУ</w:t>
            </w:r>
          </w:p>
          <w:p w:rsidR="00EC5E9C" w:rsidRDefault="00DD4CE6">
            <w:pPr>
              <w:pStyle w:val="TableContents"/>
              <w:jc w:val="center"/>
            </w:pPr>
            <w:r>
              <w:t> </w:t>
            </w:r>
          </w:p>
          <w:p w:rsidR="00EC5E9C" w:rsidRDefault="00DD4CE6">
            <w:pPr>
              <w:pStyle w:val="TableContents"/>
              <w:ind w:left="170" w:firstLine="601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  <w:p w:rsidR="00EC5E9C" w:rsidRDefault="00DD4CE6">
            <w:pPr>
              <w:pStyle w:val="TableContents"/>
            </w:pPr>
            <w:r>
              <w:t> </w:t>
            </w:r>
          </w:p>
        </w:tc>
      </w:tr>
    </w:tbl>
    <w:p w:rsidR="00EC5E9C" w:rsidRDefault="00EC5E9C">
      <w:pPr>
        <w:pStyle w:val="Standard"/>
        <w:jc w:val="center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5"/>
        <w:gridCol w:w="4952"/>
      </w:tblGrid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extbody"/>
              <w:shd w:val="clear" w:color="auto" w:fill="FFFFFF"/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(210) Өтінім нөмірі / Номер заявки: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602311425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shd w:val="clear" w:color="auto" w:fill="FFFFFF"/>
                  <w:spacing w:before="14" w:line="278" w:lineRule="exact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extbody"/>
              <w:shd w:val="clear" w:color="auto" w:fill="FFFFFF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(220) Берілген күні / Дата подачи: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-53169560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shd w:val="clear" w:color="auto" w:fill="FFFFFF"/>
                  <w:spacing w:line="278" w:lineRule="exact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[ДатаЗаявки]</w:t>
                </w:r>
              </w:p>
            </w:sdtContent>
          </w:sdt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(300) Басымдылық / Приоритет: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315D9B" w:rsidP="00315D9B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1014727857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4"/>
                    <w:szCs w:val="24"/>
                  </w:rPr>
                  <w:t>[</w:t>
                </w:r>
                <w:r w:rsidR="00DD4CE6">
                  <w:rPr>
                    <w:sz w:val="24"/>
                    <w:szCs w:val="24"/>
                  </w:rPr>
                  <w:t>PRIORITET_31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542821527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[PRIORITET_32]</w:t>
                </w:r>
              </w:sdtContent>
            </w:sdt>
            <w:r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1847391561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[PRIORITET_33]</w:t>
                </w:r>
              </w:sdtContent>
            </w:sdt>
          </w:p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(710) Өтінім беруші / Заявитель: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1193038877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653267728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[адрес заявителя]</w:t>
                </w:r>
              </w:p>
            </w:sdtContent>
          </w:sdt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</w:pPr>
            <w:r>
              <w:rPr>
                <w:rStyle w:val="a0"/>
                <w:b/>
                <w:sz w:val="24"/>
                <w:szCs w:val="24"/>
              </w:rPr>
              <w:t>(511) ТҚХК класстары / классы МКТУ: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1695889043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  <w:tr w:rsidR="00EC5E9C">
        <w:tblPrEx>
          <w:tblCellMar>
            <w:top w:w="0" w:type="dxa"/>
            <w:bottom w:w="0" w:type="dxa"/>
          </w:tblCellMar>
        </w:tblPrEx>
        <w:tc>
          <w:tcPr>
            <w:tcW w:w="46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E9C" w:rsidRDefault="00DD4CE6">
            <w:pPr>
              <w:pStyle w:val="Standard"/>
              <w:shd w:val="clear" w:color="auto" w:fill="FFFFFF"/>
              <w:spacing w:line="278" w:lineRule="exact"/>
              <w:ind w:left="27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ТҚХК өзгертілген тізімі / Измененный перечень МКТУ:</w:t>
            </w:r>
          </w:p>
        </w:tc>
        <w:tc>
          <w:tcPr>
            <w:tcW w:w="49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371856472"/>
              <w:placeholder>
                <w:docPart w:val="DefaultPlaceholder_-1854013440"/>
              </w:placeholder>
            </w:sdtPr>
            <w:sdtContent>
              <w:p w:rsidR="00EC5E9C" w:rsidRDefault="00315D9B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</w:tbl>
    <w:p w:rsidR="00EC5E9C" w:rsidRDefault="00EC5E9C">
      <w:pPr>
        <w:pStyle w:val="Standard"/>
        <w:rPr>
          <w:b/>
          <w:sz w:val="28"/>
          <w:szCs w:val="28"/>
          <w:lang w:val="en-US"/>
        </w:rPr>
      </w:pPr>
    </w:p>
    <w:p w:rsidR="00EC5E9C" w:rsidRDefault="00DD4CE6">
      <w:pPr>
        <w:pStyle w:val="Standard"/>
        <w:jc w:val="both"/>
      </w:pPr>
      <w:r>
        <w:rPr>
          <w:rStyle w:val="a0"/>
          <w:sz w:val="24"/>
        </w:rPr>
        <w:t xml:space="preserve">Өзгертулер енгізілген күні / Дата внесения изменения: </w:t>
      </w:r>
      <w:sdt>
        <w:sdtPr>
          <w:rPr>
            <w:rStyle w:val="a0"/>
            <w:sz w:val="24"/>
          </w:rPr>
          <w:alias w:val="ModificationDate"/>
          <w:tag w:val="ModificationDate"/>
          <w:id w:val="-328600993"/>
          <w:placeholder>
            <w:docPart w:val="DefaultPlaceholder_-1854013440"/>
          </w:placeholder>
        </w:sdtPr>
        <w:sdtEndPr>
          <w:rPr>
            <w:rStyle w:val="a0"/>
            <w:szCs w:val="24"/>
          </w:rPr>
        </w:sdtEndPr>
        <w:sdtContent>
          <w:r w:rsidR="00315D9B">
            <w:rPr>
              <w:rStyle w:val="a0"/>
              <w:sz w:val="24"/>
              <w:szCs w:val="24"/>
            </w:rPr>
            <w:t>[Дата Изменения]</w:t>
          </w:r>
        </w:sdtContent>
      </w:sdt>
    </w:p>
    <w:p w:rsidR="00EC5E9C" w:rsidRDefault="00EC5E9C">
      <w:pPr>
        <w:pStyle w:val="Standard"/>
        <w:jc w:val="both"/>
      </w:pPr>
    </w:p>
    <w:p w:rsidR="00EC5E9C" w:rsidRDefault="00DD4CE6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Басқарма басшысы</w:t>
      </w:r>
    </w:p>
    <w:p w:rsidR="00EC5E9C" w:rsidRDefault="00DD4CE6">
      <w:pPr>
        <w:pStyle w:val="Textbody"/>
        <w:spacing w:after="0"/>
        <w:ind w:firstLine="708"/>
        <w:jc w:val="both"/>
      </w:pPr>
      <w:r>
        <w:t> </w:t>
      </w:r>
    </w:p>
    <w:p w:rsidR="00EC5E9C" w:rsidRDefault="00DD4CE6">
      <w:pPr>
        <w:pStyle w:val="Textbody"/>
        <w:spacing w:after="0"/>
      </w:pPr>
      <w:r>
        <w:rPr>
          <w:rStyle w:val="a0"/>
          <w:b/>
          <w:sz w:val="24"/>
        </w:rPr>
        <w:tab/>
      </w:r>
      <w:r>
        <w:rPr>
          <w:rStyle w:val="a0"/>
          <w:b/>
          <w:sz w:val="24"/>
        </w:rPr>
        <w:tab/>
        <w:t xml:space="preserve">Начальник управления </w:t>
      </w:r>
      <w:r>
        <w:tab/>
      </w:r>
      <w:r>
        <w:tab/>
      </w:r>
      <w:r>
        <w:tab/>
      </w:r>
      <w:r>
        <w:tab/>
      </w:r>
      <w:r>
        <w:rPr>
          <w:rStyle w:val="a0"/>
          <w:b/>
          <w:bCs/>
          <w:sz w:val="24"/>
          <w:szCs w:val="24"/>
        </w:rPr>
        <w:t>А. Шакуанова</w:t>
      </w:r>
    </w:p>
    <w:p w:rsidR="00EC5E9C" w:rsidRDefault="00EC5E9C">
      <w:pPr>
        <w:pStyle w:val="Standard"/>
        <w:spacing w:before="4" w:line="278" w:lineRule="exact"/>
        <w:jc w:val="both"/>
        <w:rPr>
          <w:color w:val="000000"/>
          <w:spacing w:val="-9"/>
          <w:sz w:val="24"/>
          <w:szCs w:val="24"/>
        </w:rPr>
      </w:pPr>
    </w:p>
    <w:p w:rsidR="00EC5E9C" w:rsidRDefault="00EC5E9C">
      <w:pPr>
        <w:pStyle w:val="Standard"/>
        <w:spacing w:before="4" w:line="278" w:lineRule="exact"/>
        <w:jc w:val="both"/>
        <w:rPr>
          <w:color w:val="000000"/>
          <w:spacing w:val="-9"/>
          <w:sz w:val="24"/>
          <w:szCs w:val="24"/>
        </w:rPr>
      </w:pPr>
    </w:p>
    <w:p w:rsidR="00EC5E9C" w:rsidRDefault="00DD4CE6">
      <w:pPr>
        <w:pStyle w:val="Textbody"/>
        <w:spacing w:before="4" w:after="0" w:line="278" w:lineRule="exact"/>
        <w:jc w:val="both"/>
      </w:pPr>
      <w:r>
        <w:rPr>
          <w:rStyle w:val="a0"/>
          <w:i/>
          <w:color w:val="000000"/>
          <w:spacing w:val="-9"/>
          <w:sz w:val="24"/>
          <w:szCs w:val="24"/>
        </w:rPr>
        <w:t>О</w:t>
      </w:r>
      <w:r>
        <w:rPr>
          <w:rStyle w:val="a0"/>
          <w:i/>
          <w:color w:val="000000"/>
          <w:spacing w:val="-9"/>
        </w:rPr>
        <w:t xml:space="preserve">рын./исп.: </w:t>
      </w:r>
      <w:sdt>
        <w:sdtPr>
          <w:rPr>
            <w:rStyle w:val="a0"/>
            <w:i/>
            <w:color w:val="000000"/>
            <w:spacing w:val="-9"/>
          </w:rPr>
          <w:alias w:val="CurrentUser"/>
          <w:tag w:val="CurrentUser"/>
          <w:id w:val="-1638178286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i w:val="0"/>
          </w:rPr>
        </w:sdtEndPr>
        <w:sdtContent>
          <w:r w:rsidR="00315D9B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EC5E9C" w:rsidRDefault="00315D9B">
      <w:pPr>
        <w:pStyle w:val="Textbody"/>
        <w:spacing w:before="4" w:after="0" w:line="278" w:lineRule="exact"/>
        <w:jc w:val="both"/>
      </w:pPr>
      <w:r>
        <w:rPr>
          <w:rStyle w:val="a0"/>
          <w:rFonts w:eastAsia="Courier New CYR" w:cs="Courier New CYR"/>
          <w:i/>
          <w:color w:val="000000"/>
          <w:spacing w:val="-9"/>
        </w:rPr>
        <w:t xml:space="preserve">Тел.: </w:t>
      </w:r>
      <w:sdt>
        <w:sdtPr>
          <w:rPr>
            <w:rStyle w:val="a0"/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245233232"/>
          <w:placeholder>
            <w:docPart w:val="DefaultPlaceholder_-1854013440"/>
          </w:placeholder>
        </w:sdtPr>
        <w:sdtContent>
          <w:r>
            <w:rPr>
              <w:rStyle w:val="a0"/>
              <w:rFonts w:eastAsia="Courier New CYR" w:cs="Courier New CYR"/>
              <w:i/>
              <w:color w:val="000000"/>
              <w:spacing w:val="-9"/>
            </w:rPr>
            <w:t>[</w:t>
          </w:r>
          <w:r w:rsidR="00DD4CE6">
            <w:rPr>
              <w:rStyle w:val="a0"/>
              <w:rFonts w:eastAsia="Courier New CYR" w:cs="Courier New CYR"/>
              <w:i/>
              <w:color w:val="000000"/>
              <w:spacing w:val="-9"/>
            </w:rPr>
            <w:t>Тел</w:t>
          </w:r>
          <w:bookmarkStart w:id="0" w:name="_GoBack"/>
          <w:bookmarkEnd w:id="0"/>
          <w:r w:rsidR="00DD4CE6">
            <w:rPr>
              <w:rStyle w:val="a0"/>
              <w:rFonts w:eastAsia="Courier New CYR" w:cs="Courier New CYR"/>
              <w:i/>
              <w:color w:val="000000"/>
              <w:spacing w:val="-9"/>
            </w:rPr>
            <w:t>ефо</w:t>
          </w:r>
          <w:r w:rsidR="00DD4CE6">
            <w:rPr>
              <w:rStyle w:val="a0"/>
              <w:rFonts w:eastAsia="Courier New CYR" w:cs="Courier New CYR"/>
              <w:i/>
              <w:color w:val="000000"/>
              <w:spacing w:val="-9"/>
            </w:rPr>
            <w:t>н</w:t>
          </w:r>
          <w:r>
            <w:rPr>
              <w:rStyle w:val="a0"/>
              <w:rFonts w:eastAsia="Courier New CYR" w:cs="Courier New CYR"/>
              <w:i/>
              <w:color w:val="000000"/>
              <w:spacing w:val="-9"/>
            </w:rPr>
            <w:t>]</w:t>
          </w:r>
        </w:sdtContent>
      </w:sdt>
    </w:p>
    <w:sectPr w:rsidR="00EC5E9C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CE6" w:rsidRDefault="00DD4CE6">
      <w:r>
        <w:separator/>
      </w:r>
    </w:p>
  </w:endnote>
  <w:endnote w:type="continuationSeparator" w:id="0">
    <w:p w:rsidR="00DD4CE6" w:rsidRDefault="00DD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CE6" w:rsidRDefault="00DD4CE6">
      <w:r>
        <w:rPr>
          <w:color w:val="000000"/>
        </w:rPr>
        <w:separator/>
      </w:r>
    </w:p>
  </w:footnote>
  <w:footnote w:type="continuationSeparator" w:id="0">
    <w:p w:rsidR="00DD4CE6" w:rsidRDefault="00DD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21F4"/>
    <w:multiLevelType w:val="multilevel"/>
    <w:tmpl w:val="95DE089E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C5E9C"/>
    <w:rsid w:val="00315D9B"/>
    <w:rsid w:val="00674A59"/>
    <w:rsid w:val="00711411"/>
    <w:rsid w:val="00DD4CE6"/>
    <w:rsid w:val="00EC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0E5B"/>
  <w15:docId w15:val="{2EC63822-C7B6-481E-AE7B-CD09C22A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315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A430-7FF7-4DE8-939B-3A8D5976A708}"/>
      </w:docPartPr>
      <w:docPartBody>
        <w:p w:rsidR="00000000" w:rsidRDefault="005978F8">
          <w:r w:rsidRPr="00BB4B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F8"/>
    <w:rsid w:val="000C7943"/>
    <w:rsid w:val="005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8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3</cp:revision>
  <cp:lastPrinted>2008-07-02T08:44:00Z</cp:lastPrinted>
  <dcterms:created xsi:type="dcterms:W3CDTF">2017-10-19T16:16:00Z</dcterms:created>
  <dcterms:modified xsi:type="dcterms:W3CDTF">2017-10-19T16:32:00Z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