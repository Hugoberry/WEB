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C0D" w:rsidRDefault="00B93C0D">
      <w:pPr>
        <w:pStyle w:val="Standard"/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7"/>
        <w:gridCol w:w="752"/>
        <w:gridCol w:w="896"/>
        <w:gridCol w:w="4005"/>
      </w:tblGrid>
      <w:tr w:rsidR="00B93C0D">
        <w:tblPrEx>
          <w:tblCellMar>
            <w:top w:w="0" w:type="dxa"/>
            <w:bottom w:w="0" w:type="dxa"/>
          </w:tblCellMar>
        </w:tblPrEx>
        <w:tc>
          <w:tcPr>
            <w:tcW w:w="4267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C0D" w:rsidRDefault="00CC0DA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B93C0D" w:rsidRDefault="00CC0DA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B93C0D" w:rsidRDefault="00CC0DA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B93C0D" w:rsidRDefault="00CC0DA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B93C0D" w:rsidRDefault="00CC0DA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B93C0D" w:rsidRDefault="00CC0DAA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B93C0D" w:rsidRDefault="00CC0DAA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48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C0D" w:rsidRDefault="00CC0DAA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C0D" w:rsidRDefault="00CC0DA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B93C0D" w:rsidRDefault="00CC0DA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B93C0D" w:rsidRDefault="00CC0DA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B93C0D" w:rsidRDefault="00CC0DAA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B93C0D" w:rsidRDefault="00CC0DAA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B93C0D" w:rsidRDefault="00CC0DA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B93C0D" w:rsidRDefault="00CC0DA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B93C0D">
        <w:tblPrEx>
          <w:tblCellMar>
            <w:top w:w="0" w:type="dxa"/>
            <w:bottom w:w="0" w:type="dxa"/>
          </w:tblCellMar>
        </w:tblPrEx>
        <w:tc>
          <w:tcPr>
            <w:tcW w:w="501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C0D" w:rsidRDefault="00CC0DA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B93C0D" w:rsidRDefault="00CC0DA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B93C0D" w:rsidRDefault="00CC0DA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B93C0D" w:rsidRDefault="00CC0DAA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90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C0D" w:rsidRDefault="00CC0DA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B93C0D" w:rsidRDefault="00CC0DA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B93C0D" w:rsidRDefault="00CC0DA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B93C0D" w:rsidRDefault="00CC0DA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B93C0D" w:rsidRDefault="00B93C0D">
      <w:pPr>
        <w:pStyle w:val="Standard"/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15"/>
        <w:gridCol w:w="4605"/>
      </w:tblGrid>
      <w:tr w:rsidR="00B93C0D">
        <w:tblPrEx>
          <w:tblCellMar>
            <w:top w:w="0" w:type="dxa"/>
            <w:bottom w:w="0" w:type="dxa"/>
          </w:tblCellMar>
        </w:tblPrEx>
        <w:trPr>
          <w:trHeight w:val="873"/>
        </w:trPr>
        <w:tc>
          <w:tcPr>
            <w:tcW w:w="53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C0D" w:rsidRDefault="00B93C0D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B93C0D" w:rsidRDefault="00CC0DAA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  <w:p w:rsidR="00B93C0D" w:rsidRDefault="00B93C0D">
            <w:pPr>
              <w:pStyle w:val="Standard"/>
              <w:rPr>
                <w:lang w:val="en-US"/>
              </w:rPr>
            </w:pPr>
          </w:p>
        </w:tc>
        <w:tc>
          <w:tcPr>
            <w:tcW w:w="46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C0D" w:rsidRDefault="00CC0DAA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  </w:t>
            </w:r>
            <w:sdt>
              <w:sdtPr>
                <w:rPr>
                  <w:sz w:val="24"/>
                  <w:szCs w:val="24"/>
                  <w:lang w:val="kk-KZ"/>
                </w:rPr>
                <w:alias w:val="CorrespondenceContact"/>
                <w:tag w:val="CorrespondenceContact"/>
                <w:id w:val="-1464879810"/>
                <w:placeholder>
                  <w:docPart w:val="DefaultPlaceholder_-1854013440"/>
                </w:placeholder>
                <w:text/>
              </w:sdtPr>
              <w:sdtContent>
                <w:r w:rsidR="00CF4A94">
                  <w:rPr>
                    <w:sz w:val="24"/>
                    <w:szCs w:val="24"/>
                    <w:lang w:val="en-US"/>
                  </w:rPr>
                  <w:t>[</w:t>
                </w:r>
                <w:r w:rsidR="00CF4A94">
                  <w:rPr>
                    <w:sz w:val="24"/>
                    <w:szCs w:val="24"/>
                    <w:lang w:val="kk-KZ"/>
                  </w:rPr>
                  <w:t>Контакт для переписки]</w:t>
                </w:r>
              </w:sdtContent>
            </w:sdt>
          </w:p>
          <w:sdt>
            <w:sdtPr>
              <w:rPr>
                <w:sz w:val="24"/>
                <w:szCs w:val="24"/>
                <w:lang w:val="kk-KZ"/>
              </w:rPr>
              <w:alias w:val="CorrespondenceAddress"/>
              <w:tag w:val="CorrespondenceAddress"/>
              <w:id w:val="1628347266"/>
              <w:placeholder>
                <w:docPart w:val="DefaultPlaceholder_-1854013440"/>
              </w:placeholder>
              <w:text/>
            </w:sdtPr>
            <w:sdtContent>
              <w:p w:rsidR="00B93C0D" w:rsidRDefault="00CF4A94">
                <w:pPr>
                  <w:pStyle w:val="Standard"/>
                  <w:numPr>
                    <w:ilvl w:val="0"/>
                    <w:numId w:val="1"/>
                  </w:numPr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  <w:lang w:val="kk-KZ"/>
                  </w:rPr>
                  <w:t>адрес для переписки]</w:t>
                </w:r>
              </w:p>
            </w:sdtContent>
          </w:sdt>
          <w:p w:rsidR="00B93C0D" w:rsidRDefault="00B93C0D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</w:p>
          <w:p w:rsidR="00B93C0D" w:rsidRDefault="00CC0DAA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     </w:t>
            </w:r>
          </w:p>
        </w:tc>
      </w:tr>
    </w:tbl>
    <w:p w:rsidR="00B93C0D" w:rsidRDefault="00CC0DA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6858</wp:posOffset>
                </wp:positionH>
                <wp:positionV relativeFrom="paragraph">
                  <wp:posOffset>87142</wp:posOffset>
                </wp:positionV>
                <wp:extent cx="6122036" cy="132716"/>
                <wp:effectExtent l="0" t="0" r="12064" b="634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6" cy="132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41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41"/>
                            </w:tblGrid>
                            <w:tr w:rsidR="00B93C0D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9641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B93C0D" w:rsidRDefault="00CC0DAA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УВЕДОМЛЕНИЕ</w:t>
                                  </w:r>
                                </w:p>
                                <w:p w:rsidR="00B93C0D" w:rsidRDefault="00CC0DAA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kk-KZ"/>
                                    </w:rPr>
                                    <w:t>№</w:t>
                                  </w:r>
                                  <w:sdt>
                                    <w:sdtPr>
                                      <w:rPr>
                                        <w:rFonts w:eastAsia="Courier New CYR" w:cs="Courier New CYR"/>
                                        <w:b/>
                                        <w:bCs/>
                                        <w:sz w:val="28"/>
                                        <w:szCs w:val="28"/>
                                        <w:u w:val="single"/>
                                      </w:rPr>
                                      <w:alias w:val="DocumentNumber"/>
                                      <w:tag w:val="DocumentNumber"/>
                                      <w:id w:val="1889681383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C6516B">
                                        <w:rPr>
                                          <w:rFonts w:eastAsia="Courier New CYR" w:cs="Courier New CYR"/>
                                          <w:b/>
                                          <w:bCs/>
                                          <w:sz w:val="28"/>
                                          <w:szCs w:val="28"/>
                                          <w:u w:val="single"/>
                                        </w:rPr>
                                        <w:t>[DOCUMENTN]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B93C0D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9641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93C0D" w:rsidRDefault="00B93C0D">
                                  <w:pPr>
                                    <w:pStyle w:val="Standard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B93C0D" w:rsidRDefault="00CC0DAA">
                                  <w:pPr>
                                    <w:pStyle w:val="Standard"/>
                                    <w:jc w:val="both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  Сообщаем, что из оплаченной Вами суммы — </w:t>
                                  </w:r>
                                  <w:sdt>
                                    <w:sdtPr>
                                      <w:rPr>
                                        <w:sz w:val="28"/>
                                        <w:szCs w:val="28"/>
                                      </w:rPr>
                                      <w:alias w:val="Price_UserInput"/>
                                      <w:tag w:val="Price_UserInput"/>
                                      <w:id w:val="-667403149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C6516B">
                                        <w:rPr>
                                          <w:sz w:val="28"/>
                                          <w:szCs w:val="28"/>
                                        </w:rPr>
                                        <w:t>[Сумма]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тг. (платежное поручение № </w:t>
                                  </w:r>
                                  <w:sdt>
                                    <w:sdtPr>
                                      <w:rPr>
                                        <w:sz w:val="28"/>
                                        <w:szCs w:val="28"/>
                                      </w:rPr>
                                      <w:alias w:val="Number_UserInput"/>
                                      <w:tag w:val="Number_UserInput"/>
                                      <w:id w:val="204762551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C6516B">
                                        <w:rPr>
                                          <w:sz w:val="28"/>
                                          <w:szCs w:val="28"/>
                                        </w:rPr>
                                        <w:t>[П</w:t>
                                      </w:r>
                                      <w:r w:rsidR="00C6516B">
                                        <w:rPr>
                                          <w:sz w:val="28"/>
                                          <w:szCs w:val="28"/>
                                        </w:rPr>
                                        <w:t>латежное поручение №</w:t>
                                      </w:r>
                                      <w:r w:rsidR="00C6516B">
                                        <w:rPr>
                                          <w:sz w:val="28"/>
                                          <w:szCs w:val="28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 от </w:t>
                                  </w:r>
                                  <w:sdt>
                                    <w:sdtPr>
                                      <w:rPr>
                                        <w:sz w:val="28"/>
                                        <w:szCs w:val="28"/>
                                      </w:rPr>
                                      <w:alias w:val="Date_UserInput"/>
                                      <w:tag w:val="Date_UserInput"/>
                                      <w:id w:val="274594154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C6516B">
                                        <w:rPr>
                                          <w:sz w:val="28"/>
                                          <w:szCs w:val="28"/>
                                        </w:rPr>
                                        <w:t>[Дата]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г., плательщик </w:t>
                                  </w:r>
                                  <w:r w:rsidR="00C6516B">
                                    <w:rPr>
                                      <w:sz w:val="28"/>
                                      <w:szCs w:val="28"/>
                                    </w:rPr>
                                    <w:t>–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sz w:val="28"/>
                                        <w:szCs w:val="28"/>
                                      </w:rPr>
                                      <w:alias w:val="Payer_UserInput"/>
                                      <w:tag w:val="Payer_UserInput"/>
                                      <w:id w:val="-123477369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C6516B">
                                        <w:rPr>
                                          <w:sz w:val="28"/>
                                          <w:szCs w:val="28"/>
                                        </w:rPr>
                                        <w:t>[Плательшик]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за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прием и проведение формальной экспертизы на изобретение № </w:t>
                                  </w:r>
                                  <w:sdt>
                                    <w:sdtPr>
                                      <w:rPr>
                                        <w:rFonts w:eastAsia="Courier New CYR" w:cs="Courier New CYR"/>
                                        <w:sz w:val="28"/>
                                        <w:szCs w:val="28"/>
                                      </w:rPr>
                                      <w:alias w:val="RequestNumber"/>
                                      <w:tag w:val="RequestNumber"/>
                                      <w:id w:val="-490400861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C6516B" w:rsidRPr="00C6516B">
                                        <w:rPr>
                                          <w:rFonts w:eastAsia="Courier New CYR" w:cs="Courier New CYR"/>
                                          <w:sz w:val="28"/>
                                          <w:szCs w:val="28"/>
                                        </w:rPr>
                                        <w:t>[Номер Заявки]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от </w:t>
                                  </w:r>
                                  <w:sdt>
                                    <w:sdtPr>
                                      <w:rPr>
                                        <w:rFonts w:eastAsia="Courier New CYR" w:cs="Courier New CYR"/>
                                        <w:sz w:val="28"/>
                                        <w:szCs w:val="28"/>
                                      </w:rPr>
                                      <w:alias w:val="RequestDate"/>
                                      <w:tag w:val="RequestDate"/>
                                      <w:id w:val="-178132172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C6516B" w:rsidRPr="00C6516B">
                                        <w:rPr>
                                          <w:rFonts w:eastAsia="Courier New CYR" w:cs="Courier New CYR"/>
                                          <w:sz w:val="28"/>
                                          <w:szCs w:val="28"/>
                                        </w:rPr>
                                        <w:t>[Дата Заявки]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г. «</w:t>
                                  </w:r>
                                  <w:sdt>
                                    <w:sdtPr>
                                      <w:rPr>
                                        <w:sz w:val="28"/>
                                        <w:szCs w:val="28"/>
                                      </w:rPr>
                                      <w:alias w:val="RequestNameRu"/>
                                      <w:tag w:val="RequestNameRu"/>
                                      <w:id w:val="951973459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C6516B">
                                        <w:rPr>
                                          <w:sz w:val="28"/>
                                          <w:szCs w:val="28"/>
                                        </w:rPr>
                                        <w:t>[НаименованиеRU]</w:t>
                                      </w:r>
                                    </w:sdtContent>
                                  </w:sdt>
                                  <w:r w:rsidR="00C6516B">
                                    <w:rPr>
                                      <w:sz w:val="28"/>
                                      <w:szCs w:val="28"/>
                                    </w:rPr>
                                    <w:t xml:space="preserve">» зачтено — </w:t>
                                  </w:r>
                                  <w:sdt>
                                    <w:sdtPr>
                                      <w:rPr>
                                        <w:sz w:val="28"/>
                                        <w:szCs w:val="28"/>
                                      </w:rPr>
                                      <w:alias w:val="Сredited_UserInput"/>
                                      <w:tag w:val="Сredited_UserInput"/>
                                      <w:id w:val="-201614030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C6516B">
                                        <w:rPr>
                                          <w:sz w:val="28"/>
                                          <w:szCs w:val="28"/>
                                        </w:rPr>
                                        <w:t>[З</w:t>
                                      </w:r>
                                      <w:r w:rsidR="00C6516B">
                                        <w:rPr>
                                          <w:sz w:val="28"/>
                                          <w:szCs w:val="28"/>
                                        </w:rPr>
                                        <w:t>ачтено</w:t>
                                      </w:r>
                                      <w:r w:rsidR="00C6516B">
                                        <w:rPr>
                                          <w:sz w:val="28"/>
                                          <w:szCs w:val="28"/>
                                        </w:rPr>
                                        <w:t>(тг)]</w:t>
                                      </w:r>
                                    </w:sdtContent>
                                  </w:sdt>
                                  <w: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тг.</w:t>
                                  </w:r>
                                </w:p>
                                <w:p w:rsidR="00B93C0D" w:rsidRDefault="00CC0DAA" w:rsidP="00C6516B">
                                  <w:pPr>
                                    <w:pStyle w:val="Standard"/>
                                    <w:jc w:val="both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    Остаток денежных средств на данном платежном поручении составляет – </w:t>
                                  </w:r>
                                  <w:sdt>
                                    <w:sdtPr>
                                      <w:rPr>
                                        <w:sz w:val="28"/>
                                        <w:szCs w:val="28"/>
                                      </w:rPr>
                                      <w:alias w:val="Residue_UserInput"/>
                                      <w:tag w:val="Residue_UserInput"/>
                                      <w:id w:val="759567854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C6516B">
                                        <w:rPr>
                                          <w:sz w:val="28"/>
                                          <w:szCs w:val="28"/>
                                        </w:rPr>
                                        <w:t>[Остаток на счете]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тг., которые можно использовать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по распоряжению плательщика за работы и услуги, оказываемые РГП «НИИС».</w:t>
                                  </w:r>
                                </w:p>
                              </w:tc>
                            </w:tr>
                          </w:tbl>
                          <w:p w:rsidR="00B93C0D" w:rsidRDefault="00B93C0D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.55pt;margin-top:6.85pt;width:482.05pt;height:10.4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" filled="f" stroked="f">
                <v:textbox style="mso-fit-shape-to-text:t" inset="0,0,0,0">
                  <w:txbxContent>
                    <w:tbl>
                      <w:tblPr>
                        <w:tblW w:w="9641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41"/>
                      </w:tblGrid>
                      <w:tr w:rsidR="00B93C0D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9641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B93C0D" w:rsidRDefault="00CC0DAA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УВЕДОМЛЕНИЕ</w:t>
                            </w:r>
                          </w:p>
                          <w:p w:rsidR="00B93C0D" w:rsidRDefault="00CC0DAA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kk-KZ"/>
                              </w:rPr>
                              <w:t>№</w:t>
                            </w:r>
                            <w:sdt>
                              <w:sdtPr>
                                <w:rPr>
                                  <w:rFonts w:eastAsia="Courier New CYR" w:cs="Courier New CYR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alias w:val="DocumentNumber"/>
                                <w:tag w:val="DocumentNumber"/>
                                <w:id w:val="188968138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C6516B">
                                  <w:rPr>
                                    <w:rFonts w:eastAsia="Courier New CYR" w:cs="Courier New CYR"/>
                                    <w:b/>
                                    <w:bCs/>
                                    <w:sz w:val="28"/>
                                    <w:szCs w:val="28"/>
                                    <w:u w:val="single"/>
                                  </w:rPr>
                                  <w:t>[DOCUMENTN]</w:t>
                                </w:r>
                              </w:sdtContent>
                            </w:sdt>
                          </w:p>
                        </w:tc>
                      </w:tr>
                      <w:tr w:rsidR="00B93C0D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9641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93C0D" w:rsidRDefault="00B93C0D">
                            <w:pPr>
                              <w:pStyle w:val="Standard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93C0D" w:rsidRDefault="00CC0DAA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Сообщаем, что из оплаченной Вами суммы — </w:t>
                            </w:r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alias w:val="Price_UserInput"/>
                                <w:tag w:val="Price_UserInput"/>
                                <w:id w:val="-667403149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C6516B">
                                  <w:rPr>
                                    <w:sz w:val="28"/>
                                    <w:szCs w:val="28"/>
                                  </w:rPr>
                                  <w:t>[Сумма]</w:t>
                                </w:r>
                              </w:sdtContent>
                            </w:sdt>
                            <w:r>
                              <w:rPr>
                                <w:sz w:val="28"/>
                                <w:szCs w:val="28"/>
                              </w:rPr>
                              <w:t xml:space="preserve"> тг. (платежное поручение № </w:t>
                            </w:r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alias w:val="Number_UserInput"/>
                                <w:tag w:val="Number_UserInput"/>
                                <w:id w:val="204762551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C6516B">
                                  <w:rPr>
                                    <w:sz w:val="28"/>
                                    <w:szCs w:val="28"/>
                                  </w:rPr>
                                  <w:t>[П</w:t>
                                </w:r>
                                <w:r w:rsidR="00C6516B">
                                  <w:rPr>
                                    <w:sz w:val="28"/>
                                    <w:szCs w:val="28"/>
                                  </w:rPr>
                                  <w:t>латежное поручение №</w:t>
                                </w:r>
                                <w:r w:rsidR="00C6516B">
                                  <w:rPr>
                                    <w:sz w:val="28"/>
                                    <w:szCs w:val="28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sz w:val="28"/>
                                <w:szCs w:val="28"/>
                              </w:rPr>
                              <w:t xml:space="preserve">  от </w:t>
                            </w:r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alias w:val="Date_UserInput"/>
                                <w:tag w:val="Date_UserInput"/>
                                <w:id w:val="274594154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C6516B">
                                  <w:rPr>
                                    <w:sz w:val="28"/>
                                    <w:szCs w:val="28"/>
                                  </w:rPr>
                                  <w:t>[Дата]</w:t>
                                </w:r>
                              </w:sdtContent>
                            </w:sdt>
                            <w:r>
                              <w:rPr>
                                <w:sz w:val="28"/>
                                <w:szCs w:val="28"/>
                              </w:rPr>
                              <w:t xml:space="preserve"> г., плательщик </w:t>
                            </w:r>
                            <w:r w:rsidR="00C6516B">
                              <w:rPr>
                                <w:sz w:val="28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alias w:val="Payer_UserInput"/>
                                <w:tag w:val="Payer_UserInput"/>
                                <w:id w:val="-123477369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C6516B">
                                  <w:rPr>
                                    <w:sz w:val="28"/>
                                    <w:szCs w:val="28"/>
                                  </w:rPr>
                                  <w:t>[Плательшик]</w:t>
                                </w:r>
                              </w:sdtContent>
                            </w:sdt>
                            <w:r>
                              <w:rPr>
                                <w:sz w:val="28"/>
                                <w:szCs w:val="28"/>
                              </w:rPr>
                              <w:t xml:space="preserve"> за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прием и проведение формальной экспертизы на изобретение № </w:t>
                            </w:r>
                            <w:sdt>
                              <w:sdtPr>
                                <w:rPr>
                                  <w:rFonts w:eastAsia="Courier New CYR" w:cs="Courier New CYR"/>
                                  <w:sz w:val="28"/>
                                  <w:szCs w:val="28"/>
                                </w:rPr>
                                <w:alias w:val="RequestNumber"/>
                                <w:tag w:val="RequestNumber"/>
                                <w:id w:val="-490400861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C6516B" w:rsidRPr="00C6516B">
                                  <w:rPr>
                                    <w:rFonts w:eastAsia="Courier New CYR" w:cs="Courier New CYR"/>
                                    <w:sz w:val="28"/>
                                    <w:szCs w:val="28"/>
                                  </w:rPr>
                                  <w:t>[Номер Заявки]</w:t>
                                </w:r>
                              </w:sdtContent>
                            </w:sdt>
                            <w:r>
                              <w:rPr>
                                <w:sz w:val="28"/>
                                <w:szCs w:val="28"/>
                              </w:rPr>
                              <w:t xml:space="preserve"> от </w:t>
                            </w:r>
                            <w:sdt>
                              <w:sdtPr>
                                <w:rPr>
                                  <w:rFonts w:eastAsia="Courier New CYR" w:cs="Courier New CYR"/>
                                  <w:sz w:val="28"/>
                                  <w:szCs w:val="28"/>
                                </w:rPr>
                                <w:alias w:val="RequestDate"/>
                                <w:tag w:val="RequestDate"/>
                                <w:id w:val="-178132172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C6516B" w:rsidRPr="00C6516B">
                                  <w:rPr>
                                    <w:rFonts w:eastAsia="Courier New CYR" w:cs="Courier New CYR"/>
                                    <w:sz w:val="28"/>
                                    <w:szCs w:val="28"/>
                                  </w:rPr>
                                  <w:t>[Дата Заявки]</w:t>
                                </w:r>
                              </w:sdtContent>
                            </w:sdt>
                            <w:r>
                              <w:rPr>
                                <w:sz w:val="28"/>
                                <w:szCs w:val="28"/>
                              </w:rPr>
                              <w:t xml:space="preserve"> г. «</w:t>
                            </w:r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alias w:val="RequestNameRu"/>
                                <w:tag w:val="RequestNameRu"/>
                                <w:id w:val="951973459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C6516B">
                                  <w:rPr>
                                    <w:sz w:val="28"/>
                                    <w:szCs w:val="28"/>
                                  </w:rPr>
                                  <w:t>[НаименованиеRU]</w:t>
                                </w:r>
                              </w:sdtContent>
                            </w:sdt>
                            <w:r w:rsidR="00C6516B">
                              <w:rPr>
                                <w:sz w:val="28"/>
                                <w:szCs w:val="28"/>
                              </w:rPr>
                              <w:t xml:space="preserve">» зачтено — </w:t>
                            </w:r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alias w:val="Сredited_UserInput"/>
                                <w:tag w:val="Сredited_UserInput"/>
                                <w:id w:val="-201614030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C6516B">
                                  <w:rPr>
                                    <w:sz w:val="28"/>
                                    <w:szCs w:val="28"/>
                                  </w:rPr>
                                  <w:t>[З</w:t>
                                </w:r>
                                <w:r w:rsidR="00C6516B">
                                  <w:rPr>
                                    <w:sz w:val="28"/>
                                    <w:szCs w:val="28"/>
                                  </w:rPr>
                                  <w:t>ачтено</w:t>
                                </w:r>
                                <w:r w:rsidR="00C6516B">
                                  <w:rPr>
                                    <w:sz w:val="28"/>
                                    <w:szCs w:val="28"/>
                                  </w:rPr>
                                  <w:t>(тг)]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тг.</w:t>
                            </w:r>
                          </w:p>
                          <w:p w:rsidR="00B93C0D" w:rsidRDefault="00CC0DAA" w:rsidP="00C6516B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Остаток денежных средств на данном платежном поручении составляет – </w:t>
                            </w:r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alias w:val="Residue_UserInput"/>
                                <w:tag w:val="Residue_UserInput"/>
                                <w:id w:val="759567854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C6516B">
                                  <w:rPr>
                                    <w:sz w:val="28"/>
                                    <w:szCs w:val="28"/>
                                  </w:rPr>
                                  <w:t>[Остаток на счете]</w:t>
                                </w:r>
                              </w:sdtContent>
                            </w:sdt>
                            <w:r>
                              <w:rPr>
                                <w:sz w:val="28"/>
                                <w:szCs w:val="28"/>
                              </w:rPr>
                              <w:t xml:space="preserve"> тг., которые можно использовать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по распоряжению плательщика за работы и услуги, оказываемые РГП «НИИС».</w:t>
                            </w:r>
                          </w:p>
                        </w:tc>
                      </w:tr>
                    </w:tbl>
                    <w:p w:rsidR="00B93C0D" w:rsidRDefault="00B93C0D"/>
                  </w:txbxContent>
                </v:textbox>
                <w10:wrap type="square"/>
              </v:shape>
            </w:pict>
          </mc:Fallback>
        </mc:AlternateContent>
      </w:r>
    </w:p>
    <w:p w:rsidR="00B93C0D" w:rsidRDefault="00B93C0D">
      <w:pPr>
        <w:pStyle w:val="Standard"/>
        <w:rPr>
          <w:lang w:val="kk-KZ"/>
        </w:rPr>
      </w:pPr>
    </w:p>
    <w:p w:rsidR="00B93C0D" w:rsidRDefault="00B93C0D">
      <w:pPr>
        <w:pStyle w:val="Standard"/>
        <w:rPr>
          <w:lang w:val="kk-KZ"/>
        </w:rPr>
      </w:pPr>
    </w:p>
    <w:p w:rsidR="00B93C0D" w:rsidRDefault="00CC0DAA">
      <w:pPr>
        <w:pStyle w:val="Standard"/>
        <w:rPr>
          <w:b/>
          <w:color w:val="000000"/>
          <w:sz w:val="28"/>
          <w:szCs w:val="28"/>
          <w:lang w:val="kk-KZ"/>
        </w:rPr>
      </w:pPr>
      <w:r>
        <w:rPr>
          <w:b/>
          <w:color w:val="000000"/>
          <w:sz w:val="28"/>
          <w:szCs w:val="28"/>
          <w:lang w:val="kk-KZ"/>
        </w:rPr>
        <w:t>Начальник управления</w:t>
      </w:r>
    </w:p>
    <w:p w:rsidR="00B93C0D" w:rsidRDefault="00CC0DAA">
      <w:pPr>
        <w:pStyle w:val="Standard"/>
        <w:rPr>
          <w:b/>
          <w:color w:val="000000"/>
          <w:sz w:val="28"/>
          <w:szCs w:val="28"/>
          <w:lang w:val="kk-KZ"/>
        </w:rPr>
      </w:pPr>
      <w:r>
        <w:rPr>
          <w:b/>
          <w:color w:val="000000"/>
          <w:sz w:val="28"/>
          <w:szCs w:val="28"/>
          <w:lang w:val="kk-KZ"/>
        </w:rPr>
        <w:t>регистрации заявок и учета оплат</w:t>
      </w:r>
      <w:r>
        <w:rPr>
          <w:b/>
          <w:color w:val="000000"/>
          <w:sz w:val="28"/>
          <w:szCs w:val="28"/>
          <w:lang w:val="kk-KZ"/>
        </w:rPr>
        <w:tab/>
      </w:r>
      <w:r>
        <w:rPr>
          <w:b/>
          <w:color w:val="000000"/>
          <w:sz w:val="28"/>
          <w:szCs w:val="28"/>
          <w:lang w:val="kk-KZ"/>
        </w:rPr>
        <w:tab/>
      </w:r>
      <w:r>
        <w:rPr>
          <w:b/>
          <w:color w:val="000000"/>
          <w:sz w:val="28"/>
          <w:szCs w:val="28"/>
          <w:lang w:val="kk-KZ"/>
        </w:rPr>
        <w:tab/>
      </w:r>
      <w:r>
        <w:rPr>
          <w:b/>
          <w:color w:val="000000"/>
          <w:sz w:val="28"/>
          <w:szCs w:val="28"/>
          <w:lang w:val="kk-KZ"/>
        </w:rPr>
        <w:tab/>
      </w:r>
      <w:r>
        <w:rPr>
          <w:b/>
          <w:color w:val="000000"/>
          <w:sz w:val="28"/>
          <w:szCs w:val="28"/>
          <w:lang w:val="kk-KZ"/>
        </w:rPr>
        <w:tab/>
        <w:t>Н. Исабеков</w:t>
      </w:r>
    </w:p>
    <w:p w:rsidR="00B93C0D" w:rsidRDefault="00B93C0D">
      <w:pPr>
        <w:pStyle w:val="Standard"/>
        <w:rPr>
          <w:lang w:val="kk-KZ"/>
        </w:rPr>
      </w:pPr>
    </w:p>
    <w:p w:rsidR="00B93C0D" w:rsidRDefault="00B93C0D">
      <w:pPr>
        <w:pStyle w:val="Standard"/>
        <w:rPr>
          <w:lang w:val="kk-KZ"/>
        </w:rPr>
      </w:pPr>
    </w:p>
    <w:p w:rsidR="00B93C0D" w:rsidRDefault="00B93C0D">
      <w:pPr>
        <w:pStyle w:val="Standard"/>
        <w:rPr>
          <w:lang w:val="kk-KZ"/>
        </w:rPr>
      </w:pPr>
    </w:p>
    <w:p w:rsidR="00B93C0D" w:rsidRDefault="00B93C0D">
      <w:pPr>
        <w:pStyle w:val="Standard"/>
        <w:rPr>
          <w:lang w:val="kk-KZ"/>
        </w:rPr>
      </w:pPr>
    </w:p>
    <w:p w:rsidR="00B93C0D" w:rsidRDefault="00B93C0D">
      <w:pPr>
        <w:pStyle w:val="Standard"/>
        <w:rPr>
          <w:lang w:val="kk-KZ"/>
        </w:rPr>
      </w:pPr>
    </w:p>
    <w:p w:rsidR="00B93C0D" w:rsidRDefault="00B93C0D">
      <w:pPr>
        <w:pStyle w:val="Standard"/>
        <w:rPr>
          <w:lang w:val="kk-KZ"/>
        </w:rPr>
      </w:pPr>
    </w:p>
    <w:p w:rsidR="00B93C0D" w:rsidRDefault="00B93C0D">
      <w:pPr>
        <w:pStyle w:val="Standard"/>
        <w:rPr>
          <w:lang w:val="kk-KZ"/>
        </w:rPr>
      </w:pPr>
    </w:p>
    <w:p w:rsidR="00B93C0D" w:rsidRDefault="00B93C0D">
      <w:pPr>
        <w:pStyle w:val="Standard"/>
        <w:rPr>
          <w:lang w:val="kk-KZ"/>
        </w:rPr>
      </w:pPr>
    </w:p>
    <w:p w:rsidR="00B93C0D" w:rsidRDefault="00B93C0D">
      <w:pPr>
        <w:pStyle w:val="Standard"/>
        <w:rPr>
          <w:lang w:val="kk-KZ"/>
        </w:rPr>
      </w:pPr>
    </w:p>
    <w:p w:rsidR="00B93C0D" w:rsidRDefault="00B93C0D">
      <w:pPr>
        <w:pStyle w:val="Standard"/>
        <w:rPr>
          <w:lang w:val="kk-KZ"/>
        </w:rPr>
      </w:pPr>
    </w:p>
    <w:p w:rsidR="00B93C0D" w:rsidRDefault="00B93C0D">
      <w:pPr>
        <w:pStyle w:val="Standard"/>
        <w:rPr>
          <w:lang w:val="kk-KZ"/>
        </w:rPr>
      </w:pPr>
    </w:p>
    <w:p w:rsidR="00B93C0D" w:rsidRDefault="00B93C0D">
      <w:pPr>
        <w:pStyle w:val="Standard"/>
        <w:rPr>
          <w:lang w:val="kk-KZ"/>
        </w:rPr>
      </w:pPr>
    </w:p>
    <w:p w:rsidR="00B93C0D" w:rsidRDefault="00B93C0D">
      <w:pPr>
        <w:pStyle w:val="Standard"/>
        <w:rPr>
          <w:lang w:val="kk-KZ"/>
        </w:rPr>
      </w:pPr>
    </w:p>
    <w:p w:rsidR="00B93C0D" w:rsidRDefault="00B93C0D">
      <w:pPr>
        <w:pStyle w:val="Standard"/>
        <w:rPr>
          <w:lang w:val="kk-KZ"/>
        </w:rPr>
      </w:pPr>
    </w:p>
    <w:p w:rsidR="00B93C0D" w:rsidRDefault="00B93C0D">
      <w:pPr>
        <w:pStyle w:val="Standard"/>
        <w:rPr>
          <w:lang w:val="kk-KZ"/>
        </w:rPr>
      </w:pPr>
    </w:p>
    <w:p w:rsidR="00B93C0D" w:rsidRDefault="00B93C0D">
      <w:pPr>
        <w:pStyle w:val="Standard"/>
        <w:rPr>
          <w:lang w:val="kk-KZ"/>
        </w:rPr>
      </w:pPr>
    </w:p>
    <w:p w:rsidR="00B93C0D" w:rsidRDefault="00B93C0D">
      <w:pPr>
        <w:pStyle w:val="Standard"/>
        <w:rPr>
          <w:lang w:val="kk-KZ"/>
        </w:rPr>
      </w:pPr>
    </w:p>
    <w:p w:rsidR="00B93C0D" w:rsidRDefault="00B93C0D">
      <w:pPr>
        <w:pStyle w:val="Standard"/>
        <w:rPr>
          <w:lang w:val="kk-KZ"/>
        </w:rPr>
      </w:pPr>
    </w:p>
    <w:p w:rsidR="00B93C0D" w:rsidRDefault="00B93C0D">
      <w:pPr>
        <w:pStyle w:val="Standard"/>
        <w:rPr>
          <w:lang w:val="kk-KZ"/>
        </w:rPr>
      </w:pPr>
    </w:p>
    <w:p w:rsidR="00B93C0D" w:rsidRDefault="00B93C0D">
      <w:pPr>
        <w:pStyle w:val="Standard"/>
        <w:rPr>
          <w:lang w:val="kk-KZ"/>
        </w:rPr>
      </w:pPr>
    </w:p>
    <w:p w:rsidR="00B93C0D" w:rsidRDefault="00B93C0D">
      <w:pPr>
        <w:pStyle w:val="Standard"/>
        <w:rPr>
          <w:lang w:val="kk-KZ"/>
        </w:rPr>
      </w:pPr>
    </w:p>
    <w:p w:rsidR="00B93C0D" w:rsidRDefault="00B93C0D">
      <w:pPr>
        <w:pStyle w:val="Standard"/>
        <w:rPr>
          <w:lang w:val="kk-KZ"/>
        </w:rPr>
      </w:pPr>
    </w:p>
    <w:p w:rsidR="00B93C0D" w:rsidRDefault="00CC0DAA">
      <w:pPr>
        <w:pStyle w:val="Standard"/>
        <w:ind w:right="3"/>
      </w:pPr>
      <w:r>
        <w:rPr>
          <w:lang w:val="kk-KZ"/>
        </w:rPr>
        <w:t xml:space="preserve">Исп. </w:t>
      </w:r>
      <w:sdt>
        <w:sdtPr>
          <w:rPr>
            <w:sz w:val="24"/>
            <w:szCs w:val="24"/>
            <w:lang w:val="kk-KZ"/>
          </w:rPr>
          <w:alias w:val="CurrentUser"/>
          <w:tag w:val="CurrentUser"/>
          <w:id w:val="1546256581"/>
          <w:placeholder>
            <w:docPart w:val="DefaultPlaceholder_-1854013440"/>
          </w:placeholder>
          <w:text/>
        </w:sdtPr>
        <w:sdtContent>
          <w:r w:rsidR="00C6516B">
            <w:rPr>
              <w:sz w:val="24"/>
              <w:szCs w:val="24"/>
              <w:lang w:val="kk-KZ"/>
            </w:rPr>
            <w:t>[Пользователь</w:t>
          </w:r>
        </w:sdtContent>
      </w:sdt>
    </w:p>
    <w:p w:rsidR="00B93C0D" w:rsidRDefault="00CC0DAA">
      <w:pPr>
        <w:pStyle w:val="Standard"/>
        <w:ind w:right="3"/>
      </w:pPr>
      <w:r>
        <w:rPr>
          <w:lang w:val="kk-KZ"/>
        </w:rPr>
        <w:t xml:space="preserve">Тел. </w:t>
      </w:r>
      <w:sdt>
        <w:sdtPr>
          <w:rPr>
            <w:sz w:val="24"/>
            <w:szCs w:val="24"/>
            <w:lang w:val="kk-KZ"/>
          </w:rPr>
          <w:alias w:val="CurrentUserPhoneNumber"/>
          <w:tag w:val="CurrentUserPhoneNumber"/>
          <w:id w:val="-791198888"/>
          <w:placeholder>
            <w:docPart w:val="DefaultPlaceholder_-1854013440"/>
          </w:placeholder>
          <w:text/>
        </w:sdtPr>
        <w:sdtContent>
          <w:r w:rsidR="00C6516B">
            <w:rPr>
              <w:sz w:val="24"/>
              <w:szCs w:val="24"/>
              <w:lang w:val="kk-KZ"/>
            </w:rPr>
            <w:t>[Телефон]</w:t>
          </w:r>
        </w:sdtContent>
      </w:sdt>
    </w:p>
    <w:sectPr w:rsidR="00B93C0D">
      <w:pgSz w:w="11905" w:h="16837"/>
      <w:pgMar w:top="567" w:right="567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DAA" w:rsidRDefault="00CC0DAA">
      <w:r>
        <w:separator/>
      </w:r>
    </w:p>
  </w:endnote>
  <w:endnote w:type="continuationSeparator" w:id="0">
    <w:p w:rsidR="00CC0DAA" w:rsidRDefault="00CC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DAA" w:rsidRDefault="00CC0DAA">
      <w:r>
        <w:rPr>
          <w:color w:val="000000"/>
        </w:rPr>
        <w:separator/>
      </w:r>
    </w:p>
  </w:footnote>
  <w:footnote w:type="continuationSeparator" w:id="0">
    <w:p w:rsidR="00CC0DAA" w:rsidRDefault="00CC0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64EEA"/>
    <w:multiLevelType w:val="multilevel"/>
    <w:tmpl w:val="78D28B62"/>
    <w:lvl w:ilvl="0">
      <w:start w:val="98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93C0D"/>
    <w:rsid w:val="00B93C0D"/>
    <w:rsid w:val="00C6516B"/>
    <w:rsid w:val="00CC0DAA"/>
    <w:rsid w:val="00CF4A94"/>
    <w:rsid w:val="00EF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2C222"/>
  <w15:docId w15:val="{FAFF2E8E-2CD1-4927-9BE0-365EDB1A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9">
    <w:name w:val="Placeholder Text"/>
    <w:basedOn w:val="a0"/>
    <w:uiPriority w:val="99"/>
    <w:semiHidden/>
    <w:rsid w:val="00C651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6BB9E4-6F9E-4F96-9526-C09C7DAD29C4}"/>
      </w:docPartPr>
      <w:docPartBody>
        <w:p w:rsidR="00000000" w:rsidRDefault="00846E36">
          <w:r w:rsidRPr="0071179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36"/>
    <w:rsid w:val="00580FB9"/>
    <w:rsid w:val="0084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6E3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Certified Windows</cp:lastModifiedBy>
  <cp:revision>3</cp:revision>
  <cp:lastPrinted>2006-02-07T15:37:00Z</cp:lastPrinted>
  <dcterms:created xsi:type="dcterms:W3CDTF">2017-11-29T09:46:00Z</dcterms:created>
  <dcterms:modified xsi:type="dcterms:W3CDTF">2017-11-29T09:58:00Z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