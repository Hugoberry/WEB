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B41" w:rsidRDefault="00D27B41">
      <w:pPr>
        <w:pStyle w:val="Standard"/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7"/>
        <w:gridCol w:w="752"/>
        <w:gridCol w:w="896"/>
        <w:gridCol w:w="4005"/>
      </w:tblGrid>
      <w:tr w:rsidR="00D27B41">
        <w:tblPrEx>
          <w:tblCellMar>
            <w:top w:w="0" w:type="dxa"/>
            <w:bottom w:w="0" w:type="dxa"/>
          </w:tblCellMar>
        </w:tblPrEx>
        <w:tc>
          <w:tcPr>
            <w:tcW w:w="4267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B41" w:rsidRDefault="00F3704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D27B41" w:rsidRDefault="00F3704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D27B41" w:rsidRDefault="00F3704D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D27B41" w:rsidRDefault="00F3704D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D27B41" w:rsidRDefault="00F3704D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D27B41" w:rsidRDefault="00F3704D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D27B41" w:rsidRDefault="00F3704D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48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B41" w:rsidRDefault="00F3704D">
            <w:pPr>
              <w:pStyle w:val="TableContents"/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B41" w:rsidRDefault="00F3704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D27B41" w:rsidRDefault="00F3704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D27B41" w:rsidRDefault="00F3704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D27B41" w:rsidRDefault="00F3704D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D27B41" w:rsidRDefault="00F3704D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D27B41" w:rsidRDefault="00F3704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D27B41" w:rsidRDefault="00F3704D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D27B41">
        <w:tblPrEx>
          <w:tblCellMar>
            <w:top w:w="0" w:type="dxa"/>
            <w:bottom w:w="0" w:type="dxa"/>
          </w:tblCellMar>
        </w:tblPrEx>
        <w:tc>
          <w:tcPr>
            <w:tcW w:w="501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B41" w:rsidRDefault="00F3704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D27B41" w:rsidRDefault="00F3704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D27B41" w:rsidRDefault="00F3704D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D27B41" w:rsidRDefault="00F3704D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90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B41" w:rsidRDefault="00F3704D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D27B41" w:rsidRDefault="00F3704D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D27B41" w:rsidRDefault="00F3704D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D27B41" w:rsidRDefault="00F3704D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D27B41" w:rsidRDefault="00D27B41">
      <w:pPr>
        <w:pStyle w:val="Standard"/>
      </w:pPr>
    </w:p>
    <w:p w:rsidR="00D27B41" w:rsidRDefault="00F3704D">
      <w:pPr>
        <w:pStyle w:val="Standard"/>
      </w:pPr>
      <w:r>
        <w:rPr>
          <w:noProof/>
          <w:color w:val="0000FF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9326</wp:posOffset>
                </wp:positionH>
                <wp:positionV relativeFrom="paragraph">
                  <wp:posOffset>129570</wp:posOffset>
                </wp:positionV>
                <wp:extent cx="6192517" cy="132716"/>
                <wp:effectExtent l="0" t="0" r="17783" b="634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2517" cy="132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753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847"/>
                              <w:gridCol w:w="4906"/>
                            </w:tblGrid>
                            <w:tr w:rsidR="00D27B41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931"/>
                              </w:trPr>
                              <w:tc>
                                <w:tcPr>
                                  <w:tcW w:w="4847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27B41" w:rsidRDefault="00D27B41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D27B41" w:rsidRPr="00790B8A" w:rsidRDefault="00F3704D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Номер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нөмірі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>:</w:t>
                                  </w:r>
                                  <w:r w:rsidR="002F6D07"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880703928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2F6D07">
                                        <w:rPr>
                                          <w:rStyle w:val="a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[НомерЗаявки]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</w:p>
                                <w:p w:rsidR="00D27B41" w:rsidRPr="00790B8A" w:rsidRDefault="00F3704D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Дата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подачи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/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берілген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>күні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RequestDate"/>
                                      <w:tag w:val="RequestDate"/>
                                      <w:id w:val="721715790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  <w:lang w:val="kk-KZ"/>
                                      </w:rPr>
                                    </w:sdtEndPr>
                                    <w:sdtContent>
                                      <w:r w:rsidR="002F6D07">
                                        <w:rPr>
                                          <w:rStyle w:val="a0"/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[ДатаЗаявки]</w:t>
                                      </w:r>
                                    </w:sdtContent>
                                  </w:sdt>
                                </w:p>
                                <w:p w:rsidR="00D27B41" w:rsidRDefault="00F3704D">
                                  <w:pPr>
                                    <w:pStyle w:val="Standard"/>
                                  </w:pP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a0"/>
                                      <w:sz w:val="18"/>
                                      <w:szCs w:val="18"/>
                                      <w:lang w:val="kk-KZ"/>
                                    </w:rPr>
                                    <w:t>Патентообладатель/патент иеленуші:</w:t>
                                  </w:r>
                                  <w:r w:rsidR="002F6D07">
                                    <w:rPr>
                                      <w:rStyle w:val="a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sz w:val="18"/>
                                        <w:szCs w:val="18"/>
                                      </w:rPr>
                                      <w:alias w:val="CustomerOwner"/>
                                      <w:tag w:val="CustomerOwner"/>
                                      <w:id w:val="-417867674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2F6D07">
                                        <w:rPr>
                                          <w:rStyle w:val="a0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</w:t>
                                      </w:r>
                                      <w:r w:rsidR="002F6D07">
                                        <w:rPr>
                                          <w:rStyle w:val="a0"/>
                                          <w:sz w:val="18"/>
                                          <w:szCs w:val="18"/>
                                        </w:rPr>
                                        <w:t>ПатентоОбладатель]</w:t>
                                      </w:r>
                                    </w:sdtContent>
                                  </w:sdt>
                                </w:p>
                                <w:p w:rsidR="00D27B41" w:rsidRDefault="00F3704D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 </w:t>
                                  </w:r>
                                </w:p>
                              </w:tc>
                              <w:tc>
                                <w:tcPr>
                                  <w:tcW w:w="490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27B41" w:rsidRDefault="00F3704D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(98</w:t>
                                  </w:r>
                                  <w:r w:rsidR="002F6D07">
                                    <w:rPr>
                                      <w:rStyle w:val="a0"/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1270970864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2F6D07">
                                        <w:rPr>
                                          <w:rStyle w:val="a0"/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sdtContent>
                                  </w:sdt>
                                </w:p>
                                <w:p w:rsidR="00D27B41" w:rsidRDefault="00D27B41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D27B41" w:rsidRDefault="00F3704D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 xml:space="preserve">       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1091040135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2F6D07">
                                        <w:rPr>
                                          <w:rStyle w:val="a0"/>
                                          <w:lang w:val="kk-KZ"/>
                                        </w:rPr>
                                        <w:t>[адрес для переписки]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D27B41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4847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D27B41" w:rsidRDefault="00F3704D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Style w:val="a0"/>
                                      <w:b/>
                                      <w:bCs/>
                                    </w:rPr>
                                    <w:t xml:space="preserve">Пайдалы модельге </w:t>
                                  </w:r>
                                  <w:r>
                                    <w:rPr>
                                      <w:rStyle w:val="a0"/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№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rFonts w:ascii="Times New Roman KK EK" w:hAnsi="Times New Roman KK EK"/>
                                        <w:b/>
                                        <w:bCs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172890316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2F6D07">
                                        <w:rPr>
                                          <w:rStyle w:val="a0"/>
                                          <w:rFonts w:ascii="Times New Roman KK EK" w:hAnsi="Times New Roman KK EK"/>
                                          <w:b/>
                                          <w:bCs/>
                                          <w:lang w:val="kk-KZ"/>
                                        </w:rPr>
                                        <w:t>[НомерПатента]</w:t>
                                      </w:r>
                                    </w:sdtContent>
                                  </w:sdt>
                                  <w:r>
                                    <w:rPr>
                                      <w:rStyle w:val="a0"/>
                                      <w:b/>
                                      <w:bCs/>
                                    </w:rPr>
                                    <w:t xml:space="preserve"> патенттің қолданылуы қалпына </w:t>
                                  </w:r>
                                  <w:r>
                                    <w:rPr>
                                      <w:rStyle w:val="a0"/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келтірілгендігі тура</w:t>
                                  </w:r>
                                  <w:r>
                                    <w:rPr>
                                      <w:rStyle w:val="a0"/>
                                      <w:b/>
                                      <w:bCs/>
                                    </w:rPr>
                                    <w:t>лы</w:t>
                                  </w:r>
                                </w:p>
                                <w:p w:rsidR="00D27B41" w:rsidRDefault="00F3704D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90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D27B41" w:rsidRDefault="00F3704D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Style w:val="a0"/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D27B41" w:rsidRDefault="00F3704D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о восстановлении действия патента  </w:t>
                                  </w:r>
                                </w:p>
                                <w:p w:rsidR="00D27B41" w:rsidRDefault="002F6D07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№ 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b/>
                                        <w:bCs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1646083425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  <w:lang w:val="kk-KZ"/>
                                        </w:rPr>
                                        <w:t>[НомерПатента]</w:t>
                                      </w:r>
                                    </w:sdtContent>
                                  </w:sdt>
                                  <w:r w:rsidR="00F3704D"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на полезную модель</w:t>
                                  </w:r>
                                </w:p>
                                <w:p w:rsidR="00D27B41" w:rsidRDefault="00D27B41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  <w:tr w:rsidR="00D27B41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4847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27B41" w:rsidRDefault="00F3704D">
                                  <w:pPr>
                                    <w:pStyle w:val="Standard"/>
                                    <w:snapToGrid w:val="0"/>
                                    <w:ind w:firstLine="540"/>
                                    <w:jc w:val="both"/>
                                  </w:pPr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>Қазақстан Республикасы Патент заңының 31 бабы 1-тармағының негізінде патенттің қолданылуы</w:t>
                                  </w:r>
                                  <w:r>
                                    <w:t>н</w:t>
                                  </w:r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>қалпына келтіру туралы өтінішіңіздің  қанағаттандырылғандығы туралы хабарлай</w:t>
                                  </w:r>
                                  <w:r>
                                    <w:t>мыз</w:t>
                                  </w:r>
                                  <w:r>
                                    <w:rPr>
                                      <w:rStyle w:val="a0"/>
                                      <w:lang w:val="kk-KZ"/>
                                    </w:rPr>
                                    <w:t>.</w:t>
                                  </w:r>
                                </w:p>
                                <w:p w:rsidR="00D27B41" w:rsidRDefault="00F3704D">
                                  <w:pPr>
                                    <w:pStyle w:val="Standard"/>
                                    <w:ind w:firstLine="54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>Патенттің қолданылуы қалпына келтірілгендігі туралы м</w:t>
                                  </w:r>
                                  <w:r w:rsidR="002F6D07">
                                    <w:rPr>
                                      <w:lang w:val="kk-KZ"/>
                                    </w:rPr>
                                    <w:t>әліметтер “Өнеркәсіп меншігі” №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BulletinNumber"/>
                                      <w:tag w:val="BulletinNumber"/>
                                      <w:id w:val="729044285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2F6D07" w:rsidRPr="002F6D07">
                                        <w:t>[</w:t>
                                      </w:r>
                                      <w:r w:rsidR="002F6D07">
                                        <w:rPr>
                                          <w:lang w:val="kk-KZ"/>
                                        </w:rPr>
                                        <w:t>Номер бюллетеня]</w:t>
                                      </w:r>
                                    </w:sdtContent>
                                  </w:sdt>
                                  <w:r w:rsidR="002F6D07">
                                    <w:rPr>
                                      <w:lang w:val="kk-KZ"/>
                                    </w:rPr>
                                    <w:t xml:space="preserve"> ресми бюллетенінде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BulletinDate"/>
                                      <w:tag w:val="BulletinDate"/>
                                      <w:id w:val="-174813877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2F6D07">
                                        <w:rPr>
                                          <w:lang w:val="kk-KZ"/>
                                        </w:rPr>
                                        <w:t>[Дата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ж. жарияланады.</w:t>
                                  </w:r>
                                </w:p>
                                <w:p w:rsidR="00D27B41" w:rsidRDefault="00D27B41">
                                  <w:pPr>
                                    <w:pStyle w:val="2"/>
                                    <w:ind w:left="0" w:firstLine="709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0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D27B41" w:rsidRDefault="00F3704D">
                                  <w:pPr>
                                    <w:pStyle w:val="Standard"/>
                                    <w:snapToGrid w:val="0"/>
                                    <w:ind w:firstLine="612"/>
                                    <w:jc w:val="both"/>
                                  </w:pPr>
                                  <w:r>
                                    <w:t>Сообщаем, что в соот</w:t>
                                  </w:r>
                                  <w:r>
                                    <w:t>ветствии с пунктом 1 статьи 31 Патентного закона Республики Казахстан Ваше ходатайство о восстановлении действия патента удовлетворено.</w:t>
                                  </w:r>
                                </w:p>
                                <w:p w:rsidR="00D27B41" w:rsidRDefault="00F3704D">
                                  <w:pPr>
                                    <w:pStyle w:val="Standard"/>
                                    <w:ind w:firstLine="612"/>
                                    <w:jc w:val="both"/>
                                  </w:pPr>
                                  <w:r>
                                    <w:t xml:space="preserve"> Сведения о восстановлении действия патента будут опубликованы в официальном бюллетене "Промышленная собственность" №</w:t>
                                  </w:r>
                                  <w:sdt>
                                    <w:sdtPr>
                                      <w:alias w:val="BulletinNumber"/>
                                      <w:tag w:val="BulletinNumber"/>
                                      <w:id w:val="1799572347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  <w:lang w:val="kk-KZ"/>
                                      </w:rPr>
                                    </w:sdtEndPr>
                                    <w:sdtContent>
                                      <w:r w:rsidR="002F6D07">
                                        <w:rPr>
                                          <w:rStyle w:val="a0"/>
                                          <w:lang w:val="kk-KZ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Style w:val="a0"/>
                                          <w:lang w:val="kk-KZ"/>
                                        </w:rPr>
                                        <w:t>Но</w:t>
                                      </w:r>
                                      <w:r w:rsidR="002F6D07">
                                        <w:rPr>
                                          <w:rStyle w:val="a0"/>
                                          <w:lang w:val="kk-KZ"/>
                                        </w:rPr>
                                        <w:t>мер бюллетеня]</w:t>
                                      </w:r>
                                    </w:sdtContent>
                                  </w:sdt>
                                  <w:r w:rsidR="002F6D07" w:rsidRPr="002F6D07">
                                    <w:rPr>
                                      <w:rStyle w:val="a0"/>
                                    </w:rPr>
                                    <w:t xml:space="preserve"> </w:t>
                                  </w:r>
                                  <w:r>
                                    <w:t xml:space="preserve">от </w:t>
                                  </w:r>
                                  <w:sdt>
                                    <w:sdtPr>
                                      <w:alias w:val="BulletinDate"/>
                                      <w:tag w:val="BulletinDate"/>
                                      <w:id w:val="-600182833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  <w:lang w:val="kk-KZ"/>
                                      </w:rPr>
                                    </w:sdtEndPr>
                                    <w:sdtContent>
                                      <w:r w:rsidR="002F6D07">
                                        <w:rPr>
                                          <w:rStyle w:val="a0"/>
                                          <w:lang w:val="kk-KZ"/>
                                        </w:rPr>
                                        <w:t>[Дата бюллетеня]</w:t>
                                      </w:r>
                                    </w:sdtContent>
                                  </w:sdt>
                                  <w:r>
                                    <w:t xml:space="preserve"> года.</w:t>
                                  </w:r>
                                </w:p>
                              </w:tc>
                            </w:tr>
                          </w:tbl>
                          <w:p w:rsidR="00D27B41" w:rsidRDefault="00D27B41">
                            <w:pPr>
                              <w:pStyle w:val="a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.75pt;margin-top:10.2pt;width:487.6pt;height:10.4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" filled="f" stroked="f">
                <v:textbox style="mso-fit-shape-to-text:t" inset="0,0,0,0">
                  <w:txbxContent>
                    <w:tbl>
                      <w:tblPr>
                        <w:tblW w:w="9753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847"/>
                        <w:gridCol w:w="4906"/>
                      </w:tblGrid>
                      <w:tr w:rsidR="00D27B41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931"/>
                        </w:trPr>
                        <w:tc>
                          <w:tcPr>
                            <w:tcW w:w="4847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27B41" w:rsidRDefault="00D27B41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D27B41" w:rsidRPr="00790B8A" w:rsidRDefault="00F3704D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Номер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нөмірі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="002F6D07"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rStyle w:val="a0"/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-880703928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2F6D07">
                                  <w:rPr>
                                    <w:rStyle w:val="a0"/>
                                    <w:sz w:val="18"/>
                                    <w:szCs w:val="18"/>
                                    <w:lang w:val="kk-KZ"/>
                                  </w:rPr>
                                  <w:t>[НомерЗаявки]</w:t>
                                </w:r>
                              </w:sdtContent>
                            </w:sdt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</w:p>
                          <w:p w:rsidR="00D27B41" w:rsidRPr="00790B8A" w:rsidRDefault="00F3704D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Дата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подачи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/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берілген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</w:rPr>
                              <w:t>күні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Style w:val="a0"/>
                                  <w:sz w:val="18"/>
                                  <w:szCs w:val="18"/>
                                  <w:lang w:val="en-US"/>
                                </w:rPr>
                                <w:alias w:val="RequestDate"/>
                                <w:tag w:val="RequestDate"/>
                                <w:id w:val="721715790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  <w:lang w:val="kk-KZ"/>
                                </w:rPr>
                              </w:sdtEndPr>
                              <w:sdtContent>
                                <w:r w:rsidR="002F6D07">
                                  <w:rPr>
                                    <w:rStyle w:val="a0"/>
                                    <w:sz w:val="18"/>
                                    <w:szCs w:val="18"/>
                                    <w:lang w:val="kk-KZ"/>
                                  </w:rPr>
                                  <w:t>[ДатаЗаявки]</w:t>
                                </w:r>
                              </w:sdtContent>
                            </w:sdt>
                          </w:p>
                          <w:p w:rsidR="00D27B41" w:rsidRDefault="00F3704D">
                            <w:pPr>
                              <w:pStyle w:val="Standard"/>
                            </w:pP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a0"/>
                                <w:sz w:val="18"/>
                                <w:szCs w:val="18"/>
                                <w:lang w:val="kk-KZ"/>
                              </w:rPr>
                              <w:t>Патентообладатель/патент иеленуші:</w:t>
                            </w:r>
                            <w:r w:rsidR="002F6D07">
                              <w:rPr>
                                <w:rStyle w:val="a0"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Style w:val="a0"/>
                                  <w:sz w:val="18"/>
                                  <w:szCs w:val="18"/>
                                </w:rPr>
                                <w:alias w:val="CustomerOwner"/>
                                <w:tag w:val="CustomerOwner"/>
                                <w:id w:val="-417867674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2F6D07">
                                  <w:rPr>
                                    <w:rStyle w:val="a0"/>
                                    <w:sz w:val="18"/>
                                    <w:szCs w:val="18"/>
                                    <w:lang w:val="en-US"/>
                                  </w:rPr>
                                  <w:t>[</w:t>
                                </w:r>
                                <w:r w:rsidR="002F6D07">
                                  <w:rPr>
                                    <w:rStyle w:val="a0"/>
                                    <w:sz w:val="18"/>
                                    <w:szCs w:val="18"/>
                                  </w:rPr>
                                  <w:t>ПатентоОбладатель]</w:t>
                                </w:r>
                              </w:sdtContent>
                            </w:sdt>
                          </w:p>
                          <w:p w:rsidR="00D27B41" w:rsidRDefault="00F3704D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  </w:t>
                            </w:r>
                          </w:p>
                        </w:tc>
                        <w:tc>
                          <w:tcPr>
                            <w:tcW w:w="490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27B41" w:rsidRDefault="00F3704D">
                            <w:pPr>
                              <w:pStyle w:val="Standard"/>
                              <w:snapToGrid w:val="0"/>
                            </w:pPr>
                            <w:r>
                              <w:t>(98</w:t>
                            </w:r>
                            <w:r w:rsidR="002F6D07">
                              <w:rPr>
                                <w:rStyle w:val="a0"/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rPr>
                                  <w:rStyle w:val="a0"/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1270970864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2F6D07">
                                  <w:rPr>
                                    <w:rStyle w:val="a0"/>
                                    <w:lang w:val="kk-KZ"/>
                                  </w:rPr>
                                  <w:t>[Контакт для переписки]</w:t>
                                </w:r>
                              </w:sdtContent>
                            </w:sdt>
                          </w:p>
                          <w:p w:rsidR="00D27B41" w:rsidRDefault="00D27B41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D27B41" w:rsidRDefault="00F3704D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rStyle w:val="a0"/>
                                <w:lang w:val="kk-KZ"/>
                              </w:rPr>
                              <w:t xml:space="preserve">        </w:t>
                            </w:r>
                            <w:sdt>
                              <w:sdtPr>
                                <w:rPr>
                                  <w:rStyle w:val="a0"/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1091040135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2F6D07">
                                  <w:rPr>
                                    <w:rStyle w:val="a0"/>
                                    <w:lang w:val="kk-KZ"/>
                                  </w:rPr>
                                  <w:t>[адрес для переписки]</w:t>
                                </w:r>
                              </w:sdtContent>
                            </w:sdt>
                          </w:p>
                        </w:tc>
                      </w:tr>
                      <w:tr w:rsidR="00D27B41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4847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D27B41" w:rsidRDefault="00F3704D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Style w:val="a0"/>
                                <w:b/>
                                <w:bCs/>
                              </w:rPr>
                              <w:t xml:space="preserve">Пайдалы модельге </w:t>
                            </w:r>
                            <w:r>
                              <w:rPr>
                                <w:rStyle w:val="a0"/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№ </w:t>
                            </w:r>
                            <w:sdt>
                              <w:sdtPr>
                                <w:rPr>
                                  <w:rStyle w:val="a0"/>
                                  <w:rFonts w:ascii="Times New Roman KK EK" w:hAnsi="Times New Roman KK EK"/>
                                  <w:b/>
                                  <w:bCs/>
                                  <w:lang w:val="kk-KZ"/>
                                </w:rPr>
                                <w:alias w:val="RequestNumber"/>
                                <w:tag w:val="RequestNumber"/>
                                <w:id w:val="-172890316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2F6D07">
                                  <w:rPr>
                                    <w:rStyle w:val="a0"/>
                                    <w:rFonts w:ascii="Times New Roman KK EK" w:hAnsi="Times New Roman KK EK"/>
                                    <w:b/>
                                    <w:bCs/>
                                    <w:lang w:val="kk-KZ"/>
                                  </w:rPr>
                                  <w:t>[НомерПатента]</w:t>
                                </w:r>
                              </w:sdtContent>
                            </w:sdt>
                            <w:r>
                              <w:rPr>
                                <w:rStyle w:val="a0"/>
                                <w:b/>
                                <w:bCs/>
                              </w:rPr>
                              <w:t xml:space="preserve"> патенттің қолданылуы қалпына </w:t>
                            </w:r>
                            <w:r>
                              <w:rPr>
                                <w:rStyle w:val="a0"/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келтірілгендігі тура</w:t>
                            </w:r>
                            <w:r>
                              <w:rPr>
                                <w:rStyle w:val="a0"/>
                                <w:b/>
                                <w:bCs/>
                              </w:rPr>
                              <w:t>лы</w:t>
                            </w:r>
                          </w:p>
                          <w:p w:rsidR="00D27B41" w:rsidRDefault="00F3704D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90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D27B41" w:rsidRDefault="00F3704D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Style w:val="a0"/>
                                <w:b/>
                              </w:rPr>
                              <w:t>УВЕДОМЛЕНИЕ</w:t>
                            </w:r>
                          </w:p>
                          <w:p w:rsidR="00D27B41" w:rsidRDefault="00F3704D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о восстановлении действия патента  </w:t>
                            </w:r>
                          </w:p>
                          <w:p w:rsidR="00D27B41" w:rsidRDefault="002F6D07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№ 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/>
                                  <w:bCs/>
                                  <w:lang w:val="kk-KZ"/>
                                </w:rPr>
                                <w:alias w:val="RequestNumber"/>
                                <w:tag w:val="RequestNumber"/>
                                <w:id w:val="1646083425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>
                                  <w:rPr>
                                    <w:rFonts w:ascii="Times New Roman KK EK" w:hAnsi="Times New Roman KK EK"/>
                                    <w:b/>
                                    <w:bCs/>
                                    <w:lang w:val="kk-KZ"/>
                                  </w:rPr>
                                  <w:t>[НомерПатента]</w:t>
                                </w:r>
                              </w:sdtContent>
                            </w:sdt>
                            <w:r w:rsidR="00F3704D"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на полезную модель</w:t>
                            </w:r>
                          </w:p>
                          <w:p w:rsidR="00D27B41" w:rsidRDefault="00D27B41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</w:p>
                        </w:tc>
                      </w:tr>
                      <w:tr w:rsidR="00D27B41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4847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27B41" w:rsidRDefault="00F3704D">
                            <w:pPr>
                              <w:pStyle w:val="Standard"/>
                              <w:snapToGrid w:val="0"/>
                              <w:ind w:firstLine="540"/>
                              <w:jc w:val="both"/>
                            </w:pPr>
                            <w:r>
                              <w:rPr>
                                <w:rStyle w:val="a0"/>
                                <w:lang w:val="kk-KZ"/>
                              </w:rPr>
                              <w:t>Қазақстан Республикасы Патент заңының 31 бабы 1-тармағының негізінде патенттің қолданылуы</w:t>
                            </w:r>
                            <w:r>
                              <w:t>н</w:t>
                            </w:r>
                            <w:r>
                              <w:rPr>
                                <w:rStyle w:val="a0"/>
                                <w:lang w:val="kk-KZ"/>
                              </w:rPr>
                              <w:t xml:space="preserve">  </w:t>
                            </w:r>
                            <w:r>
                              <w:rPr>
                                <w:rStyle w:val="a0"/>
                                <w:lang w:val="kk-KZ"/>
                              </w:rPr>
                              <w:t>қалпына келтіру туралы өтінішіңіздің  қанағаттандырылғандығы туралы хабарлай</w:t>
                            </w:r>
                            <w:r>
                              <w:t>мыз</w:t>
                            </w:r>
                            <w:r>
                              <w:rPr>
                                <w:rStyle w:val="a0"/>
                                <w:lang w:val="kk-KZ"/>
                              </w:rPr>
                              <w:t>.</w:t>
                            </w:r>
                          </w:p>
                          <w:p w:rsidR="00D27B41" w:rsidRDefault="00F3704D">
                            <w:pPr>
                              <w:pStyle w:val="Standard"/>
                              <w:ind w:firstLine="540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Патенттің қолданылуы қалпына келтірілгендігі туралы м</w:t>
                            </w:r>
                            <w:r w:rsidR="002F6D07">
                              <w:rPr>
                                <w:lang w:val="kk-KZ"/>
                              </w:rPr>
                              <w:t>әліметтер “Өнеркәсіп меншігі” №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BulletinNumber"/>
                                <w:tag w:val="BulletinNumber"/>
                                <w:id w:val="729044285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2F6D07" w:rsidRPr="002F6D07">
                                  <w:t>[</w:t>
                                </w:r>
                                <w:r w:rsidR="002F6D07">
                                  <w:rPr>
                                    <w:lang w:val="kk-KZ"/>
                                  </w:rPr>
                                  <w:t>Номер бюллетеня]</w:t>
                                </w:r>
                              </w:sdtContent>
                            </w:sdt>
                            <w:r w:rsidR="002F6D07">
                              <w:rPr>
                                <w:lang w:val="kk-KZ"/>
                              </w:rPr>
                              <w:t xml:space="preserve"> ресми бюллетенінде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BulletinDate"/>
                                <w:tag w:val="BulletinDate"/>
                                <w:id w:val="-174813877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2F6D07">
                                  <w:rPr>
                                    <w:lang w:val="kk-KZ"/>
                                  </w:rPr>
                                  <w:t>[Дата бюллетеня]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ж. жарияланады.</w:t>
                            </w:r>
                          </w:p>
                          <w:p w:rsidR="00D27B41" w:rsidRDefault="00D27B41">
                            <w:pPr>
                              <w:pStyle w:val="2"/>
                              <w:ind w:left="0" w:firstLine="709"/>
                              <w:rPr>
                                <w:lang w:val="kk-KZ"/>
                              </w:rPr>
                            </w:pPr>
                          </w:p>
                        </w:tc>
                        <w:tc>
                          <w:tcPr>
                            <w:tcW w:w="490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D27B41" w:rsidRDefault="00F3704D">
                            <w:pPr>
                              <w:pStyle w:val="Standard"/>
                              <w:snapToGrid w:val="0"/>
                              <w:ind w:firstLine="612"/>
                              <w:jc w:val="both"/>
                            </w:pPr>
                            <w:r>
                              <w:t>Сообщаем, что в соот</w:t>
                            </w:r>
                            <w:r>
                              <w:t>ветствии с пунктом 1 статьи 31 Патентного закона Республики Казахстан Ваше ходатайство о восстановлении действия патента удовлетворено.</w:t>
                            </w:r>
                          </w:p>
                          <w:p w:rsidR="00D27B41" w:rsidRDefault="00F3704D">
                            <w:pPr>
                              <w:pStyle w:val="Standard"/>
                              <w:ind w:firstLine="612"/>
                              <w:jc w:val="both"/>
                            </w:pPr>
                            <w:r>
                              <w:t xml:space="preserve"> Сведения о восстановлении действия патента будут опубликованы в официальном бюллетене "Промышленная собственность" №</w:t>
                            </w:r>
                            <w:sdt>
                              <w:sdtPr>
                                <w:alias w:val="BulletinNumber"/>
                                <w:tag w:val="BulletinNumber"/>
                                <w:id w:val="1799572347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  <w:lang w:val="kk-KZ"/>
                                </w:rPr>
                              </w:sdtEndPr>
                              <w:sdtContent>
                                <w:r w:rsidR="002F6D07">
                                  <w:rPr>
                                    <w:rStyle w:val="a0"/>
                                    <w:lang w:val="kk-KZ"/>
                                  </w:rPr>
                                  <w:t>[</w:t>
                                </w:r>
                                <w:r>
                                  <w:rPr>
                                    <w:rStyle w:val="a0"/>
                                    <w:lang w:val="kk-KZ"/>
                                  </w:rPr>
                                  <w:t>Но</w:t>
                                </w:r>
                                <w:r w:rsidR="002F6D07">
                                  <w:rPr>
                                    <w:rStyle w:val="a0"/>
                                    <w:lang w:val="kk-KZ"/>
                                  </w:rPr>
                                  <w:t>мер бюллетеня]</w:t>
                                </w:r>
                              </w:sdtContent>
                            </w:sdt>
                            <w:r w:rsidR="002F6D07" w:rsidRPr="002F6D07">
                              <w:rPr>
                                <w:rStyle w:val="a0"/>
                              </w:rPr>
                              <w:t xml:space="preserve"> </w:t>
                            </w:r>
                            <w:r>
                              <w:t xml:space="preserve">от </w:t>
                            </w:r>
                            <w:sdt>
                              <w:sdtPr>
                                <w:alias w:val="BulletinDate"/>
                                <w:tag w:val="BulletinDate"/>
                                <w:id w:val="-600182833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  <w:lang w:val="kk-KZ"/>
                                </w:rPr>
                              </w:sdtEndPr>
                              <w:sdtContent>
                                <w:r w:rsidR="002F6D07">
                                  <w:rPr>
                                    <w:rStyle w:val="a0"/>
                                    <w:lang w:val="kk-KZ"/>
                                  </w:rPr>
                                  <w:t>[Дата бюллетеня]</w:t>
                                </w:r>
                              </w:sdtContent>
                            </w:sdt>
                            <w:r>
                              <w:t xml:space="preserve"> года.</w:t>
                            </w:r>
                          </w:p>
                        </w:tc>
                      </w:tr>
                    </w:tbl>
                    <w:p w:rsidR="00D27B41" w:rsidRDefault="00D27B41">
                      <w:pPr>
                        <w:pStyle w:val="a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7B41" w:rsidRDefault="00D27B41">
      <w:pPr>
        <w:pStyle w:val="Standard"/>
      </w:pPr>
    </w:p>
    <w:p w:rsidR="00D27B41" w:rsidRDefault="00D27B41">
      <w:pPr>
        <w:pStyle w:val="Standard"/>
      </w:pPr>
      <w:bookmarkStart w:id="0" w:name="_GoBack"/>
      <w:bookmarkEnd w:id="0"/>
    </w:p>
    <w:p w:rsidR="00D27B41" w:rsidRDefault="00D27B41">
      <w:pPr>
        <w:pStyle w:val="Standard"/>
        <w:rPr>
          <w:sz w:val="24"/>
          <w:szCs w:val="24"/>
        </w:rPr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9"/>
        <w:gridCol w:w="4961"/>
      </w:tblGrid>
      <w:tr w:rsidR="00D27B41">
        <w:tblPrEx>
          <w:tblCellMar>
            <w:top w:w="0" w:type="dxa"/>
            <w:bottom w:w="0" w:type="dxa"/>
          </w:tblCellMar>
        </w:tblPrEx>
        <w:tc>
          <w:tcPr>
            <w:tcW w:w="495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B41" w:rsidRDefault="00D27B41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B41" w:rsidRDefault="00D27B41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D27B41">
        <w:tblPrEx>
          <w:tblCellMar>
            <w:top w:w="0" w:type="dxa"/>
            <w:bottom w:w="0" w:type="dxa"/>
          </w:tblCellMar>
        </w:tblPrEx>
        <w:tc>
          <w:tcPr>
            <w:tcW w:w="495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B41" w:rsidRDefault="00F3704D">
            <w:pPr>
              <w:pStyle w:val="Textbody"/>
              <w:jc w:val="left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 және пайдалы модельдерді сараптау басқармасының бастығы.</w:t>
            </w:r>
          </w:p>
        </w:tc>
        <w:tc>
          <w:tcPr>
            <w:tcW w:w="49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B41" w:rsidRDefault="00D27B41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D27B41" w:rsidRDefault="00D27B41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D27B41">
        <w:tblPrEx>
          <w:tblCellMar>
            <w:top w:w="0" w:type="dxa"/>
            <w:bottom w:w="0" w:type="dxa"/>
          </w:tblCellMar>
        </w:tblPrEx>
        <w:tc>
          <w:tcPr>
            <w:tcW w:w="495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B41" w:rsidRDefault="00F3704D">
            <w:pPr>
              <w:pStyle w:val="TableContents"/>
            </w:pPr>
            <w:r>
              <w:rPr>
                <w:rStyle w:val="a0"/>
                <w:b/>
                <w:bCs/>
                <w:sz w:val="24"/>
                <w:szCs w:val="24"/>
              </w:rPr>
              <w:t>Начальник управления экспертизы изобретений и полезных моделей</w:t>
            </w:r>
          </w:p>
        </w:tc>
        <w:tc>
          <w:tcPr>
            <w:tcW w:w="49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7B41" w:rsidRDefault="00D27B41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D27B41" w:rsidRDefault="00F3704D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D27B41" w:rsidRDefault="00D27B41">
      <w:pPr>
        <w:pStyle w:val="Standard"/>
        <w:jc w:val="both"/>
        <w:rPr>
          <w:sz w:val="24"/>
          <w:szCs w:val="24"/>
          <w:lang w:val="kk-KZ"/>
        </w:rPr>
      </w:pPr>
    </w:p>
    <w:p w:rsidR="00D27B41" w:rsidRDefault="00D27B41">
      <w:pPr>
        <w:pStyle w:val="Standard"/>
        <w:rPr>
          <w:lang w:val="kk-KZ"/>
        </w:rPr>
      </w:pPr>
    </w:p>
    <w:p w:rsidR="00D27B41" w:rsidRDefault="00D27B41">
      <w:pPr>
        <w:pStyle w:val="Standard"/>
        <w:rPr>
          <w:lang w:val="kk-KZ"/>
        </w:rPr>
      </w:pPr>
    </w:p>
    <w:p w:rsidR="00D27B41" w:rsidRDefault="00D27B41">
      <w:pPr>
        <w:pStyle w:val="Standard"/>
        <w:rPr>
          <w:lang w:val="kk-KZ"/>
        </w:rPr>
      </w:pPr>
    </w:p>
    <w:p w:rsidR="00D27B41" w:rsidRDefault="00D27B41">
      <w:pPr>
        <w:pStyle w:val="Standard"/>
        <w:rPr>
          <w:lang w:val="kk-KZ"/>
        </w:rPr>
      </w:pPr>
    </w:p>
    <w:p w:rsidR="00D27B41" w:rsidRDefault="00D27B41">
      <w:pPr>
        <w:pStyle w:val="Standard"/>
        <w:rPr>
          <w:lang w:val="kk-KZ"/>
        </w:rPr>
      </w:pPr>
    </w:p>
    <w:p w:rsidR="00D27B41" w:rsidRDefault="00D27B41">
      <w:pPr>
        <w:pStyle w:val="Standard"/>
        <w:rPr>
          <w:lang w:val="kk-KZ"/>
        </w:rPr>
      </w:pPr>
    </w:p>
    <w:p w:rsidR="00D27B41" w:rsidRDefault="00D27B41">
      <w:pPr>
        <w:pStyle w:val="Standard"/>
        <w:rPr>
          <w:lang w:val="kk-KZ"/>
        </w:rPr>
      </w:pPr>
    </w:p>
    <w:p w:rsidR="00D27B41" w:rsidRDefault="00D27B41">
      <w:pPr>
        <w:pStyle w:val="Standard"/>
        <w:rPr>
          <w:lang w:val="kk-KZ"/>
        </w:rPr>
      </w:pPr>
    </w:p>
    <w:p w:rsidR="00D27B41" w:rsidRDefault="00D27B41">
      <w:pPr>
        <w:pStyle w:val="Standard"/>
        <w:rPr>
          <w:lang w:val="kk-KZ"/>
        </w:rPr>
      </w:pPr>
    </w:p>
    <w:p w:rsidR="00D27B41" w:rsidRDefault="00D27B41">
      <w:pPr>
        <w:pStyle w:val="Standard"/>
        <w:rPr>
          <w:lang w:val="kk-KZ"/>
        </w:rPr>
      </w:pPr>
    </w:p>
    <w:p w:rsidR="00D27B41" w:rsidRDefault="00F3704D">
      <w:pPr>
        <w:pStyle w:val="Standard"/>
        <w:ind w:right="3"/>
      </w:pPr>
      <w:r>
        <w:t xml:space="preserve">Исп. </w:t>
      </w:r>
      <w:sdt>
        <w:sdtPr>
          <w:alias w:val="CurrentUser"/>
          <w:tag w:val="CurrentUser"/>
          <w:id w:val="1149092593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2F6D07">
            <w:rPr>
              <w:rStyle w:val="a0"/>
              <w:lang w:val="en-US"/>
            </w:rPr>
            <w:t>[</w:t>
          </w:r>
          <w:r w:rsidR="002F6D07">
            <w:rPr>
              <w:rStyle w:val="a0"/>
              <w:lang w:val="kk-KZ"/>
            </w:rPr>
            <w:t>Пользователь]</w:t>
          </w:r>
        </w:sdtContent>
      </w:sdt>
    </w:p>
    <w:p w:rsidR="00D27B41" w:rsidRDefault="002F6D07">
      <w:pPr>
        <w:pStyle w:val="Standard"/>
        <w:ind w:right="3"/>
      </w:pPr>
      <w:r>
        <w:rPr>
          <w:rStyle w:val="a0"/>
          <w:lang w:val="kk-KZ"/>
        </w:rPr>
        <w:t xml:space="preserve">Тел. </w:t>
      </w:r>
      <w:sdt>
        <w:sdtPr>
          <w:rPr>
            <w:rStyle w:val="a0"/>
            <w:lang w:val="kk-KZ"/>
          </w:rPr>
          <w:alias w:val="CurrentUserPhoneNumber"/>
          <w:tag w:val="CurrentUserPhoneNumber"/>
          <w:id w:val="-268625253"/>
          <w:placeholder>
            <w:docPart w:val="DefaultPlaceholder_-1854013440"/>
          </w:placeholder>
        </w:sdtPr>
        <w:sdtContent>
          <w:r>
            <w:rPr>
              <w:rStyle w:val="a0"/>
              <w:lang w:val="kk-KZ"/>
            </w:rPr>
            <w:t>[</w:t>
          </w:r>
          <w:r w:rsidR="00F3704D">
            <w:t>Телефон</w:t>
          </w:r>
          <w:r>
            <w:rPr>
              <w:rStyle w:val="a0"/>
              <w:lang w:val="kk-KZ"/>
            </w:rPr>
            <w:t>]</w:t>
          </w:r>
        </w:sdtContent>
      </w:sdt>
    </w:p>
    <w:sectPr w:rsidR="00D27B41">
      <w:pgSz w:w="11905" w:h="16837"/>
      <w:pgMar w:top="567" w:right="567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04D" w:rsidRDefault="00F3704D">
      <w:r>
        <w:separator/>
      </w:r>
    </w:p>
  </w:endnote>
  <w:endnote w:type="continuationSeparator" w:id="0">
    <w:p w:rsidR="00F3704D" w:rsidRDefault="00F37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04D" w:rsidRDefault="00F3704D">
      <w:r>
        <w:rPr>
          <w:color w:val="000000"/>
        </w:rPr>
        <w:separator/>
      </w:r>
    </w:p>
  </w:footnote>
  <w:footnote w:type="continuationSeparator" w:id="0">
    <w:p w:rsidR="00F3704D" w:rsidRDefault="00F370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formsDesign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27B41"/>
    <w:rsid w:val="002F6D07"/>
    <w:rsid w:val="00790B8A"/>
    <w:rsid w:val="00D27B41"/>
    <w:rsid w:val="00F3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D496"/>
  <w15:docId w15:val="{41F85DBA-1442-4D7F-9807-332A3A49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ind w:right="-108"/>
      <w:jc w:val="center"/>
    </w:pPr>
    <w:rPr>
      <w:sz w:val="22"/>
    </w:r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2">
    <w:name w:val="Основной текст 2"/>
    <w:basedOn w:val="Standard"/>
    <w:pPr>
      <w:overflowPunct w:val="0"/>
      <w:ind w:left="4320"/>
    </w:pPr>
    <w:rPr>
      <w:sz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6">
    <w:name w:val="Нижний колонтитул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PlaceholderText">
    <w:name w:val="Placeholder Text"/>
    <w:basedOn w:val="DefaultParagraphFont"/>
    <w:uiPriority w:val="99"/>
    <w:semiHidden/>
    <w:rsid w:val="002F6D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9D6A8-3645-4E0F-ABE6-F959614F6432}"/>
      </w:docPartPr>
      <w:docPartBody>
        <w:p w:rsidR="00000000" w:rsidRDefault="009F6B49">
          <w:r w:rsidRPr="0097483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B49"/>
    <w:rsid w:val="00031E20"/>
    <w:rsid w:val="009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6B4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Alexandr</cp:lastModifiedBy>
  <cp:revision>3</cp:revision>
  <cp:lastPrinted>2006-07-13T18:36:00Z</cp:lastPrinted>
  <dcterms:created xsi:type="dcterms:W3CDTF">2017-11-17T08:27:00Z</dcterms:created>
  <dcterms:modified xsi:type="dcterms:W3CDTF">2017-11-17T08:32:00Z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