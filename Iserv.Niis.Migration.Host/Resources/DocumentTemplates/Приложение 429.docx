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B7C" w:rsidRDefault="005E1B7C">
      <w:pPr>
        <w:pStyle w:val="Standard"/>
      </w:pPr>
    </w:p>
    <w:tbl>
      <w:tblPr>
        <w:tblW w:w="10204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5E1B7C">
        <w:tblPrEx>
          <w:tblCellMar>
            <w:top w:w="0" w:type="dxa"/>
            <w:bottom w:w="0" w:type="dxa"/>
          </w:tblCellMar>
        </w:tblPrEx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B7C" w:rsidRDefault="00772C8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5E1B7C" w:rsidRDefault="00772C8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5E1B7C" w:rsidRDefault="00772C8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5E1B7C" w:rsidRDefault="00772C8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5E1B7C" w:rsidRDefault="00772C8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5E1B7C" w:rsidRDefault="00772C8C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5E1B7C" w:rsidRDefault="00772C8C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B7C" w:rsidRDefault="00772C8C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B7C" w:rsidRDefault="00772C8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5E1B7C" w:rsidRDefault="00772C8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5E1B7C" w:rsidRDefault="00772C8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5E1B7C" w:rsidRDefault="00772C8C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5E1B7C" w:rsidRDefault="00772C8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5E1B7C" w:rsidRDefault="00772C8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5E1B7C" w:rsidRDefault="00772C8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5E1B7C">
        <w:tblPrEx>
          <w:tblCellMar>
            <w:top w:w="0" w:type="dxa"/>
            <w:bottom w:w="0" w:type="dxa"/>
          </w:tblCellMar>
        </w:tblPrEx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B7C" w:rsidRDefault="00772C8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5E1B7C" w:rsidRDefault="00772C8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5E1B7C" w:rsidRDefault="00772C8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5E1B7C" w:rsidRDefault="00772C8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B7C" w:rsidRDefault="00772C8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5E1B7C" w:rsidRDefault="00772C8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5E1B7C" w:rsidRDefault="00772C8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5E1B7C" w:rsidRDefault="00772C8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5E1B7C" w:rsidRDefault="00772C8C">
      <w:pPr>
        <w:pStyle w:val="Standard"/>
      </w:pPr>
      <w:r>
        <w:rPr>
          <w:b/>
          <w:bCs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9326</wp:posOffset>
                </wp:positionH>
                <wp:positionV relativeFrom="paragraph">
                  <wp:posOffset>126370</wp:posOffset>
                </wp:positionV>
                <wp:extent cx="6409687" cy="3201030"/>
                <wp:effectExtent l="0" t="0" r="10163" b="18420"/>
                <wp:wrapSquare wrapText="bothSides"/>
                <wp:docPr id="2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9687" cy="320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0202" w:type="dxa"/>
                              <w:tblInd w:w="108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03"/>
                              <w:gridCol w:w="5099"/>
                            </w:tblGrid>
                            <w:tr w:rsidR="005E1B7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E1B7C" w:rsidRDefault="005E1B7C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5E1B7C" w:rsidRPr="00E004E7" w:rsidRDefault="00772C8C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78839198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E004E7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</w:t>
                                      </w:r>
                                      <w:r w:rsidR="00907327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E004E7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Заявки]</w:t>
                                      </w:r>
                                    </w:sdtContent>
                                  </w:sdt>
                                </w:p>
                                <w:p w:rsidR="005E1B7C" w:rsidRPr="00907327" w:rsidRDefault="00772C8C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 w:rsidRPr="0090732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 w:rsidRPr="0090732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 w:rsidRPr="00907327">
                                    <w:rPr>
                                      <w:sz w:val="18"/>
                                      <w:szCs w:val="18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 w:rsidRPr="0090732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 w:rsidRPr="00907327">
                                    <w:rPr>
                                      <w:sz w:val="18"/>
                                      <w:szCs w:val="18"/>
                                    </w:rPr>
                                    <w:t xml:space="preserve">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466010172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E004E7" w:rsidRPr="00907327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Pr="00907327">
                                        <w:rPr>
                                          <w:sz w:val="18"/>
                                          <w:szCs w:val="18"/>
                                        </w:rPr>
                                        <w:t>Дата</w:t>
                                      </w:r>
                                      <w:r w:rsidR="00907327" w:rsidRPr="00907327"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Pr="00907327">
                                        <w:rPr>
                                          <w:sz w:val="18"/>
                                          <w:szCs w:val="18"/>
                                        </w:rPr>
                                        <w:t>Заявки</w:t>
                                      </w:r>
                                      <w:r w:rsidR="00E004E7" w:rsidRPr="00907327">
                                        <w:rPr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Pr="0090732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5E1B7C" w:rsidRPr="00907327" w:rsidRDefault="005E1B7C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5E1B7C" w:rsidRDefault="00772C8C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Патентообладатель/патентиеленуші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62482324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E004E7">
                                        <w:rPr>
                                          <w:sz w:val="18"/>
                                          <w:szCs w:val="18"/>
                                        </w:rPr>
                                        <w:t>[ПатентоОбладатель]</w:t>
                                      </w:r>
                                    </w:sdtContent>
                                  </w:sdt>
                                </w:p>
                                <w:p w:rsidR="005E1B7C" w:rsidRDefault="005E1B7C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E1B7C" w:rsidRDefault="005E1B7C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-1165156073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5E1B7C" w:rsidRDefault="00FB4F16">
                                      <w:pPr>
                                        <w:pStyle w:val="Standard"/>
                                        <w:numPr>
                                          <w:ilvl w:val="0"/>
                                          <w:numId w:val="1"/>
                                        </w:numPr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p>
                                  </w:sdtContent>
                                </w:sdt>
                                <w:p w:rsidR="005E1B7C" w:rsidRDefault="005E1B7C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5E1B7C" w:rsidRDefault="00772C8C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   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82350023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B4F16"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5E1B7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E1B7C" w:rsidRDefault="00772C8C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Мемлекеттік тізілімге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және өнертабысқа берілген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>№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</w:rPr>
                                      <w:alias w:val="GosNumber"/>
                                      <w:tag w:val="GosNumber"/>
                                      <w:id w:val="-160063109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B4F16" w:rsidRPr="00907327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[Номер</w:t>
                                      </w:r>
                                      <w:r w:rsidR="00907327" w:rsidRPr="00907327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 xml:space="preserve"> </w:t>
                                      </w:r>
                                      <w:r w:rsidR="00FB4F16" w:rsidRPr="00907327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инновациялық  патент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>ке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өзгертулер енгізу туралы</w:t>
                                  </w:r>
                                </w:p>
                                <w:p w:rsidR="005E1B7C" w:rsidRDefault="00772C8C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E1B7C" w:rsidRDefault="00772C8C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5E1B7C" w:rsidRDefault="00772C8C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о внесении изменений в Государственный реестр и  в 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>инновационный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 xml:space="preserve">патент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на изобретение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 xml:space="preserve"> №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</w:rPr>
                                      <w:alias w:val="GosNumber"/>
                                      <w:tag w:val="GosNumber"/>
                                      <w:id w:val="-96820274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B4F16" w:rsidRPr="00907327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[Номер</w:t>
                                      </w:r>
                                      <w:r w:rsidR="00907327" w:rsidRPr="00907327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 xml:space="preserve"> </w:t>
                                      </w:r>
                                      <w:r w:rsidR="00FB4F16" w:rsidRPr="00907327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Патента]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5E1B7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8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E1B7C" w:rsidRDefault="00772C8C">
                                  <w:pPr>
                                    <w:pStyle w:val="Standard"/>
                                    <w:snapToGrid w:val="0"/>
                                    <w:ind w:firstLine="18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Сіздің, Мемлекеттік тізілімге және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патентке өзгертулер (түзетулер) енгізу туралы өтінішіңіздің қанағаттандырылғандығы туралы хабарлаймыз.</w:t>
                                  </w:r>
                                </w:p>
                                <w:p w:rsidR="005E1B7C" w:rsidRDefault="00772C8C">
                                  <w:pPr>
                                    <w:pStyle w:val="Standard"/>
                                    <w:ind w:firstLine="18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Енгізілген өзгерістер туралы  мәліметтер  “Өнеркәсіп меншігі”№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Number"/>
                                      <w:tag w:val="BulletinNumber"/>
                                      <w:id w:val="210028325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B4F16">
                                        <w:rPr>
                                          <w:lang w:val="kk-KZ"/>
                                        </w:rPr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ресми бюллетенінде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Date"/>
                                      <w:tag w:val="BulletinDate"/>
                                      <w:id w:val="162650002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B4F16">
                                        <w:rPr>
                                          <w:lang w:val="kk-KZ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ж. жарияланады.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E1B7C" w:rsidRDefault="00772C8C">
                                  <w:pPr>
                                    <w:pStyle w:val="Standard"/>
                                    <w:snapToGrid w:val="0"/>
                                    <w:ind w:firstLine="252"/>
                                    <w:jc w:val="both"/>
                                  </w:pPr>
                                  <w:r>
                                    <w:t xml:space="preserve">Сообщаем, что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Ваше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ходатайство о внесении изменений (исправлений) в Государственный реестр и в патент удовлетворено.</w:t>
                                  </w:r>
                                </w:p>
                                <w:p w:rsidR="005E1B7C" w:rsidRDefault="00772C8C">
                                  <w:pPr>
                                    <w:pStyle w:val="Standard"/>
                                    <w:ind w:firstLine="252"/>
                                    <w:jc w:val="both"/>
                                  </w:pPr>
                                  <w:r>
                                    <w:t xml:space="preserve">Сведения о внесенных изменениях будут опубликованы в официальном бюллетене "Промышленная собственность" 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26844626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B4F16"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t xml:space="preserve"> от </w:t>
                                  </w:r>
                                  <w:sdt>
                                    <w:sdtPr>
                                      <w:alias w:val="BulletinDate"/>
                                      <w:tag w:val="BulletinDate"/>
                                      <w:id w:val="23968715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FB4F16"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t xml:space="preserve"> года.</w:t>
                                  </w:r>
                                </w:p>
                              </w:tc>
                            </w:tr>
                          </w:tbl>
                          <w:p w:rsidR="005E1B7C" w:rsidRDefault="005E1B7C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2" o:spid="_x0000_s1026" type="#_x0000_t202" style="position:absolute;margin-left:.75pt;margin-top:9.95pt;width:504.7pt;height:252.0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W w:w="10202" w:type="dxa"/>
                        <w:tblInd w:w="108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03"/>
                        <w:gridCol w:w="5099"/>
                      </w:tblGrid>
                      <w:tr w:rsidR="005E1B7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10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E1B7C" w:rsidRDefault="005E1B7C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E1B7C" w:rsidRPr="00E004E7" w:rsidRDefault="00772C8C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78839198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E004E7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[Номер</w:t>
                                </w:r>
                                <w:r w:rsidR="00907327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 w:rsidR="00E004E7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Заявки]</w:t>
                                </w:r>
                              </w:sdtContent>
                            </w:sdt>
                          </w:p>
                          <w:p w:rsidR="005E1B7C" w:rsidRPr="00907327" w:rsidRDefault="00772C8C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  <w:r w:rsidRPr="009073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подачи</w:t>
                            </w:r>
                            <w:r w:rsidRPr="009073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 w:rsidRPr="00907327">
                              <w:rPr>
                                <w:sz w:val="18"/>
                                <w:szCs w:val="18"/>
                              </w:rPr>
                              <w:t xml:space="preserve"> 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 w:rsidRPr="009073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күні</w:t>
                            </w:r>
                            <w:r w:rsidRPr="00907327">
                              <w:rPr>
                                <w:sz w:val="18"/>
                                <w:szCs w:val="18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RequestDate"/>
                                <w:tag w:val="RequestDate"/>
                                <w:id w:val="466010172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E004E7" w:rsidRPr="00907327">
                                  <w:rPr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Pr="00907327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r w:rsidR="00907327" w:rsidRPr="00907327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907327">
                                  <w:rPr>
                                    <w:sz w:val="18"/>
                                    <w:szCs w:val="18"/>
                                  </w:rPr>
                                  <w:t>Заявки</w:t>
                                </w:r>
                                <w:r w:rsidR="00E004E7" w:rsidRPr="00907327">
                                  <w:rPr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  <w:r w:rsidRPr="009073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5E1B7C" w:rsidRPr="00907327" w:rsidRDefault="005E1B7C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E1B7C" w:rsidRDefault="00772C8C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Патентообладатель/патентиеленуші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62482324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E004E7">
                                  <w:rPr>
                                    <w:sz w:val="18"/>
                                    <w:szCs w:val="18"/>
                                  </w:rPr>
                                  <w:t>[ПатентоОбладатель]</w:t>
                                </w:r>
                              </w:sdtContent>
                            </w:sdt>
                          </w:p>
                          <w:p w:rsidR="005E1B7C" w:rsidRDefault="005E1B7C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09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E1B7C" w:rsidRDefault="005E1B7C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-1165156073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5E1B7C" w:rsidRDefault="00FB4F16">
                                <w:pPr>
                                  <w:pStyle w:val="Standard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p>
                            </w:sdtContent>
                          </w:sdt>
                          <w:p w:rsidR="005E1B7C" w:rsidRDefault="005E1B7C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5E1B7C" w:rsidRDefault="00772C8C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lang w:val="kk-KZ"/>
                              </w:rPr>
                              <w:t xml:space="preserve">          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82350023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B4F16"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5E1B7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10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E1B7C" w:rsidRDefault="00772C8C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Мемлекеттік тізілімге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және өнертабысқа берілген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>№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</w:rPr>
                                <w:alias w:val="GosNumber"/>
                                <w:tag w:val="GosNumber"/>
                                <w:id w:val="-160063109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B4F16" w:rsidRPr="00907327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[Номер</w:t>
                                </w:r>
                                <w:r w:rsidR="00907327" w:rsidRPr="00907327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="00FB4F16" w:rsidRPr="00907327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Патента]</w:t>
                                </w:r>
                              </w:sdtContent>
                            </w:sdt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инновациялық  патент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>ке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өзгертулер енгізу туралы</w:t>
                            </w:r>
                          </w:p>
                          <w:p w:rsidR="005E1B7C" w:rsidRDefault="00772C8C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509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E1B7C" w:rsidRDefault="00772C8C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5E1B7C" w:rsidRDefault="00772C8C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о внесении изменений в Государственный реестр и  в 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>инновационный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 xml:space="preserve">патент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на изобретение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 xml:space="preserve"> №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</w:rPr>
                                <w:alias w:val="GosNumber"/>
                                <w:tag w:val="GosNumber"/>
                                <w:id w:val="-96820274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B4F16" w:rsidRPr="00907327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[Номер</w:t>
                                </w:r>
                                <w:r w:rsidR="00907327" w:rsidRPr="00907327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="00FB4F16" w:rsidRPr="00907327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Патента]</w:t>
                                </w:r>
                              </w:sdtContent>
                            </w:sdt>
                          </w:p>
                        </w:tc>
                      </w:tr>
                      <w:tr w:rsidR="005E1B7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80"/>
                        </w:trPr>
                        <w:tc>
                          <w:tcPr>
                            <w:tcW w:w="510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E1B7C" w:rsidRDefault="00772C8C">
                            <w:pPr>
                              <w:pStyle w:val="Standard"/>
                              <w:snapToGrid w:val="0"/>
                              <w:ind w:firstLine="18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Сіздің, Мемлекеттік тізілімге және </w:t>
                            </w:r>
                            <w:r>
                              <w:rPr>
                                <w:lang w:val="kk-KZ"/>
                              </w:rPr>
                              <w:t>патентке өзгертулер (түзетулер) енгізу туралы өтінішіңіздің қанағаттандырылғандығы туралы хабарлаймыз.</w:t>
                            </w:r>
                          </w:p>
                          <w:p w:rsidR="005E1B7C" w:rsidRDefault="00772C8C">
                            <w:pPr>
                              <w:pStyle w:val="Standard"/>
                              <w:ind w:firstLine="18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Енгізілген өзгерістер туралы  мәліметтер  “Өнеркәсіп меншігі”№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Number"/>
                                <w:tag w:val="BulletinNumber"/>
                                <w:id w:val="210028325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B4F16">
                                  <w:rPr>
                                    <w:lang w:val="kk-KZ"/>
                                  </w:rPr>
                                  <w:t>[Номер бюллетеня]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ресми бюллетенінде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Date"/>
                                <w:tag w:val="BulletinDate"/>
                                <w:id w:val="162650002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B4F16">
                                  <w:rPr>
                                    <w:lang w:val="kk-KZ"/>
                                  </w:rPr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ж. жарияланады.</w:t>
                            </w:r>
                          </w:p>
                        </w:tc>
                        <w:tc>
                          <w:tcPr>
                            <w:tcW w:w="509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E1B7C" w:rsidRDefault="00772C8C">
                            <w:pPr>
                              <w:pStyle w:val="Standard"/>
                              <w:snapToGrid w:val="0"/>
                              <w:ind w:firstLine="252"/>
                              <w:jc w:val="both"/>
                            </w:pPr>
                            <w:r>
                              <w:t xml:space="preserve">Сообщаем, что </w:t>
                            </w:r>
                            <w:r>
                              <w:rPr>
                                <w:lang w:val="kk-KZ"/>
                              </w:rPr>
                              <w:t xml:space="preserve">Ваше </w:t>
                            </w:r>
                            <w:r>
                              <w:rPr>
                                <w:lang w:val="kk-KZ"/>
                              </w:rPr>
                              <w:t>ходатайство о внесении изменений (исправлений) в Государственный реестр и в патент удовлетворено.</w:t>
                            </w:r>
                          </w:p>
                          <w:p w:rsidR="005E1B7C" w:rsidRDefault="00772C8C">
                            <w:pPr>
                              <w:pStyle w:val="Standard"/>
                              <w:ind w:firstLine="252"/>
                              <w:jc w:val="both"/>
                            </w:pPr>
                            <w:r>
                              <w:t xml:space="preserve">Сведения о внесенных изменениях будут опубликованы в официальном бюллетене "Промышленная собственность" 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26844626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B4F16">
                                  <w:t>[Номер бюллетеня]</w:t>
                                </w:r>
                              </w:sdtContent>
                            </w:sdt>
                            <w:r>
                              <w:t xml:space="preserve"> от </w:t>
                            </w:r>
                            <w:sdt>
                              <w:sdtPr>
                                <w:alias w:val="BulletinDate"/>
                                <w:tag w:val="BulletinDate"/>
                                <w:id w:val="23968715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FB4F16">
                                  <w:t>[Дата бюллетеня]</w:t>
                                </w:r>
                              </w:sdtContent>
                            </w:sdt>
                            <w:r>
                              <w:t xml:space="preserve"> года.</w:t>
                            </w:r>
                          </w:p>
                        </w:tc>
                      </w:tr>
                    </w:tbl>
                    <w:p w:rsidR="005E1B7C" w:rsidRDefault="005E1B7C"/>
                  </w:txbxContent>
                </v:textbox>
                <w10:wrap type="square"/>
              </v:shape>
            </w:pict>
          </mc:Fallback>
        </mc:AlternateContent>
      </w:r>
    </w:p>
    <w:p w:rsidR="005E1B7C" w:rsidRDefault="005E1B7C">
      <w:pPr>
        <w:pStyle w:val="Standard"/>
        <w:rPr>
          <w:lang w:val="kk-KZ"/>
        </w:rPr>
      </w:pPr>
    </w:p>
    <w:p w:rsidR="005E1B7C" w:rsidRDefault="005E1B7C">
      <w:pPr>
        <w:pStyle w:val="Standard"/>
        <w:rPr>
          <w:lang w:val="kk-KZ"/>
        </w:rPr>
      </w:pPr>
    </w:p>
    <w:p w:rsidR="005E1B7C" w:rsidRDefault="005E1B7C">
      <w:pPr>
        <w:pStyle w:val="Standard"/>
        <w:rPr>
          <w:lang w:val="kk-KZ"/>
        </w:rPr>
      </w:pPr>
    </w:p>
    <w:p w:rsidR="005E1B7C" w:rsidRDefault="005E1B7C">
      <w:pPr>
        <w:pStyle w:val="Standard"/>
        <w:rPr>
          <w:lang w:val="kk-KZ"/>
        </w:rPr>
      </w:pPr>
    </w:p>
    <w:p w:rsidR="005E1B7C" w:rsidRDefault="005E1B7C">
      <w:pPr>
        <w:pStyle w:val="Standard"/>
        <w:rPr>
          <w:lang w:val="kk-KZ"/>
        </w:rPr>
      </w:pPr>
    </w:p>
    <w:p w:rsidR="005E1B7C" w:rsidRDefault="005E1B7C">
      <w:pPr>
        <w:pStyle w:val="Standard"/>
        <w:rPr>
          <w:lang w:val="kk-KZ"/>
        </w:rPr>
      </w:pPr>
    </w:p>
    <w:p w:rsidR="005E1B7C" w:rsidRDefault="005E1B7C">
      <w:pPr>
        <w:pStyle w:val="Standard"/>
        <w:rPr>
          <w:lang w:val="kk-KZ"/>
        </w:rPr>
      </w:pPr>
    </w:p>
    <w:p w:rsidR="005E1B7C" w:rsidRDefault="005E1B7C">
      <w:pPr>
        <w:pStyle w:val="Standard"/>
      </w:pPr>
    </w:p>
    <w:p w:rsidR="005E1B7C" w:rsidRDefault="005E1B7C">
      <w:pPr>
        <w:pStyle w:val="Standard"/>
      </w:pPr>
    </w:p>
    <w:p w:rsidR="005E1B7C" w:rsidRDefault="005E1B7C">
      <w:pPr>
        <w:pStyle w:val="Standard"/>
      </w:pPr>
    </w:p>
    <w:p w:rsidR="005E1B7C" w:rsidRDefault="005E1B7C">
      <w:pPr>
        <w:pStyle w:val="Standard"/>
      </w:pPr>
    </w:p>
    <w:p w:rsidR="005E1B7C" w:rsidRDefault="005E1B7C">
      <w:pPr>
        <w:pStyle w:val="Standard"/>
      </w:pPr>
    </w:p>
    <w:p w:rsidR="005E1B7C" w:rsidRDefault="005E1B7C">
      <w:pPr>
        <w:pStyle w:val="Standard"/>
      </w:pPr>
    </w:p>
    <w:p w:rsidR="005E1B7C" w:rsidRDefault="005E1B7C">
      <w:pPr>
        <w:pStyle w:val="Standard"/>
      </w:pPr>
    </w:p>
    <w:p w:rsidR="005E1B7C" w:rsidRDefault="005E1B7C">
      <w:pPr>
        <w:pStyle w:val="Standard"/>
      </w:pPr>
    </w:p>
    <w:p w:rsidR="005E1B7C" w:rsidRDefault="005E1B7C">
      <w:pPr>
        <w:pStyle w:val="Standard"/>
      </w:pPr>
    </w:p>
    <w:p w:rsidR="005E1B7C" w:rsidRDefault="005E1B7C">
      <w:pPr>
        <w:pStyle w:val="Standard"/>
      </w:pPr>
    </w:p>
    <w:p w:rsidR="005E1B7C" w:rsidRDefault="005E1B7C">
      <w:pPr>
        <w:pStyle w:val="Standard"/>
      </w:pPr>
    </w:p>
    <w:p w:rsidR="005E1B7C" w:rsidRDefault="00772C8C">
      <w:pPr>
        <w:pStyle w:val="Standard"/>
        <w:ind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-42610820"/>
          <w:placeholder>
            <w:docPart w:val="DefaultPlaceholder_-1854013440"/>
          </w:placeholder>
          <w:text/>
        </w:sdtPr>
        <w:sdtContent>
          <w:r w:rsidR="00FB4F16">
            <w:rPr>
              <w:lang w:val="kk-KZ"/>
            </w:rPr>
            <w:t>[Пользователь]</w:t>
          </w:r>
        </w:sdtContent>
      </w:sdt>
    </w:p>
    <w:p w:rsidR="005E1B7C" w:rsidRDefault="00772C8C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558669501"/>
          <w:placeholder>
            <w:docPart w:val="DefaultPlaceholder_-1854013440"/>
          </w:placeholder>
          <w:text/>
        </w:sdtPr>
        <w:sdtContent>
          <w:r w:rsidR="00FB4F16">
            <w:rPr>
              <w:lang w:val="kk-KZ"/>
            </w:rPr>
            <w:t>[Телефон]</w:t>
          </w:r>
        </w:sdtContent>
      </w:sdt>
    </w:p>
    <w:sectPr w:rsidR="005E1B7C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C8C" w:rsidRDefault="00772C8C">
      <w:r>
        <w:separator/>
      </w:r>
    </w:p>
  </w:endnote>
  <w:endnote w:type="continuationSeparator" w:id="0">
    <w:p w:rsidR="00772C8C" w:rsidRDefault="0077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roma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C8C" w:rsidRDefault="00772C8C">
      <w:r>
        <w:rPr>
          <w:color w:val="000000"/>
        </w:rPr>
        <w:separator/>
      </w:r>
    </w:p>
  </w:footnote>
  <w:footnote w:type="continuationSeparator" w:id="0">
    <w:p w:rsidR="00772C8C" w:rsidRDefault="00772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6C9"/>
    <w:multiLevelType w:val="multilevel"/>
    <w:tmpl w:val="3EACDE22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E1B7C"/>
    <w:rsid w:val="00360E9C"/>
    <w:rsid w:val="005E1B7C"/>
    <w:rsid w:val="00772C8C"/>
    <w:rsid w:val="00907327"/>
    <w:rsid w:val="00DF1C2A"/>
    <w:rsid w:val="00E004E7"/>
    <w:rsid w:val="00FB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3D585"/>
  <w15:docId w15:val="{662A0B47-825C-46C9-A9A2-0F1B7E1A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E00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28A2D0-E12F-4112-AE74-AA48EDBE7981}"/>
      </w:docPartPr>
      <w:docPartBody>
        <w:p w:rsidR="00000000" w:rsidRDefault="000C4DE0">
          <w:r w:rsidRPr="00B60BD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roma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E0"/>
    <w:rsid w:val="000C4DE0"/>
    <w:rsid w:val="001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4D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Mukhtar</dc:creator>
  <cp:lastModifiedBy>Certified Windows</cp:lastModifiedBy>
  <cp:revision>4</cp:revision>
  <cp:lastPrinted>2006-06-21T18:19:00Z</cp:lastPrinted>
  <dcterms:created xsi:type="dcterms:W3CDTF">2017-12-05T11:24:00Z</dcterms:created>
  <dcterms:modified xsi:type="dcterms:W3CDTF">2017-12-05T11:35:00Z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