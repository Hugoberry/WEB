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309" w:rsidRDefault="00ED4309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ED4309">
        <w:tblPrEx>
          <w:tblCellMar>
            <w:top w:w="0" w:type="dxa"/>
            <w:bottom w:w="0" w:type="dxa"/>
          </w:tblCellMar>
        </w:tblPrEx>
        <w:tc>
          <w:tcPr>
            <w:tcW w:w="4389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4309" w:rsidRDefault="0011328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ED4309" w:rsidRDefault="0011328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ED4309" w:rsidRDefault="0011328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ED4309" w:rsidRDefault="00113289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ED4309" w:rsidRDefault="00113289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ED4309" w:rsidRDefault="00113289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ED4309" w:rsidRDefault="00113289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4309" w:rsidRDefault="00113289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4309" w:rsidRDefault="0011328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ED4309" w:rsidRDefault="0011328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ED4309" w:rsidRDefault="0011328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ED4309" w:rsidRDefault="00113289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ED4309" w:rsidRDefault="00113289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ED4309" w:rsidRDefault="0011328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ED4309" w:rsidRDefault="00113289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ED4309">
        <w:tblPrEx>
          <w:tblCellMar>
            <w:top w:w="0" w:type="dxa"/>
            <w:bottom w:w="0" w:type="dxa"/>
          </w:tblCellMar>
        </w:tblPrEx>
        <w:tc>
          <w:tcPr>
            <w:tcW w:w="51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4309" w:rsidRDefault="0011328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ED4309" w:rsidRDefault="0011328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ED4309" w:rsidRDefault="00113289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ED4309" w:rsidRDefault="0011328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4309" w:rsidRDefault="0011328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ED4309" w:rsidRDefault="00113289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ED4309" w:rsidRDefault="0011328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ED4309" w:rsidRDefault="0011328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ED4309" w:rsidRDefault="00ED4309">
      <w:pPr>
        <w:pStyle w:val="Standard"/>
      </w:pPr>
    </w:p>
    <w:p w:rsidR="00ED4309" w:rsidRDefault="00113289">
      <w:pPr>
        <w:pStyle w:val="Standard"/>
      </w:pPr>
      <w:r>
        <w:rPr>
          <w:noProof/>
          <w:color w:val="0000FF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9326</wp:posOffset>
                </wp:positionH>
                <wp:positionV relativeFrom="paragraph">
                  <wp:posOffset>126370</wp:posOffset>
                </wp:positionV>
                <wp:extent cx="6477637" cy="2668904"/>
                <wp:effectExtent l="0" t="0" r="18413" b="17146"/>
                <wp:wrapSquare wrapText="bothSides"/>
                <wp:docPr id="2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637" cy="2668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0202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03"/>
                              <w:gridCol w:w="5099"/>
                            </w:tblGrid>
                            <w:tr w:rsidR="00ED430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931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D4309" w:rsidRDefault="00ED4309">
                                  <w:pPr>
                                    <w:pStyle w:val="Standard"/>
                                    <w:snapToGrid w:val="0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:rsidR="00ED4309" w:rsidRPr="00CC3B12" w:rsidRDefault="00113289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Номер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нөмірі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-206702430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C3B12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[Номер</w:t>
                                      </w:r>
                                      <w:r w:rsidR="00CC3B12">
                                        <w:rPr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="00CC3B12">
                                        <w:rPr>
                                          <w:sz w:val="18"/>
                                          <w:szCs w:val="18"/>
                                          <w:lang w:val="kk-KZ"/>
                                        </w:rPr>
                                        <w:t>Заявки]</w:t>
                                      </w:r>
                                    </w:sdtContent>
                                  </w:sdt>
                                </w:p>
                                <w:p w:rsidR="00ED4309" w:rsidRPr="00CC3B12" w:rsidRDefault="00113289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  <w:r w:rsidRPr="00CC3B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подачи</w:t>
                                  </w:r>
                                  <w:r w:rsidRPr="00CC3B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заявки</w:t>
                                  </w:r>
                                  <w:r w:rsidRPr="00CC3B12">
                                    <w:rPr>
                                      <w:sz w:val="18"/>
                                      <w:szCs w:val="18"/>
                                    </w:rPr>
                                    <w:t xml:space="preserve"> 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өтінімнің</w:t>
                                  </w:r>
                                  <w:r w:rsidRPr="00CC3B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күні</w:t>
                                  </w:r>
                                  <w:r w:rsidRPr="00CC3B12">
                                    <w:rPr>
                                      <w:sz w:val="18"/>
                                      <w:szCs w:val="18"/>
                                    </w:rPr>
                                    <w:t xml:space="preserve">: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96847247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C3B12" w:rsidRPr="00CC3B12">
                                        <w:rPr>
                                          <w:sz w:val="18"/>
                                          <w:szCs w:val="18"/>
                                        </w:rPr>
                                        <w:t>[</w:t>
                                      </w:r>
                                      <w:r w:rsidRPr="00CC3B12">
                                        <w:rPr>
                                          <w:sz w:val="18"/>
                                          <w:szCs w:val="18"/>
                                        </w:rPr>
                                        <w:t>Дата</w:t>
                                      </w:r>
                                      <w:r w:rsidR="00CC3B12" w:rsidRPr="00CC3B12"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</w:t>
                                      </w:r>
                                      <w:r w:rsidRPr="00CC3B12">
                                        <w:rPr>
                                          <w:sz w:val="18"/>
                                          <w:szCs w:val="18"/>
                                        </w:rPr>
                                        <w:t>Заявки</w:t>
                                      </w:r>
                                      <w:r w:rsidR="00CC3B12" w:rsidRPr="00CC3B12">
                                        <w:rPr>
                                          <w:sz w:val="18"/>
                                          <w:szCs w:val="18"/>
                                        </w:rPr>
                                        <w:t>]</w:t>
                                      </w:r>
                                    </w:sdtContent>
                                  </w:sdt>
                                  <w:r w:rsidRPr="00CC3B12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  </w:t>
                                  </w:r>
                                </w:p>
                                <w:p w:rsidR="00ED4309" w:rsidRPr="00CC3B12" w:rsidRDefault="00ED4309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ED4309" w:rsidRDefault="00113289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Патентообладатель/патентиеленуші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CustomerOwner"/>
                                      <w:tag w:val="CustomerOwner"/>
                                      <w:id w:val="103076892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C3B12">
                                        <w:rPr>
                                          <w:sz w:val="18"/>
                                          <w:szCs w:val="18"/>
                                        </w:rPr>
                                        <w:t>[ПатентоОбладатель]</w:t>
                                      </w:r>
                                    </w:sdtContent>
                                  </w:sdt>
                                </w:p>
                                <w:p w:rsidR="00ED4309" w:rsidRDefault="00ED4309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ED4309" w:rsidRDefault="00ED4309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ED4309" w:rsidRDefault="00ED4309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9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D4309" w:rsidRDefault="00ED4309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811993693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Content>
                                    <w:p w:rsidR="00ED4309" w:rsidRDefault="00CC3B12">
                                      <w:pPr>
                                        <w:pStyle w:val="Standard"/>
                                        <w:numPr>
                                          <w:ilvl w:val="0"/>
                                          <w:numId w:val="1"/>
                                        </w:numPr>
                                        <w:snapToGrid w:val="0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p w:rsidR="00ED4309" w:rsidRDefault="00ED4309">
                                  <w:pPr>
                                    <w:pStyle w:val="Standard"/>
                                    <w:snapToGrid w:val="0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ED4309" w:rsidRDefault="00113289">
                                  <w:pPr>
                                    <w:pStyle w:val="Standard"/>
                                    <w:snapToGrid w:val="0"/>
                                    <w:ind w:left="538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 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CorrespondenceAddress"/>
                                      <w:tag w:val="CorrespondenceAddress"/>
                                      <w:id w:val="-434432694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C3B12">
                                        <w:rPr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D430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ED4309" w:rsidRDefault="00113289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Мемлекеттік тізілімге және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өнертабысқа берілген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>№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</w:rPr>
                                      <w:alias w:val="GosNumber"/>
                                      <w:tag w:val="GosNumber"/>
                                      <w:id w:val="-189017670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C3B12" w:rsidRPr="00CC3B12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[Номер Патента]</w:t>
                                      </w:r>
                                    </w:sdtContent>
                                  </w:sdt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алдын ала патент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>ке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өзгертулер енгізу туралы</w:t>
                                  </w:r>
                                </w:p>
                                <w:p w:rsidR="00ED4309" w:rsidRPr="00CC3B12" w:rsidRDefault="00113289">
                                  <w:pPr>
                                    <w:pStyle w:val="Standard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509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ED4309" w:rsidRDefault="00113289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ED4309" w:rsidRDefault="00113289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 о внесении изменений в Государственный реестр и  в предварительный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патент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 xml:space="preserve">на изобретение </w:t>
                                  </w: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</w:rPr>
                                    <w:t xml:space="preserve"> №</w:t>
                                  </w:r>
                                  <w:sdt>
                                    <w:sdtPr>
                                      <w:rPr>
                                        <w:rFonts w:ascii="Times New Roman KK EK" w:hAnsi="Times New Roman KK EK"/>
                                        <w:b/>
                                        <w:bCs/>
                                      </w:rPr>
                                      <w:alias w:val="GosNumber"/>
                                      <w:tag w:val="GosNumber"/>
                                      <w:id w:val="181783160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C3B12" w:rsidRPr="00CC3B12">
                                        <w:rPr>
                                          <w:rFonts w:ascii="Times New Roman KK EK" w:hAnsi="Times New Roman KK EK"/>
                                          <w:b/>
                                          <w:bCs/>
                                        </w:rPr>
                                        <w:t>[Номер Патента]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D4309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580"/>
                              </w:trPr>
                              <w:tc>
                                <w:tcPr>
                                  <w:tcW w:w="5103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D4309" w:rsidRDefault="00ED4309">
                                  <w:pPr>
                                    <w:pStyle w:val="Standard"/>
                                    <w:snapToGrid w:val="0"/>
                                    <w:ind w:firstLine="18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ED4309" w:rsidRDefault="00ED4309">
                                  <w:pPr>
                                    <w:pStyle w:val="Standard"/>
                                    <w:snapToGrid w:val="0"/>
                                    <w:ind w:firstLine="18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ED4309" w:rsidRDefault="00113289">
                                  <w:pPr>
                                    <w:pStyle w:val="Standard"/>
                                    <w:snapToGrid w:val="0"/>
                                    <w:ind w:firstLine="18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Сіздің, Мемлекеттік тізілімге және алдын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ала патентке өзгертулер (түзетулер) енгізу туралы өтінішіңіздің қанағаттандырылғандығы туралы хабарлаймыз.</w:t>
                                  </w:r>
                                </w:p>
                                <w:p w:rsidR="00ED4309" w:rsidRDefault="00113289">
                                  <w:pPr>
                                    <w:pStyle w:val="Standard"/>
                                    <w:ind w:firstLine="18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Енгізілген өзгерістер туралы  мәліметтер  “Өнеркәсіп меншігі” №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Number"/>
                                      <w:tag w:val="BulletinNumber"/>
                                      <w:id w:val="5460274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C3B12">
                                        <w:rPr>
                                          <w:lang w:val="kk-KZ"/>
                                        </w:rPr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ресми бюллетенінде  </w:t>
                                  </w:r>
                                  <w:sdt>
                                    <w:sdtPr>
                                      <w:rPr>
                                        <w:lang w:val="kk-KZ"/>
                                      </w:rPr>
                                      <w:alias w:val="BulletinDate"/>
                                      <w:tag w:val="BulletinDate"/>
                                      <w:id w:val="-156910616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C3B12">
                                        <w:rPr>
                                          <w:lang w:val="kk-KZ"/>
                                        </w:rPr>
                                        <w:t>[Дата бюллетеня]</w:t>
                                      </w:r>
                                    </w:sdtContent>
                                  </w:sdt>
                                  <w:r>
                                    <w:rPr>
                                      <w:lang w:val="kk-KZ"/>
                                    </w:rPr>
                                    <w:t xml:space="preserve">  ж. жарияланады.</w:t>
                                  </w:r>
                                </w:p>
                              </w:tc>
                              <w:tc>
                                <w:tcPr>
                                  <w:tcW w:w="5099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ED4309" w:rsidRDefault="00ED4309">
                                  <w:pPr>
                                    <w:pStyle w:val="Standard"/>
                                    <w:snapToGrid w:val="0"/>
                                    <w:ind w:firstLine="252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ED4309" w:rsidRDefault="00ED4309">
                                  <w:pPr>
                                    <w:pStyle w:val="Standard"/>
                                    <w:snapToGrid w:val="0"/>
                                    <w:ind w:firstLine="252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  <w:p w:rsidR="00ED4309" w:rsidRDefault="00113289">
                                  <w:pPr>
                                    <w:pStyle w:val="Standard"/>
                                    <w:snapToGrid w:val="0"/>
                                    <w:ind w:firstLine="252"/>
                                    <w:jc w:val="both"/>
                                  </w:pPr>
                                  <w:r>
                                    <w:t>Сообщаем, ч</w:t>
                                  </w:r>
                                  <w:r>
                                    <w:t xml:space="preserve">то </w:t>
                                  </w:r>
                                  <w:r>
                                    <w:rPr>
                                      <w:lang w:val="kk-KZ"/>
                                    </w:rPr>
                                    <w:t>Ваше ходатайство о внесении изменений (исправлений) в Государственный реестр и в предварительный патент удовлетворено.</w:t>
                                  </w:r>
                                </w:p>
                                <w:p w:rsidR="00ED4309" w:rsidRDefault="00113289">
                                  <w:pPr>
                                    <w:pStyle w:val="Standard"/>
                                    <w:ind w:firstLine="252"/>
                                    <w:jc w:val="both"/>
                                  </w:pPr>
                                  <w:r>
                                    <w:t xml:space="preserve">Сведения о внесенных изменениях будут опубликованы в официальном бюллетене "Промышленная собственность" № </w:t>
                                  </w:r>
                                  <w:sdt>
                                    <w:sdtPr>
                                      <w:alias w:val="BulletinNumber"/>
                                      <w:tag w:val="BulletinNumber"/>
                                      <w:id w:val="-2146655982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C3B12">
                                        <w:t>[Номер бюллетеня]</w:t>
                                      </w:r>
                                    </w:sdtContent>
                                  </w:sdt>
                                  <w:r>
                                    <w:t xml:space="preserve"> от </w:t>
                                  </w:r>
                                  <w:sdt>
                                    <w:sdtPr>
                                      <w:alias w:val="BulletinDate"/>
                                      <w:tag w:val="BulletinDate"/>
                                      <w:id w:val="-1726279841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Content>
                                      <w:r w:rsidR="00CC3B12">
                                        <w:t>[</w:t>
                                      </w:r>
                                      <w:r>
                                        <w:t>Дата б</w:t>
                                      </w:r>
                                      <w:r w:rsidR="00CC3B12">
                                        <w:t>юллетеня]</w:t>
                                      </w:r>
                                    </w:sdtContent>
                                  </w:sdt>
                                  <w:r>
                                    <w:t xml:space="preserve"> года.</w:t>
                                  </w:r>
                                </w:p>
                              </w:tc>
                            </w:tr>
                          </w:tbl>
                          <w:p w:rsidR="00ED4309" w:rsidRDefault="00ED4309"/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2" o:spid="_x0000_s1026" type="#_x0000_t202" style="position:absolute;margin-left:.75pt;margin-top:9.95pt;width:510.05pt;height:210.1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" filled="f" stroked="f">
                <v:textbox style="mso-fit-shape-to-text:t" inset="0,0,0,0">
                  <w:txbxContent>
                    <w:tbl>
                      <w:tblPr>
                        <w:tblW w:w="10202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03"/>
                        <w:gridCol w:w="5099"/>
                      </w:tblGrid>
                      <w:tr w:rsidR="00ED430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931"/>
                        </w:trPr>
                        <w:tc>
                          <w:tcPr>
                            <w:tcW w:w="51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D4309" w:rsidRDefault="00ED4309">
                            <w:pPr>
                              <w:pStyle w:val="Standard"/>
                              <w:snapToGrid w:val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D4309" w:rsidRPr="00CC3B12" w:rsidRDefault="00113289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Номер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нөмірі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  <w:lang w:val="kk-KZ"/>
                                </w:rPr>
                                <w:alias w:val="RequestNumber"/>
                                <w:tag w:val="RequestNumber"/>
                                <w:id w:val="-206702430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C3B12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[Номер</w:t>
                                </w:r>
                                <w:r w:rsidR="00CC3B12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 xml:space="preserve"> </w:t>
                                </w:r>
                                <w:r w:rsidR="00CC3B12">
                                  <w:rPr>
                                    <w:sz w:val="18"/>
                                    <w:szCs w:val="18"/>
                                    <w:lang w:val="kk-KZ"/>
                                  </w:rPr>
                                  <w:t>Заявки]</w:t>
                                </w:r>
                              </w:sdtContent>
                            </w:sdt>
                          </w:p>
                          <w:p w:rsidR="00ED4309" w:rsidRPr="00CC3B12" w:rsidRDefault="00113289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  <w:r w:rsidRPr="00CC3B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подачи</w:t>
                            </w:r>
                            <w:r w:rsidRPr="00CC3B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заявки</w:t>
                            </w:r>
                            <w:r w:rsidRPr="00CC3B12">
                              <w:rPr>
                                <w:sz w:val="18"/>
                                <w:szCs w:val="18"/>
                              </w:rPr>
                              <w:t xml:space="preserve"> /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өтінімнің</w:t>
                            </w:r>
                            <w:r w:rsidRPr="00CC3B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күні</w:t>
                            </w:r>
                            <w:r w:rsidRPr="00CC3B12">
                              <w:rPr>
                                <w:sz w:val="18"/>
                                <w:szCs w:val="18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96847247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C3B12" w:rsidRPr="00CC3B12">
                                  <w:rPr>
                                    <w:sz w:val="18"/>
                                    <w:szCs w:val="18"/>
                                  </w:rPr>
                                  <w:t>[</w:t>
                                </w:r>
                                <w:r w:rsidRPr="00CC3B12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r w:rsidR="00CC3B12" w:rsidRPr="00CC3B12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CC3B12">
                                  <w:rPr>
                                    <w:sz w:val="18"/>
                                    <w:szCs w:val="18"/>
                                  </w:rPr>
                                  <w:t>Заявки</w:t>
                                </w:r>
                                <w:r w:rsidR="00CC3B12" w:rsidRPr="00CC3B12">
                                  <w:rPr>
                                    <w:sz w:val="18"/>
                                    <w:szCs w:val="18"/>
                                  </w:rPr>
                                  <w:t>]</w:t>
                                </w:r>
                              </w:sdtContent>
                            </w:sdt>
                            <w:r w:rsidRPr="00CC3B1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  </w:t>
                            </w:r>
                          </w:p>
                          <w:p w:rsidR="00ED4309" w:rsidRPr="00CC3B12" w:rsidRDefault="00ED4309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D4309" w:rsidRDefault="00113289">
                            <w:pPr>
                              <w:pStyle w:val="Standard"/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Патентообладатель/патентиеленуші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CustomerOwner"/>
                                <w:tag w:val="CustomerOwner"/>
                                <w:id w:val="103076892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C3B12">
                                  <w:rPr>
                                    <w:sz w:val="18"/>
                                    <w:szCs w:val="18"/>
                                  </w:rPr>
                                  <w:t>[ПатентоОбладатель]</w:t>
                                </w:r>
                              </w:sdtContent>
                            </w:sdt>
                          </w:p>
                          <w:p w:rsidR="00ED4309" w:rsidRDefault="00ED4309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  <w:p w:rsidR="00ED4309" w:rsidRDefault="00ED4309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  <w:p w:rsidR="00ED4309" w:rsidRDefault="00ED4309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09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D4309" w:rsidRDefault="00ED4309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811993693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Content>
                              <w:p w:rsidR="00ED4309" w:rsidRDefault="00CC3B12">
                                <w:pPr>
                                  <w:pStyle w:val="Standard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p w:rsidR="00ED4309" w:rsidRDefault="00ED4309">
                            <w:pPr>
                              <w:pStyle w:val="Standard"/>
                              <w:snapToGrid w:val="0"/>
                              <w:rPr>
                                <w:lang w:val="kk-KZ"/>
                              </w:rPr>
                            </w:pPr>
                          </w:p>
                          <w:p w:rsidR="00ED4309" w:rsidRDefault="00113289">
                            <w:pPr>
                              <w:pStyle w:val="Standard"/>
                              <w:snapToGrid w:val="0"/>
                              <w:ind w:left="538"/>
                            </w:pPr>
                            <w:r>
                              <w:rPr>
                                <w:lang w:val="kk-KZ"/>
                              </w:rPr>
                              <w:t xml:space="preserve">  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CorrespondenceAddress"/>
                                <w:tag w:val="CorrespondenceAddress"/>
                                <w:id w:val="-434432694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C3B12">
                                  <w:rPr>
                                    <w:lang w:val="kk-KZ"/>
                                  </w:rPr>
                                  <w:t>[адрес для переписки]</w:t>
                                </w:r>
                              </w:sdtContent>
                            </w:sdt>
                          </w:p>
                        </w:tc>
                      </w:tr>
                      <w:tr w:rsidR="00ED430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51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ED4309" w:rsidRDefault="00113289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Мемлекеттік тізілімге және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өнертабысқа берілген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>№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</w:rPr>
                                <w:alias w:val="GosNumber"/>
                                <w:tag w:val="GosNumber"/>
                                <w:id w:val="-189017670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C3B12" w:rsidRPr="00CC3B12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[Номер Патента]</w:t>
                                </w:r>
                              </w:sdtContent>
                            </w:sdt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алдын ала патент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>ке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өзгертулер енгізу туралы</w:t>
                            </w:r>
                          </w:p>
                          <w:p w:rsidR="00ED4309" w:rsidRPr="00CC3B12" w:rsidRDefault="00113289">
                            <w:pPr>
                              <w:pStyle w:val="Standard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509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ED4309" w:rsidRDefault="00113289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УВЕДОМЛЕНИЕ</w:t>
                            </w:r>
                          </w:p>
                          <w:p w:rsidR="00ED4309" w:rsidRDefault="00113289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 о внесении изменений в Государственный реестр и  в предварительный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патент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 xml:space="preserve">на изобретение </w:t>
                            </w: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</w:rPr>
                              <w:t xml:space="preserve"> №</w:t>
                            </w:r>
                            <w:sdt>
                              <w:sdtPr>
                                <w:rPr>
                                  <w:rFonts w:ascii="Times New Roman KK EK" w:hAnsi="Times New Roman KK EK"/>
                                  <w:b/>
                                  <w:bCs/>
                                </w:rPr>
                                <w:alias w:val="GosNumber"/>
                                <w:tag w:val="GosNumber"/>
                                <w:id w:val="181783160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C3B12" w:rsidRPr="00CC3B12">
                                  <w:rPr>
                                    <w:rFonts w:ascii="Times New Roman KK EK" w:hAnsi="Times New Roman KK EK"/>
                                    <w:b/>
                                    <w:bCs/>
                                  </w:rPr>
                                  <w:t>[Номер Патента]</w:t>
                                </w:r>
                              </w:sdtContent>
                            </w:sdt>
                          </w:p>
                        </w:tc>
                      </w:tr>
                      <w:tr w:rsidR="00ED4309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580"/>
                        </w:trPr>
                        <w:tc>
                          <w:tcPr>
                            <w:tcW w:w="5103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D4309" w:rsidRDefault="00ED4309">
                            <w:pPr>
                              <w:pStyle w:val="Standard"/>
                              <w:snapToGrid w:val="0"/>
                              <w:ind w:firstLine="18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ED4309" w:rsidRDefault="00ED4309">
                            <w:pPr>
                              <w:pStyle w:val="Standard"/>
                              <w:snapToGrid w:val="0"/>
                              <w:ind w:firstLine="180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ED4309" w:rsidRDefault="00113289">
                            <w:pPr>
                              <w:pStyle w:val="Standard"/>
                              <w:snapToGrid w:val="0"/>
                              <w:ind w:firstLine="18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Сіздің, Мемлекеттік тізілімге және алдын </w:t>
                            </w:r>
                            <w:r>
                              <w:rPr>
                                <w:lang w:val="kk-KZ"/>
                              </w:rPr>
                              <w:t>ала патентке өзгертулер (түзетулер) енгізу туралы өтінішіңіздің қанағаттандырылғандығы туралы хабарлаймыз.</w:t>
                            </w:r>
                          </w:p>
                          <w:p w:rsidR="00ED4309" w:rsidRDefault="00113289">
                            <w:pPr>
                              <w:pStyle w:val="Standard"/>
                              <w:ind w:firstLine="18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Енгізілген өзгерістер туралы  мәліметтер  “Өнеркәсіп меншігі” №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Number"/>
                                <w:tag w:val="BulletinNumber"/>
                                <w:id w:val="5460274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C3B12">
                                  <w:rPr>
                                    <w:lang w:val="kk-KZ"/>
                                  </w:rPr>
                                  <w:t>[Номер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ресми бюллетенінде  </w:t>
                            </w:r>
                            <w:sdt>
                              <w:sdtPr>
                                <w:rPr>
                                  <w:lang w:val="kk-KZ"/>
                                </w:rPr>
                                <w:alias w:val="BulletinDate"/>
                                <w:tag w:val="BulletinDate"/>
                                <w:id w:val="-156910616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C3B12">
                                  <w:rPr>
                                    <w:lang w:val="kk-KZ"/>
                                  </w:rPr>
                                  <w:t>[Дата бюллетеня]</w:t>
                                </w:r>
                              </w:sdtContent>
                            </w:sdt>
                            <w:r>
                              <w:rPr>
                                <w:lang w:val="kk-KZ"/>
                              </w:rPr>
                              <w:t xml:space="preserve">  ж. жарияланады.</w:t>
                            </w:r>
                          </w:p>
                        </w:tc>
                        <w:tc>
                          <w:tcPr>
                            <w:tcW w:w="5099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ED4309" w:rsidRDefault="00ED4309">
                            <w:pPr>
                              <w:pStyle w:val="Standard"/>
                              <w:snapToGrid w:val="0"/>
                              <w:ind w:firstLine="252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ED4309" w:rsidRDefault="00ED4309">
                            <w:pPr>
                              <w:pStyle w:val="Standard"/>
                              <w:snapToGrid w:val="0"/>
                              <w:ind w:firstLine="252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  <w:p w:rsidR="00ED4309" w:rsidRDefault="00113289">
                            <w:pPr>
                              <w:pStyle w:val="Standard"/>
                              <w:snapToGrid w:val="0"/>
                              <w:ind w:firstLine="252"/>
                              <w:jc w:val="both"/>
                            </w:pPr>
                            <w:r>
                              <w:t>Сообщаем, ч</w:t>
                            </w:r>
                            <w:r>
                              <w:t xml:space="preserve">то </w:t>
                            </w:r>
                            <w:r>
                              <w:rPr>
                                <w:lang w:val="kk-KZ"/>
                              </w:rPr>
                              <w:t>Ваше ходатайство о внесении изменений (исправлений) в Государственный реестр и в предварительный патент удовлетворено.</w:t>
                            </w:r>
                          </w:p>
                          <w:p w:rsidR="00ED4309" w:rsidRDefault="00113289">
                            <w:pPr>
                              <w:pStyle w:val="Standard"/>
                              <w:ind w:firstLine="252"/>
                              <w:jc w:val="both"/>
                            </w:pPr>
                            <w:r>
                              <w:t xml:space="preserve">Сведения о внесенных изменениях будут опубликованы в официальном бюллетене "Промышленная собственность" № </w:t>
                            </w:r>
                            <w:sdt>
                              <w:sdtPr>
                                <w:alias w:val="BulletinNumber"/>
                                <w:tag w:val="BulletinNumber"/>
                                <w:id w:val="-2146655982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C3B12">
                                  <w:t>[Номер бюллетеня]</w:t>
                                </w:r>
                              </w:sdtContent>
                            </w:sdt>
                            <w:r>
                              <w:t xml:space="preserve"> от </w:t>
                            </w:r>
                            <w:sdt>
                              <w:sdtPr>
                                <w:alias w:val="BulletinDate"/>
                                <w:tag w:val="BulletinDate"/>
                                <w:id w:val="-1726279841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 w:rsidR="00CC3B12">
                                  <w:t>[</w:t>
                                </w:r>
                                <w:r>
                                  <w:t>Дата б</w:t>
                                </w:r>
                                <w:r w:rsidR="00CC3B12">
                                  <w:t>юллетеня]</w:t>
                                </w:r>
                              </w:sdtContent>
                            </w:sdt>
                            <w:r>
                              <w:t xml:space="preserve"> года.</w:t>
                            </w:r>
                          </w:p>
                        </w:tc>
                      </w:tr>
                    </w:tbl>
                    <w:p w:rsidR="00ED4309" w:rsidRDefault="00ED4309"/>
                  </w:txbxContent>
                </v:textbox>
                <w10:wrap type="square"/>
              </v:shape>
            </w:pict>
          </mc:Fallback>
        </mc:AlternateContent>
      </w:r>
    </w:p>
    <w:p w:rsidR="00ED4309" w:rsidRDefault="00ED4309">
      <w:pPr>
        <w:pStyle w:val="Standard"/>
        <w:rPr>
          <w:lang w:val="kk-KZ"/>
        </w:rPr>
      </w:pPr>
    </w:p>
    <w:p w:rsidR="00ED4309" w:rsidRDefault="00ED4309">
      <w:pPr>
        <w:pStyle w:val="Standard"/>
        <w:rPr>
          <w:lang w:val="kk-KZ"/>
        </w:rPr>
      </w:pPr>
    </w:p>
    <w:p w:rsidR="00ED4309" w:rsidRDefault="00ED4309">
      <w:pPr>
        <w:pStyle w:val="Standard"/>
        <w:rPr>
          <w:lang w:val="kk-KZ"/>
        </w:rPr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2"/>
        <w:gridCol w:w="5102"/>
      </w:tblGrid>
      <w:tr w:rsidR="00ED4309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4309" w:rsidRDefault="00113289">
            <w:pPr>
              <w:pStyle w:val="TableContents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Директордың  орынбасары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4309" w:rsidRDefault="00ED4309">
            <w:pPr>
              <w:pStyle w:val="TableContents"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ED4309">
        <w:tblPrEx>
          <w:tblCellMar>
            <w:top w:w="0" w:type="dxa"/>
            <w:bottom w:w="0" w:type="dxa"/>
          </w:tblCellMar>
        </w:tblPrEx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4309" w:rsidRDefault="00113289">
            <w:pPr>
              <w:pStyle w:val="a8"/>
              <w:tabs>
                <w:tab w:val="clear" w:pos="4677"/>
                <w:tab w:val="clear" w:pos="9355"/>
                <w:tab w:val="left" w:pos="8280"/>
              </w:tabs>
              <w:rPr>
                <w:b/>
                <w:bCs/>
              </w:rPr>
            </w:pPr>
            <w:r>
              <w:rPr>
                <w:b/>
                <w:bCs/>
              </w:rPr>
              <w:t>Заместитель директора</w:t>
            </w:r>
          </w:p>
        </w:tc>
        <w:tc>
          <w:tcPr>
            <w:tcW w:w="510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D4309" w:rsidRDefault="00ED4309">
            <w:pPr>
              <w:pStyle w:val="Standard"/>
              <w:tabs>
                <w:tab w:val="left" w:pos="6217"/>
                <w:tab w:val="left" w:pos="10965"/>
              </w:tabs>
              <w:ind w:left="2685" w:right="-45"/>
              <w:rPr>
                <w:b/>
                <w:bCs/>
                <w:sz w:val="24"/>
                <w:szCs w:val="24"/>
              </w:rPr>
            </w:pPr>
          </w:p>
        </w:tc>
      </w:tr>
    </w:tbl>
    <w:p w:rsidR="00ED4309" w:rsidRDefault="00ED4309">
      <w:pPr>
        <w:pStyle w:val="Standard"/>
        <w:rPr>
          <w:lang w:val="kk-KZ"/>
        </w:rPr>
      </w:pPr>
    </w:p>
    <w:p w:rsidR="00ED4309" w:rsidRDefault="00ED4309">
      <w:pPr>
        <w:pStyle w:val="Standard"/>
        <w:rPr>
          <w:lang w:val="kk-KZ"/>
        </w:rPr>
      </w:pPr>
    </w:p>
    <w:p w:rsidR="00ED4309" w:rsidRDefault="00ED4309">
      <w:pPr>
        <w:pStyle w:val="Standard"/>
        <w:rPr>
          <w:lang w:val="kk-KZ"/>
        </w:rPr>
      </w:pPr>
    </w:p>
    <w:p w:rsidR="00ED4309" w:rsidRDefault="00ED4309">
      <w:pPr>
        <w:pStyle w:val="Standard"/>
        <w:rPr>
          <w:lang w:val="kk-KZ"/>
        </w:rPr>
      </w:pPr>
    </w:p>
    <w:p w:rsidR="00ED4309" w:rsidRDefault="00ED4309">
      <w:pPr>
        <w:pStyle w:val="Standard"/>
        <w:rPr>
          <w:lang w:val="kk-KZ"/>
        </w:rPr>
      </w:pPr>
    </w:p>
    <w:p w:rsidR="00ED4309" w:rsidRDefault="00ED4309">
      <w:pPr>
        <w:pStyle w:val="Standard"/>
        <w:rPr>
          <w:lang w:val="kk-KZ"/>
        </w:rPr>
      </w:pPr>
    </w:p>
    <w:p w:rsidR="00ED4309" w:rsidRDefault="00ED4309">
      <w:pPr>
        <w:pStyle w:val="Standard"/>
        <w:rPr>
          <w:lang w:val="kk-KZ"/>
        </w:rPr>
      </w:pPr>
    </w:p>
    <w:p w:rsidR="00ED4309" w:rsidRDefault="00ED4309">
      <w:pPr>
        <w:pStyle w:val="Standard"/>
        <w:rPr>
          <w:lang w:val="kk-KZ"/>
        </w:rPr>
      </w:pPr>
    </w:p>
    <w:p w:rsidR="00ED4309" w:rsidRDefault="00ED4309">
      <w:pPr>
        <w:pStyle w:val="Standard"/>
        <w:rPr>
          <w:lang w:val="kk-KZ"/>
        </w:rPr>
      </w:pPr>
    </w:p>
    <w:p w:rsidR="00ED4309" w:rsidRDefault="00ED4309">
      <w:pPr>
        <w:pStyle w:val="Standard"/>
        <w:rPr>
          <w:lang w:val="kk-KZ"/>
        </w:rPr>
      </w:pPr>
    </w:p>
    <w:p w:rsidR="00ED4309" w:rsidRDefault="00ED4309">
      <w:pPr>
        <w:pStyle w:val="Standard"/>
        <w:rPr>
          <w:lang w:val="kk-KZ"/>
        </w:rPr>
      </w:pPr>
    </w:p>
    <w:p w:rsidR="00ED4309" w:rsidRDefault="00113289">
      <w:pPr>
        <w:pStyle w:val="Standard"/>
        <w:ind w:right="3"/>
      </w:pPr>
      <w:r>
        <w:t xml:space="preserve">Исп. </w:t>
      </w:r>
      <w:sdt>
        <w:sdtPr>
          <w:rPr>
            <w:lang w:val="kk-KZ"/>
          </w:rPr>
          <w:alias w:val="CurrentUser"/>
          <w:tag w:val="CurrentUser"/>
          <w:id w:val="149566206"/>
          <w:placeholder>
            <w:docPart w:val="DefaultPlaceholder_-1854013440"/>
          </w:placeholder>
          <w:text/>
        </w:sdtPr>
        <w:sdtContent>
          <w:r w:rsidR="00CC3B12">
            <w:rPr>
              <w:lang w:val="kk-KZ"/>
            </w:rPr>
            <w:t>[Пользователь]</w:t>
          </w:r>
        </w:sdtContent>
      </w:sdt>
    </w:p>
    <w:p w:rsidR="00ED4309" w:rsidRDefault="00113289">
      <w:pPr>
        <w:pStyle w:val="Standard"/>
        <w:ind w:right="3"/>
      </w:pPr>
      <w:r>
        <w:rPr>
          <w:lang w:val="kk-KZ"/>
        </w:rPr>
        <w:t xml:space="preserve">Тел. </w:t>
      </w:r>
      <w:sdt>
        <w:sdtPr>
          <w:rPr>
            <w:lang w:val="kk-KZ"/>
          </w:rPr>
          <w:alias w:val="CurrentUserPhoneNumber"/>
          <w:tag w:val="CurrentUserPhoneNumber"/>
          <w:id w:val="-2099858941"/>
          <w:placeholder>
            <w:docPart w:val="DefaultPlaceholder_-1854013440"/>
          </w:placeholder>
          <w:text/>
        </w:sdtPr>
        <w:sdtContent>
          <w:r w:rsidR="00CC3B12">
            <w:rPr>
              <w:lang w:val="kk-KZ"/>
            </w:rPr>
            <w:t>[Телефон]</w:t>
          </w:r>
        </w:sdtContent>
      </w:sdt>
    </w:p>
    <w:sectPr w:rsidR="00ED4309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89" w:rsidRDefault="00113289">
      <w:r>
        <w:separator/>
      </w:r>
    </w:p>
  </w:endnote>
  <w:endnote w:type="continuationSeparator" w:id="0">
    <w:p w:rsidR="00113289" w:rsidRDefault="00113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89" w:rsidRDefault="00113289">
      <w:r>
        <w:rPr>
          <w:color w:val="000000"/>
        </w:rPr>
        <w:separator/>
      </w:r>
    </w:p>
  </w:footnote>
  <w:footnote w:type="continuationSeparator" w:id="0">
    <w:p w:rsidR="00113289" w:rsidRDefault="00113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2622A"/>
    <w:multiLevelType w:val="multilevel"/>
    <w:tmpl w:val="3F32C8F4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D4309"/>
    <w:rsid w:val="00113289"/>
    <w:rsid w:val="00CC3B12"/>
    <w:rsid w:val="00E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617D"/>
  <w15:docId w15:val="{7DE8530A-64DF-4EBA-B475-7941479A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9">
    <w:name w:val="Placeholder Text"/>
    <w:basedOn w:val="a0"/>
    <w:uiPriority w:val="99"/>
    <w:semiHidden/>
    <w:rsid w:val="00CC3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7967FF-3A73-4C38-BFC1-0E0923A6D355}"/>
      </w:docPartPr>
      <w:docPartBody>
        <w:p w:rsidR="00000000" w:rsidRDefault="00070F82">
          <w:r w:rsidRPr="00711796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82"/>
    <w:rsid w:val="00070F82"/>
    <w:rsid w:val="0038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0F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Certified Windows</cp:lastModifiedBy>
  <cp:revision>2</cp:revision>
  <cp:lastPrinted>2010-03-10T09:37:00Z</cp:lastPrinted>
  <dcterms:created xsi:type="dcterms:W3CDTF">2017-11-29T09:23:00Z</dcterms:created>
  <dcterms:modified xsi:type="dcterms:W3CDTF">2017-11-29T09:23:00Z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