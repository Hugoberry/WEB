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4A5D7D" w:rsidRDefault="00FE7DFA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FE7DFA">
      <w:pPr>
        <w:pStyle w:val="Standard"/>
        <w:jc w:val="center"/>
      </w:pPr>
      <w:r>
        <w:rPr>
          <w:rFonts w:cs="Times New Roman KK EK"/>
          <w:lang w:val="kk-KZ"/>
        </w:rPr>
        <w:t xml:space="preserve">ПАЙДАЛЫ МОДЕЛЬГЕ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1017839366"/>
          <w:placeholder>
            <w:docPart w:val="DefaultPlaceholder_-1854013440"/>
          </w:placeholder>
          <w:text/>
        </w:sdtPr>
        <w:sdtContent>
          <w:r w:rsidR="00C40668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Pr="00C40668" w:rsidRDefault="00FE7DFA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1549681578"/>
          <w:placeholder>
            <w:docPart w:val="DefaultPlaceholder_-1854013440"/>
          </w:placeholder>
          <w:text/>
        </w:sdtPr>
        <w:sdtContent>
          <w:r w:rsidR="00C40668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4A5D7D" w:rsidRDefault="004A5D7D">
      <w:pPr>
        <w:pStyle w:val="Standard"/>
        <w:jc w:val="center"/>
        <w:rPr>
          <w:rFonts w:cs="Times New Roman KK EK"/>
          <w:lang w:val="kk-KZ"/>
        </w:rPr>
      </w:pPr>
    </w:p>
    <w:p w:rsidR="004A5D7D" w:rsidRDefault="004A5D7D">
      <w:pPr>
        <w:pStyle w:val="Standard"/>
        <w:jc w:val="both"/>
        <w:rPr>
          <w:rFonts w:cs="Times New Roman KK EK"/>
          <w:lang w:val="kk-KZ"/>
        </w:rPr>
      </w:pPr>
    </w:p>
    <w:p w:rsidR="004A5D7D" w:rsidRDefault="00FE7DFA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Пайдалы модельді пайдалануға ерекше емес </w:t>
      </w:r>
      <w:r>
        <w:rPr>
          <w:rFonts w:cs="Times New Roman KK EK"/>
          <w:lang w:val="kk-KZ"/>
        </w:rPr>
        <w:t>лицензия алуға шарт тіркелді:</w:t>
      </w:r>
    </w:p>
    <w:p w:rsidR="004A5D7D" w:rsidRDefault="004A5D7D">
      <w:pPr>
        <w:pStyle w:val="Standard"/>
        <w:jc w:val="both"/>
        <w:rPr>
          <w:rFonts w:cs="Times New Roman KK EK"/>
          <w:lang w:val="kk-KZ"/>
        </w:rPr>
      </w:pPr>
    </w:p>
    <w:p w:rsidR="004A5D7D" w:rsidRDefault="00FE7DFA">
      <w:pPr>
        <w:pStyle w:val="Standard"/>
      </w:pPr>
      <w:r>
        <w:rPr>
          <w:rFonts w:cs="Times New Roman KK EK"/>
        </w:rPr>
        <w:t>&lt;Сторона 2_кз, на кого зарегистрирован договор&gt;</w:t>
      </w:r>
    </w:p>
    <w:p w:rsidR="004A5D7D" w:rsidRDefault="004A5D7D">
      <w:pPr>
        <w:pStyle w:val="Standard"/>
        <w:rPr>
          <w:rFonts w:cs="Times New Roman KK EK"/>
          <w:lang w:val="kk-KZ"/>
        </w:rPr>
      </w:pPr>
    </w:p>
    <w:p w:rsidR="004A5D7D" w:rsidRDefault="004A5D7D">
      <w:pPr>
        <w:pStyle w:val="Standard"/>
        <w:rPr>
          <w:rFonts w:cs="Times New Roman KK EK"/>
          <w:lang w:val="kk-KZ"/>
        </w:rPr>
      </w:pPr>
    </w:p>
    <w:p w:rsidR="004A5D7D" w:rsidRDefault="004A5D7D">
      <w:pPr>
        <w:pStyle w:val="Standard"/>
        <w:rPr>
          <w:rFonts w:cs="Times New Roman KK EK"/>
          <w:lang w:val="kk-KZ"/>
        </w:rPr>
      </w:pPr>
    </w:p>
    <w:p w:rsidR="004A5D7D" w:rsidRDefault="00FE7DFA">
      <w:pPr>
        <w:pStyle w:val="Standard"/>
      </w:pPr>
      <w:r>
        <w:rPr>
          <w:rFonts w:cs="Times New Roman KK EK"/>
          <w:lang w:val="kk-KZ"/>
        </w:rPr>
        <w:t>Лицензиялық шарттың тіркелген күні:</w:t>
      </w:r>
      <w:r>
        <w:rPr>
          <w:rFonts w:cs="Times New Roman KK EK"/>
          <w:kern w:val="0"/>
        </w:rPr>
        <w:t xml:space="preserve"> &lt;Дата регистрации договора&gt;</w:t>
      </w: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FE7DFA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4A5D7D" w:rsidRDefault="00FE7DFA">
      <w:pPr>
        <w:pStyle w:val="Textbody"/>
        <w:spacing w:after="0" w:line="220" w:lineRule="exact"/>
        <w:ind w:left="11" w:hanging="11"/>
        <w:jc w:val="both"/>
      </w:pPr>
      <w:r>
        <w:rPr>
          <w:rFonts w:cs="Times New Roman KK EK"/>
          <w:lang w:val="kk-KZ"/>
        </w:rPr>
        <w:t xml:space="preserve">Әділет министрінің орынбасары </w:t>
      </w:r>
      <w:r>
        <w:rPr>
          <w:rFonts w:cs="Times New Roman KK EK"/>
          <w:lang w:val="kk-KZ"/>
        </w:rPr>
        <w:t xml:space="preserve">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818460413"/>
          <w:placeholder>
            <w:docPart w:val="DefaultPlaceholder_-1854013440"/>
          </w:placeholder>
          <w:text/>
        </w:sdtPr>
        <w:sdtContent>
          <w:r w:rsidR="00C40668">
            <w:rPr>
              <w:lang w:val="kk-KZ"/>
            </w:rPr>
            <w:t>[PresidentKz]</w:t>
          </w:r>
        </w:sdtContent>
      </w:sdt>
    </w:p>
    <w:p w:rsidR="004A5D7D" w:rsidRDefault="00FE7DFA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4A5D7D" w:rsidRDefault="004A5D7D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4A5D7D" w:rsidRDefault="00FE7DFA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4A5D7D" w:rsidRDefault="004A5D7D">
      <w:pPr>
        <w:pStyle w:val="Standard"/>
        <w:jc w:val="center"/>
        <w:rPr>
          <w:rFonts w:cs="Times New Roman KK EK"/>
        </w:rPr>
      </w:pPr>
    </w:p>
    <w:p w:rsidR="004A5D7D" w:rsidRDefault="004A5D7D">
      <w:pPr>
        <w:pStyle w:val="Standard"/>
        <w:jc w:val="center"/>
        <w:rPr>
          <w:rFonts w:cs="Times New Roman KK EK"/>
        </w:rPr>
      </w:pPr>
    </w:p>
    <w:p w:rsidR="004A5D7D" w:rsidRDefault="004A5D7D">
      <w:pPr>
        <w:pStyle w:val="Standard"/>
        <w:jc w:val="center"/>
        <w:rPr>
          <w:rFonts w:cs="Times New Roman KK EK"/>
        </w:rPr>
      </w:pPr>
    </w:p>
    <w:p w:rsidR="004A5D7D" w:rsidRDefault="00FE7DFA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1873447664"/>
          <w:placeholder>
            <w:docPart w:val="DefaultPlaceholder_-1854013440"/>
          </w:placeholder>
          <w:text/>
        </w:sdtPr>
        <w:sdtContent>
          <w:r w:rsidR="00C40668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4A5D7D" w:rsidRDefault="00FE7DFA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ПАТЕНТУ №  </w:t>
      </w:r>
      <w:sdt>
        <w:sdtPr>
          <w:rPr>
            <w:rFonts w:cs="Times New Roman KK EK"/>
          </w:rPr>
          <w:alias w:val="GosNumber"/>
          <w:tag w:val="GosNumber"/>
          <w:id w:val="899562650"/>
          <w:placeholder>
            <w:docPart w:val="DefaultPlaceholder_-1854013440"/>
          </w:placeholder>
          <w:text/>
        </w:sdtPr>
        <w:sdtContent>
          <w:r w:rsidR="00C40668" w:rsidRPr="00C40668">
            <w:rPr>
              <w:rFonts w:cs="Times New Roman KK EK"/>
            </w:rPr>
            <w:t>[</w:t>
          </w:r>
          <w:r w:rsidRPr="00C40668">
            <w:rPr>
              <w:rFonts w:cs="Times New Roman KK EK"/>
            </w:rPr>
            <w:t>Но</w:t>
          </w:r>
          <w:r w:rsidR="00C40668" w:rsidRPr="00C40668">
            <w:rPr>
              <w:rFonts w:cs="Times New Roman KK EK"/>
            </w:rPr>
            <w:t>мерПатента]</w:t>
          </w:r>
        </w:sdtContent>
      </w:sdt>
      <w:r>
        <w:rPr>
          <w:rFonts w:cs="Times New Roman KK EK"/>
        </w:rPr>
        <w:t xml:space="preserve"> НА ПОЛЕЗНУЮ МОДЕЛЬ</w:t>
      </w:r>
    </w:p>
    <w:p w:rsidR="004A5D7D" w:rsidRDefault="004A5D7D">
      <w:pPr>
        <w:pStyle w:val="Standard"/>
        <w:jc w:val="center"/>
        <w:rPr>
          <w:rFonts w:cs="Times New Roman KK EK"/>
        </w:rPr>
      </w:pPr>
    </w:p>
    <w:p w:rsidR="004A5D7D" w:rsidRDefault="00FE7DFA">
      <w:pPr>
        <w:pStyle w:val="Textbody"/>
      </w:pPr>
      <w:r>
        <w:t>Зарегистрирован договор на неисключительную лицензию на использование полезной модели:</w:t>
      </w:r>
    </w:p>
    <w:p w:rsidR="004A5D7D" w:rsidRDefault="00FE7DFA">
      <w:pPr>
        <w:pStyle w:val="Standard"/>
        <w:rPr>
          <w:rFonts w:cs="Times New Roman KK EK"/>
        </w:rPr>
      </w:pPr>
      <w:r>
        <w:rPr>
          <w:rFonts w:cs="Times New Roman KK EK"/>
        </w:rPr>
        <w:t>&lt;Сторона 2_ру, на кого зарегистрирован договор&gt;</w:t>
      </w: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FE7DFA">
      <w:pPr>
        <w:pStyle w:val="Textbody"/>
      </w:pPr>
      <w:r>
        <w:rPr>
          <w:rFonts w:cs="Times New Roman KK EK"/>
        </w:rPr>
        <w:t>Дата регистрации лицензионного договора:</w:t>
      </w:r>
      <w:r>
        <w:rPr>
          <w:rFonts w:cs="Times New Roman KK EK"/>
          <w:kern w:val="0"/>
        </w:rPr>
        <w:t xml:space="preserve"> &lt;Дата регистрации договора&gt;</w:t>
      </w: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  <w:bookmarkStart w:id="0" w:name="_GoBack"/>
      <w:bookmarkEnd w:id="0"/>
    </w:p>
    <w:p w:rsidR="004A5D7D" w:rsidRDefault="004A5D7D">
      <w:pPr>
        <w:pStyle w:val="Standard"/>
        <w:rPr>
          <w:rFonts w:cs="Times New Roman KK EK"/>
        </w:rPr>
      </w:pPr>
    </w:p>
    <w:p w:rsidR="004A5D7D" w:rsidRDefault="004A5D7D">
      <w:pPr>
        <w:pStyle w:val="Standard"/>
        <w:rPr>
          <w:rFonts w:cs="Times New Roman KK EK"/>
        </w:rPr>
      </w:pPr>
    </w:p>
    <w:p w:rsidR="004A5D7D" w:rsidRDefault="00FE7DFA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4A5D7D" w:rsidRDefault="00FE7DFA">
      <w:pPr>
        <w:pStyle w:val="Standard"/>
        <w:ind w:left="22" w:hanging="22"/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</w:t>
      </w:r>
      <w:sdt>
        <w:sdtPr>
          <w:rPr>
            <w:lang w:val="kk-KZ"/>
          </w:rPr>
          <w:alias w:val="President"/>
          <w:tag w:val="President"/>
          <w:id w:val="2117337113"/>
          <w:placeholder>
            <w:docPart w:val="DefaultPlaceholder_-1854013440"/>
          </w:placeholder>
          <w:text/>
        </w:sdtPr>
        <w:sdtContent>
          <w:r w:rsidR="00C40668">
            <w:rPr>
              <w:lang w:val="kk-KZ"/>
            </w:rPr>
            <w:t>[President]</w:t>
          </w:r>
        </w:sdtContent>
      </w:sdt>
    </w:p>
    <w:p w:rsidR="004A5D7D" w:rsidRDefault="00FE7DFA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полезную модель</w:t>
      </w:r>
    </w:p>
    <w:sectPr w:rsidR="004A5D7D">
      <w:pgSz w:w="11905" w:h="16837"/>
      <w:pgMar w:top="1134" w:right="128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FA" w:rsidRDefault="00FE7DFA">
      <w:r>
        <w:separator/>
      </w:r>
    </w:p>
  </w:endnote>
  <w:endnote w:type="continuationSeparator" w:id="0">
    <w:p w:rsidR="00FE7DFA" w:rsidRDefault="00FE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FA" w:rsidRDefault="00FE7DFA">
      <w:r>
        <w:rPr>
          <w:color w:val="000000"/>
        </w:rPr>
        <w:separator/>
      </w:r>
    </w:p>
  </w:footnote>
  <w:footnote w:type="continuationSeparator" w:id="0">
    <w:p w:rsidR="00FE7DFA" w:rsidRDefault="00FE7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5D7D"/>
    <w:rsid w:val="004A5D7D"/>
    <w:rsid w:val="00C40668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490C"/>
  <w15:docId w15:val="{792FB988-77B7-40DB-A629-4BFD091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C40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04A085-2B0E-42B8-8545-F576AC6BA48C}"/>
      </w:docPartPr>
      <w:docPartBody>
        <w:p w:rsidR="00000000" w:rsidRDefault="001B156A">
          <w:r w:rsidRPr="00A570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6A"/>
    <w:rsid w:val="001B156A"/>
    <w:rsid w:val="00E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2</cp:revision>
  <cp:lastPrinted>2010-02-16T10:00:00Z</cp:lastPrinted>
  <dcterms:created xsi:type="dcterms:W3CDTF">2017-11-21T11:04:00Z</dcterms:created>
  <dcterms:modified xsi:type="dcterms:W3CDTF">2017-11-21T11:04:00Z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