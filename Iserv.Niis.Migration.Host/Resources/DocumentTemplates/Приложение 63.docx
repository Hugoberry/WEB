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11" w:rsidRDefault="00AE4F11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AE4F11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E4F11" w:rsidRDefault="00BA61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E4F11" w:rsidRDefault="00BA611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E4F11" w:rsidRDefault="00BA611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E4F11" w:rsidRDefault="00BA61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E4F11" w:rsidRDefault="00BA611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E4F11" w:rsidRDefault="00BA611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E4F11" w:rsidRDefault="00BA61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E4F11" w:rsidRDefault="00BA61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E4F11" w:rsidRDefault="00BA6114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E4F11" w:rsidRDefault="00BA611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E4F11" w:rsidRDefault="00BA61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E4F11" w:rsidRDefault="00BA61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E4F11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AE4F11" w:rsidRDefault="00BA611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AE4F11" w:rsidRDefault="00BA611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E4F11" w:rsidRDefault="00BA611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AE4F11" w:rsidRDefault="00BA611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E4F11" w:rsidRDefault="00BA611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E4F11" w:rsidRDefault="00BA611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E4F11" w:rsidRDefault="00AE4F11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2"/>
        <w:gridCol w:w="3905"/>
      </w:tblGrid>
      <w:tr w:rsidR="00AE4F11">
        <w:tblPrEx>
          <w:tblCellMar>
            <w:top w:w="0" w:type="dxa"/>
            <w:bottom w:w="0" w:type="dxa"/>
          </w:tblCellMar>
        </w:tblPrEx>
        <w:tc>
          <w:tcPr>
            <w:tcW w:w="57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AE4F11">
            <w:pPr>
              <w:pStyle w:val="Standard"/>
            </w:pPr>
          </w:p>
        </w:tc>
        <w:tc>
          <w:tcPr>
            <w:tcW w:w="39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lang w:val="en-US"/>
              </w:rPr>
              <w:alias w:val="CorrespondenceContact"/>
              <w:tag w:val="CorrespondenceContact"/>
              <w:id w:val="1353682119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AE4F11" w:rsidRDefault="000411E3">
                <w:pPr>
                  <w:pStyle w:val="31"/>
                  <w:ind w:left="-1" w:right="-1"/>
                  <w:jc w:val="left"/>
                </w:pPr>
                <w:r>
                  <w:rPr>
                    <w:lang w:val="en-US"/>
                  </w:rPr>
                  <w:t>[</w:t>
                </w:r>
                <w:r>
                  <w:t>Контакт для переписки]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en-US"/>
              </w:rPr>
              <w:alias w:val="CorrespondenceAddress"/>
              <w:tag w:val="CorrespondenceAddress"/>
              <w:id w:val="2052032521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AE4F11" w:rsidRDefault="000411E3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AE4F11" w:rsidRDefault="00BA6114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AE4F11" w:rsidRDefault="00AE4F11">
      <w:pPr>
        <w:pStyle w:val="Standard"/>
        <w:ind w:left="4248"/>
        <w:jc w:val="both"/>
      </w:pPr>
    </w:p>
    <w:p w:rsidR="00AE4F11" w:rsidRDefault="00BA6114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AE4F11" w:rsidRDefault="00BA6114">
      <w:pPr>
        <w:pStyle w:val="Standard"/>
        <w:jc w:val="center"/>
      </w:pPr>
      <w:r>
        <w:rPr>
          <w:sz w:val="28"/>
          <w:szCs w:val="28"/>
        </w:rPr>
        <w:t xml:space="preserve">о </w:t>
      </w:r>
      <w:r>
        <w:rPr>
          <w:sz w:val="28"/>
          <w:szCs w:val="28"/>
          <w:lang w:val="kk-KZ"/>
        </w:rPr>
        <w:t>восстановлении</w:t>
      </w:r>
      <w:r>
        <w:rPr>
          <w:sz w:val="28"/>
          <w:szCs w:val="28"/>
        </w:rPr>
        <w:t xml:space="preserve"> делопроизводства</w:t>
      </w:r>
    </w:p>
    <w:p w:rsidR="00AE4F11" w:rsidRDefault="00AE4F11">
      <w:pPr>
        <w:pStyle w:val="Standard"/>
        <w:jc w:val="center"/>
        <w:rPr>
          <w:sz w:val="28"/>
          <w:szCs w:val="28"/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5"/>
        <w:gridCol w:w="6142"/>
      </w:tblGrid>
      <w:tr w:rsidR="00AE4F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(210) Заявка №: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Number"/>
              <w:tag w:val="RequestNumber"/>
              <w:id w:val="937408735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AE4F11" w:rsidRDefault="000411E3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НомерЗаявки]</w:t>
                </w:r>
              </w:p>
            </w:sdtContent>
          </w:sdt>
        </w:tc>
      </w:tr>
      <w:tr w:rsidR="00AE4F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Standard"/>
              <w:shd w:val="clear" w:color="auto" w:fill="FFFFFF"/>
              <w:spacing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(220) Дата подачи заявки: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Date"/>
              <w:tag w:val="RequestDate"/>
              <w:id w:val="-701472336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AE4F11" w:rsidRDefault="000411E3">
                <w:pPr>
                  <w:pStyle w:val="Standard"/>
                  <w:shd w:val="clear" w:color="auto" w:fill="FFFFFF"/>
                  <w:spacing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ДатаЗаявки]</w:t>
                </w:r>
              </w:p>
            </w:sdtContent>
          </w:sdt>
        </w:tc>
      </w:tr>
      <w:tr w:rsidR="00AE4F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(730) Заявитель: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"/>
              <w:tag w:val="Declarants"/>
              <w:id w:val="1714381921"/>
              <w:placeholder>
                <w:docPart w:val="DefaultPlaceholder_1081868574"/>
              </w:placeholder>
            </w:sdtPr>
            <w:sdtContent>
              <w:p w:rsidR="00AE4F11" w:rsidRDefault="000411E3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[Заявители]</w:t>
                </w:r>
              </w:p>
            </w:sdtContent>
          </w:sdt>
          <w:sdt>
            <w:sdtPr>
              <w:rPr>
                <w:sz w:val="24"/>
                <w:szCs w:val="24"/>
                <w:lang w:val="en-US"/>
              </w:rPr>
              <w:alias w:val="ApplicantAddress"/>
              <w:tag w:val="ApplicantAddress"/>
              <w:id w:val="-204417559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AE4F11" w:rsidRDefault="000411E3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адрес заявителя]</w:t>
                </w:r>
              </w:p>
            </w:sdtContent>
          </w:sdt>
        </w:tc>
      </w:tr>
      <w:tr w:rsidR="00AE4F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(511) Перечень </w:t>
            </w:r>
            <w:r>
              <w:rPr>
                <w:sz w:val="24"/>
                <w:szCs w:val="24"/>
              </w:rPr>
              <w:t>товаров и услуг: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Icgs511"/>
              <w:tag w:val="Icgs511"/>
              <w:id w:val="-672956844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AE4F11" w:rsidRDefault="000411E3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SV_TZ_510]</w:t>
                </w:r>
              </w:p>
            </w:sdtContent>
          </w:sdt>
        </w:tc>
      </w:tr>
      <w:tr w:rsidR="00AE4F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Standard"/>
              <w:jc w:val="both"/>
            </w:pPr>
            <w:r>
              <w:rPr>
                <w:sz w:val="24"/>
                <w:szCs w:val="24"/>
              </w:rPr>
              <w:t>(591) Указание цветов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Colors"/>
              <w:tag w:val="Colors"/>
              <w:id w:val="-1984071834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AE4F11" w:rsidRDefault="000411E3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591]</w:t>
                </w:r>
              </w:p>
            </w:sdtContent>
          </w:sdt>
        </w:tc>
      </w:tr>
      <w:tr w:rsidR="00AE4F11">
        <w:tblPrEx>
          <w:tblCellMar>
            <w:top w:w="0" w:type="dxa"/>
            <w:bottom w:w="0" w:type="dxa"/>
          </w:tblCellMar>
        </w:tblPrEx>
        <w:tc>
          <w:tcPr>
            <w:tcW w:w="34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Standard"/>
              <w:shd w:val="clear" w:color="auto" w:fill="FFFFFF"/>
              <w:spacing w:line="278" w:lineRule="exact"/>
              <w:ind w:left="5"/>
              <w:jc w:val="both"/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color w:val="000000"/>
                <w:sz w:val="24"/>
                <w:szCs w:val="24"/>
              </w:rPr>
              <w:t xml:space="preserve">Приоритет:  </w:t>
            </w:r>
          </w:p>
        </w:tc>
        <w:tc>
          <w:tcPr>
            <w:tcW w:w="6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0411E3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-195854223"/>
                <w:placeholder>
                  <w:docPart w:val="DefaultPlaceholder_1081868574"/>
                </w:placeholder>
              </w:sdtPr>
              <w:sdtContent>
                <w:r>
                  <w:rPr>
                    <w:sz w:val="24"/>
                    <w:szCs w:val="24"/>
                  </w:rPr>
                  <w:t>[</w:t>
                </w:r>
                <w:r w:rsidR="00BA6114">
                  <w:rPr>
                    <w:sz w:val="24"/>
                    <w:szCs w:val="24"/>
                  </w:rPr>
                  <w:t>PRIORITET_3</w:t>
                </w:r>
                <w:r>
                  <w:rPr>
                    <w:sz w:val="24"/>
                    <w:szCs w:val="24"/>
                  </w:rPr>
                  <w:t>1]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1642304531"/>
                <w:placeholder>
                  <w:docPart w:val="DefaultPlaceholder_1081868574"/>
                </w:placeholder>
              </w:sdtPr>
              <w:sdtContent>
                <w:r>
                  <w:rPr>
                    <w:sz w:val="24"/>
                    <w:szCs w:val="24"/>
                  </w:rPr>
                  <w:t>[PRIORITET_32]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-2058236643"/>
                <w:placeholder>
                  <w:docPart w:val="DefaultPlaceholder_1081868574"/>
                </w:placeholder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PRIORITET_33]</w:t>
                </w:r>
              </w:sdtContent>
            </w:sdt>
          </w:p>
        </w:tc>
      </w:tr>
    </w:tbl>
    <w:p w:rsidR="00AE4F11" w:rsidRDefault="00AE4F11">
      <w:pPr>
        <w:pStyle w:val="Standard"/>
        <w:ind w:firstLine="708"/>
        <w:jc w:val="both"/>
        <w:rPr>
          <w:bCs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8"/>
        <w:gridCol w:w="4999"/>
      </w:tblGrid>
      <w:tr w:rsidR="00AE4F11">
        <w:tblPrEx>
          <w:tblCellMar>
            <w:top w:w="0" w:type="dxa"/>
            <w:bottom w:w="0" w:type="dxa"/>
          </w:tblCellMar>
        </w:tblPrEx>
        <w:tc>
          <w:tcPr>
            <w:tcW w:w="4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TableContents"/>
              <w:ind w:left="50" w:right="50" w:firstLine="450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ҚР «Тауар таңбалары, қызмет көрсету     таңбалары және тауар шығарылған жерлердің атаулары туралы» Заңының 13 бабының 5 тармағына </w:t>
            </w:r>
            <w:r>
              <w:rPr>
                <w:sz w:val="28"/>
                <w:szCs w:val="28"/>
                <w:lang w:val="kk-KZ"/>
              </w:rPr>
              <w:t>сәйкес, сіздің өткізіп алынған мерзімді қалпына келтіру туралы өтініміңіз қабылданды. Осыған байланысты тауар таңбасына қатысты өтініміңіз бойынша іс-жүргізу қалпына келтірілді.</w:t>
            </w:r>
          </w:p>
        </w:tc>
        <w:tc>
          <w:tcPr>
            <w:tcW w:w="49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TableContents"/>
              <w:ind w:left="338" w:right="63" w:firstLine="375"/>
              <w:jc w:val="both"/>
            </w:pPr>
            <w:r>
              <w:rPr>
                <w:sz w:val="28"/>
                <w:szCs w:val="28"/>
                <w:lang w:val="kk-KZ"/>
              </w:rPr>
              <w:t xml:space="preserve">В соответствии с </w:t>
            </w:r>
            <w:r>
              <w:rPr>
                <w:sz w:val="28"/>
                <w:szCs w:val="28"/>
              </w:rPr>
              <w:t>пунктом 5</w:t>
            </w:r>
            <w:r>
              <w:rPr>
                <w:sz w:val="28"/>
                <w:szCs w:val="28"/>
                <w:lang w:val="kk-KZ"/>
              </w:rPr>
              <w:t xml:space="preserve"> </w:t>
            </w:r>
            <w:r>
              <w:rPr>
                <w:sz w:val="28"/>
                <w:szCs w:val="28"/>
              </w:rPr>
              <w:t>статьи 13</w:t>
            </w:r>
            <w:r>
              <w:rPr>
                <w:sz w:val="28"/>
                <w:szCs w:val="28"/>
                <w:lang w:val="kk-KZ"/>
              </w:rPr>
              <w:t xml:space="preserve"> Закона РК «О товарных знаках, знаках обсл</w:t>
            </w:r>
            <w:r>
              <w:rPr>
                <w:sz w:val="28"/>
                <w:szCs w:val="28"/>
                <w:lang w:val="kk-KZ"/>
              </w:rPr>
              <w:t>уживания и наименованиях мест происхождения товаров» ваше ходатайство о восстановлении пропущенных заявителем сроков принято во внимание. В этой связи,   делопроизводство по заявке на товарный знак восстановлено.</w:t>
            </w:r>
          </w:p>
        </w:tc>
      </w:tr>
    </w:tbl>
    <w:p w:rsidR="00AE4F11" w:rsidRDefault="00AE4F11">
      <w:pPr>
        <w:pStyle w:val="Standard"/>
        <w:ind w:firstLine="708"/>
        <w:jc w:val="both"/>
        <w:rPr>
          <w:bCs/>
          <w:sz w:val="28"/>
          <w:szCs w:val="28"/>
        </w:rPr>
      </w:pPr>
    </w:p>
    <w:p w:rsidR="00AE4F11" w:rsidRDefault="00AE4F11">
      <w:pPr>
        <w:pStyle w:val="Standard"/>
        <w:ind w:firstLine="708"/>
        <w:jc w:val="both"/>
        <w:rPr>
          <w:bCs/>
          <w:sz w:val="28"/>
          <w:szCs w:val="28"/>
        </w:rPr>
      </w:pPr>
    </w:p>
    <w:p w:rsidR="00AE4F11" w:rsidRDefault="00AE4F11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tbl>
      <w:tblPr>
        <w:tblW w:w="9600" w:type="dxa"/>
        <w:tblInd w:w="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00"/>
        <w:gridCol w:w="3200"/>
      </w:tblGrid>
      <w:tr w:rsidR="00AE4F11">
        <w:tblPrEx>
          <w:tblCellMar>
            <w:top w:w="0" w:type="dxa"/>
            <w:bottom w:w="0" w:type="dxa"/>
          </w:tblCellMar>
        </w:tblPrEx>
        <w:tc>
          <w:tcPr>
            <w:tcW w:w="64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BA6114">
            <w:pPr>
              <w:pStyle w:val="a8"/>
              <w:tabs>
                <w:tab w:val="clear" w:pos="4677"/>
                <w:tab w:val="clear" w:pos="9355"/>
                <w:tab w:val="left" w:pos="8280"/>
              </w:tabs>
            </w:pPr>
            <w:r>
              <w:rPr>
                <w:rFonts w:eastAsia="Tahoma" w:cs="Tahoma"/>
                <w:b/>
                <w:bCs/>
                <w:sz w:val="28"/>
                <w:szCs w:val="28"/>
              </w:rPr>
              <w:t>Начальник</w:t>
            </w: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 xml:space="preserve"> управления</w:t>
            </w:r>
          </w:p>
          <w:p w:rsidR="00AE4F11" w:rsidRDefault="00BA6114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sz w:val="28"/>
                <w:szCs w:val="28"/>
              </w:rPr>
            </w:pPr>
            <w:r>
              <w:rPr>
                <w:rFonts w:eastAsia="Tahoma" w:cs="Tahoma"/>
                <w:b/>
                <w:bCs/>
                <w:sz w:val="28"/>
                <w:szCs w:val="28"/>
              </w:rPr>
              <w:t>регистрации заявок</w:t>
            </w:r>
            <w:r>
              <w:rPr>
                <w:rFonts w:eastAsia="Tahoma" w:cs="Tahoma"/>
                <w:b/>
                <w:bCs/>
                <w:sz w:val="28"/>
                <w:szCs w:val="28"/>
              </w:rPr>
              <w:t xml:space="preserve"> и учета оплат</w:t>
            </w:r>
          </w:p>
        </w:tc>
        <w:tc>
          <w:tcPr>
            <w:tcW w:w="3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4F11" w:rsidRDefault="00AE4F11">
            <w:pPr>
              <w:pStyle w:val="a8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  <w:sz w:val="28"/>
                <w:szCs w:val="28"/>
                <w:lang w:val="kk-KZ"/>
              </w:rPr>
            </w:pPr>
          </w:p>
          <w:p w:rsidR="00AE4F11" w:rsidRDefault="00BA6114">
            <w:pPr>
              <w:pStyle w:val="a8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</w:pPr>
            <w:r>
              <w:rPr>
                <w:b/>
                <w:bCs/>
                <w:sz w:val="28"/>
                <w:szCs w:val="28"/>
              </w:rPr>
              <w:t>Н</w:t>
            </w:r>
            <w:r>
              <w:rPr>
                <w:b/>
                <w:bCs/>
                <w:sz w:val="28"/>
                <w:szCs w:val="28"/>
                <w:lang w:val="kk-KZ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Исабеков</w:t>
            </w:r>
          </w:p>
        </w:tc>
      </w:tr>
    </w:tbl>
    <w:p w:rsidR="00AE4F11" w:rsidRDefault="00AE4F11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AE4F11" w:rsidRDefault="00AE4F1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AE4F11" w:rsidRDefault="00AE4F11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AE4F11" w:rsidRDefault="00BA6114">
      <w:pPr>
        <w:pStyle w:val="Textbody"/>
        <w:spacing w:after="0"/>
        <w:jc w:val="both"/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color w:val="000000"/>
            <w:spacing w:val="-9"/>
          </w:rPr>
          <w:alias w:val="CurrentUser"/>
          <w:tag w:val="CurrentUser"/>
          <w:id w:val="-1326039418"/>
          <w:placeholder>
            <w:docPart w:val="DefaultPlaceholder_1081868574"/>
          </w:placeholder>
        </w:sdtPr>
        <w:sdtEndPr>
          <w:rPr>
            <w:rFonts w:eastAsia="Courier New CYR" w:cs="Courier New CYR"/>
          </w:rPr>
        </w:sdtEndPr>
        <w:sdtContent>
          <w:r w:rsidR="000411E3">
            <w:rPr>
              <w:rFonts w:eastAsia="Courier New CYR" w:cs="Courier New CYR"/>
              <w:color w:val="000000"/>
              <w:spacing w:val="-9"/>
              <w:lang w:val="en-US"/>
            </w:rPr>
            <w:t>[</w:t>
          </w:r>
          <w:r w:rsidR="000411E3">
            <w:rPr>
              <w:rFonts w:eastAsia="Courier New CYR" w:cs="Courier New CYR"/>
              <w:color w:val="000000"/>
              <w:spacing w:val="-9"/>
            </w:rPr>
            <w:t>Пользователь]</w:t>
          </w:r>
        </w:sdtContent>
      </w:sdt>
    </w:p>
    <w:p w:rsidR="00AE4F11" w:rsidRDefault="00BA6114">
      <w:pPr>
        <w:pStyle w:val="Textbody"/>
        <w:spacing w:after="0"/>
        <w:jc w:val="both"/>
      </w:pPr>
      <w:r>
        <w:rPr>
          <w:color w:val="000000"/>
          <w:spacing w:val="-9"/>
        </w:rPr>
        <w:t xml:space="preserve">Тел.: </w:t>
      </w:r>
      <w:sdt>
        <w:sdtPr>
          <w:rPr>
            <w:color w:val="000000"/>
            <w:spacing w:val="-9"/>
          </w:rPr>
          <w:alias w:val="CurrentUserPhoneNumber"/>
          <w:tag w:val="CurrentUserPhoneNumber"/>
          <w:id w:val="-1213888592"/>
          <w:placeholder>
            <w:docPart w:val="DefaultPlaceholder_1081868574"/>
          </w:placeholder>
        </w:sdtPr>
        <w:sdtEndPr>
          <w:rPr>
            <w:color w:val="auto"/>
            <w:spacing w:val="0"/>
            <w:kern w:val="0"/>
            <w:lang w:val="kk-KZ"/>
          </w:rPr>
        </w:sdtEndPr>
        <w:sdtContent>
          <w:r w:rsidR="000411E3">
            <w:rPr>
              <w:kern w:val="0"/>
              <w:lang w:val="en-US"/>
            </w:rPr>
            <w:t>[</w:t>
          </w:r>
          <w:r w:rsidR="000411E3">
            <w:rPr>
              <w:kern w:val="0"/>
              <w:lang w:val="kk-KZ"/>
            </w:rPr>
            <w:t>Телефон]</w:t>
          </w:r>
        </w:sdtContent>
      </w:sdt>
      <w:bookmarkStart w:id="0" w:name="_GoBack"/>
      <w:bookmarkEnd w:id="0"/>
    </w:p>
    <w:p w:rsidR="00AE4F11" w:rsidRDefault="00BA6114">
      <w:pPr>
        <w:pStyle w:val="Textbody"/>
        <w:spacing w:after="0"/>
      </w:pPr>
      <w:r>
        <w:t>Примечание:</w:t>
      </w:r>
    </w:p>
    <w:p w:rsidR="00AE4F11" w:rsidRDefault="00BA6114">
      <w:pPr>
        <w:pStyle w:val="Textbody"/>
        <w:spacing w:after="0"/>
        <w:ind w:right="30"/>
        <w:jc w:val="both"/>
      </w:pPr>
      <w:r>
        <w:t>При обнаружении Вами в тексте уведомления каких-либо ошибок/опечаток, просим сообщить об этом для дальнейшего исправления.</w:t>
      </w:r>
    </w:p>
    <w:sectPr w:rsidR="00AE4F11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114" w:rsidRDefault="00BA6114">
      <w:r>
        <w:separator/>
      </w:r>
    </w:p>
  </w:endnote>
  <w:endnote w:type="continuationSeparator" w:id="0">
    <w:p w:rsidR="00BA6114" w:rsidRDefault="00BA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114" w:rsidRDefault="00BA6114">
      <w:r>
        <w:rPr>
          <w:color w:val="000000"/>
        </w:rPr>
        <w:separator/>
      </w:r>
    </w:p>
  </w:footnote>
  <w:footnote w:type="continuationSeparator" w:id="0">
    <w:p w:rsidR="00BA6114" w:rsidRDefault="00BA6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E4F11"/>
    <w:rsid w:val="000411E3"/>
    <w:rsid w:val="00AE4F11"/>
    <w:rsid w:val="00BA6114"/>
    <w:rsid w:val="00EF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39595-C2BE-4E96-AA1A-C058BCC4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041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0DD2BF-B796-4B78-8AE3-17205E5BF269}"/>
      </w:docPartPr>
      <w:docPartBody>
        <w:p w:rsidR="00000000" w:rsidRDefault="0068511F">
          <w:r w:rsidRPr="00245FD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1F"/>
    <w:rsid w:val="00397C83"/>
    <w:rsid w:val="0068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51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Рустем Маханов</cp:lastModifiedBy>
  <cp:revision>3</cp:revision>
  <cp:lastPrinted>2008-07-02T08:44:00Z</cp:lastPrinted>
  <dcterms:created xsi:type="dcterms:W3CDTF">2017-10-28T07:03:00Z</dcterms:created>
  <dcterms:modified xsi:type="dcterms:W3CDTF">2017-10-28T07:14:00Z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