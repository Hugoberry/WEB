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CD6891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  <w:bookmarkStart w:id="0" w:name="_GoBack"/>
      <w:bookmarkEnd w:id="0"/>
    </w:p>
    <w:p w:rsidR="00230585" w:rsidRDefault="00CD6891">
      <w:pPr>
        <w:pStyle w:val="Standard"/>
        <w:spacing w:line="360" w:lineRule="auto"/>
        <w:jc w:val="center"/>
      </w:pPr>
      <w:r>
        <w:rPr>
          <w:rFonts w:cs="Times New Roman KK EK"/>
          <w:lang w:val="kk-KZ"/>
        </w:rPr>
        <w:t>СЕЛЕКЦИЯЛЫҚ ЖЕТІ</w:t>
      </w:r>
      <w:r w:rsidR="000216A9">
        <w:rPr>
          <w:rFonts w:cs="Times New Roman KK EK"/>
          <w:lang w:val="kk-KZ"/>
        </w:rPr>
        <w:t xml:space="preserve">СТІККЕ БЕРІЛГЕН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-982150793"/>
          <w:placeholder>
            <w:docPart w:val="DefaultPlaceholder_1081868574"/>
          </w:placeholder>
        </w:sdtPr>
        <w:sdtEndPr>
          <w:rPr>
            <w:lang w:val="ru-RU"/>
          </w:rPr>
        </w:sdtEndPr>
        <w:sdtContent>
          <w:r w:rsidR="000216A9" w:rsidRPr="000216A9">
            <w:rPr>
              <w:rFonts w:cs="Times New Roman KK EK"/>
            </w:rPr>
            <w:t>[</w:t>
          </w:r>
          <w:r w:rsidR="000216A9">
            <w:rPr>
              <w:rFonts w:cs="Times New Roman KK EK"/>
              <w:lang w:val="kk-KZ"/>
            </w:rPr>
            <w:t>НомерПатента</w:t>
          </w:r>
          <w:r w:rsidR="000216A9" w:rsidRPr="000216A9">
            <w:rPr>
              <w:rFonts w:cs="Times New Roman KK EK"/>
            </w:rPr>
            <w:t>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230585" w:rsidRDefault="00230585">
      <w:pPr>
        <w:pStyle w:val="Standard"/>
        <w:spacing w:line="360" w:lineRule="auto"/>
        <w:jc w:val="center"/>
        <w:rPr>
          <w:rFonts w:cs="Times New Roman KK EK"/>
          <w:lang w:val="kk-KZ"/>
        </w:rPr>
      </w:pPr>
    </w:p>
    <w:p w:rsidR="00230585" w:rsidRPr="00480011" w:rsidRDefault="000216A9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b/>
          <w:bCs/>
          <w:sz w:val="28"/>
          <w:szCs w:val="28"/>
          <w:lang w:val="kk-KZ"/>
        </w:rPr>
        <w:t xml:space="preserve">№ </w:t>
      </w:r>
      <w:sdt>
        <w:sdtPr>
          <w:rPr>
            <w:rFonts w:cs="Times New Roman KK EK"/>
            <w:b/>
            <w:bCs/>
            <w:sz w:val="28"/>
            <w:szCs w:val="28"/>
            <w:lang w:val="kk-KZ"/>
          </w:rPr>
          <w:alias w:val="DocumentNum"/>
          <w:tag w:val="DocumentNum"/>
          <w:id w:val="-1378001714"/>
          <w:placeholder>
            <w:docPart w:val="DefaultPlaceholder_1081868574"/>
          </w:placeholder>
        </w:sdtPr>
        <w:sdtContent>
          <w:r>
            <w:rPr>
              <w:rFonts w:cs="Times New Roman KK EK"/>
              <w:b/>
              <w:bCs/>
              <w:sz w:val="28"/>
              <w:szCs w:val="28"/>
              <w:lang w:val="en-US"/>
            </w:rPr>
            <w:t>[</w:t>
          </w:r>
          <w:r>
            <w:rPr>
              <w:rFonts w:cs="Times New Roman KK EK"/>
              <w:b/>
              <w:bCs/>
              <w:sz w:val="28"/>
              <w:szCs w:val="28"/>
              <w:lang w:val="kk-KZ"/>
            </w:rPr>
            <w:t>DOCUMENTN]</w:t>
          </w:r>
        </w:sdtContent>
      </w:sdt>
      <w:r w:rsidR="00CD6891">
        <w:rPr>
          <w:rFonts w:cs="Times New Roman KK EK"/>
          <w:b/>
          <w:bCs/>
          <w:sz w:val="28"/>
          <w:szCs w:val="28"/>
          <w:lang w:val="kk-KZ"/>
        </w:rPr>
        <w:t xml:space="preserve"> ҚОСЫМША</w:t>
      </w:r>
    </w:p>
    <w:p w:rsidR="00230585" w:rsidRDefault="00230585">
      <w:pPr>
        <w:pStyle w:val="Standard"/>
        <w:jc w:val="center"/>
        <w:rPr>
          <w:rFonts w:cs="Times New Roman KK EK"/>
          <w:lang w:val="kk-KZ"/>
        </w:rPr>
      </w:pPr>
    </w:p>
    <w:p w:rsidR="00230585" w:rsidRDefault="00230585">
      <w:pPr>
        <w:pStyle w:val="Standard"/>
        <w:jc w:val="both"/>
        <w:rPr>
          <w:rFonts w:cs="Times New Roman KK EK"/>
          <w:lang w:val="kk-KZ"/>
        </w:rPr>
      </w:pPr>
    </w:p>
    <w:p w:rsidR="00230585" w:rsidRDefault="000216A9">
      <w:pPr>
        <w:pStyle w:val="Standard"/>
        <w:jc w:val="both"/>
        <w:rPr>
          <w:lang w:val="kk-KZ"/>
        </w:rPr>
      </w:pPr>
      <w:r>
        <w:rPr>
          <w:lang w:val="kk-KZ"/>
        </w:rPr>
        <w:t xml:space="preserve">Патенттің күші </w:t>
      </w:r>
      <w:sdt>
        <w:sdtPr>
          <w:rPr>
            <w:lang w:val="kk-KZ"/>
          </w:rPr>
          <w:alias w:val="DateKazFirst_UserInput"/>
          <w:tag w:val="DateKazFirst_UserInput"/>
          <w:id w:val="-1033270935"/>
          <w:placeholder>
            <w:docPart w:val="DefaultPlaceholder_1081868574"/>
          </w:placeholder>
        </w:sdtPr>
        <w:sdtContent>
          <w:r>
            <w:rPr>
              <w:lang w:val="kk-KZ"/>
            </w:rPr>
            <w:t>[</w:t>
          </w:r>
          <w:r w:rsidRPr="000216A9">
            <w:rPr>
              <w:lang w:val="kk-KZ"/>
            </w:rPr>
            <w:t>Дата первая часть каз]</w:t>
          </w:r>
        </w:sdtContent>
      </w:sdt>
      <w:r>
        <w:rPr>
          <w:lang w:val="kk-KZ"/>
        </w:rPr>
        <w:t xml:space="preserve"> жылдың </w:t>
      </w:r>
      <w:sdt>
        <w:sdtPr>
          <w:rPr>
            <w:lang w:val="kk-KZ"/>
          </w:rPr>
          <w:alias w:val="DateKazSecond_UserInput"/>
          <w:tag w:val="DateKazSecond_UserInput"/>
          <w:id w:val="1192803699"/>
          <w:placeholder>
            <w:docPart w:val="DefaultPlaceholder_1081868574"/>
          </w:placeholder>
        </w:sdtPr>
        <w:sdtContent>
          <w:r w:rsidRPr="000216A9">
            <w:rPr>
              <w:lang w:val="kk-KZ"/>
            </w:rPr>
            <w:t>[</w:t>
          </w:r>
          <w:r>
            <w:rPr>
              <w:lang w:val="kk-KZ"/>
            </w:rPr>
            <w:t>Дата вторая часть каз</w:t>
          </w:r>
        </w:sdtContent>
      </w:sdt>
      <w:r w:rsidR="00CD6891">
        <w:rPr>
          <w:lang w:val="kk-KZ"/>
        </w:rPr>
        <w:t xml:space="preserve"> бастап қалпына келтірілді.</w:t>
      </w:r>
    </w:p>
    <w:p w:rsidR="00230585" w:rsidRDefault="00230585">
      <w:pPr>
        <w:pStyle w:val="Textbody"/>
        <w:jc w:val="both"/>
        <w:rPr>
          <w:rFonts w:cs="Times New Roman KK EK"/>
          <w:lang w:val="kk-KZ"/>
        </w:rPr>
      </w:pPr>
    </w:p>
    <w:p w:rsidR="00230585" w:rsidRDefault="00230585">
      <w:pPr>
        <w:pStyle w:val="Standard"/>
        <w:jc w:val="both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rFonts w:cs="Times New Roman KK EK"/>
          <w:lang w:val="kk-KZ"/>
        </w:rPr>
      </w:pPr>
    </w:p>
    <w:p w:rsidR="00230585" w:rsidRDefault="00230585">
      <w:pPr>
        <w:pStyle w:val="Standard"/>
        <w:rPr>
          <w:b/>
          <w:bCs/>
          <w:lang w:val="kk-KZ"/>
        </w:rPr>
      </w:pPr>
    </w:p>
    <w:p w:rsidR="00230585" w:rsidRDefault="00230585">
      <w:pPr>
        <w:pStyle w:val="Textbody"/>
        <w:spacing w:after="0"/>
        <w:jc w:val="both"/>
        <w:rPr>
          <w:b/>
          <w:bCs/>
          <w:lang w:val="kk-KZ"/>
        </w:rPr>
      </w:pPr>
    </w:p>
    <w:p w:rsidR="00230585" w:rsidRDefault="00230585">
      <w:pPr>
        <w:pStyle w:val="Textbody"/>
        <w:spacing w:after="0"/>
        <w:jc w:val="both"/>
        <w:rPr>
          <w:b/>
          <w:bCs/>
          <w:lang w:val="kk-KZ"/>
        </w:rPr>
      </w:pPr>
    </w:p>
    <w:p w:rsidR="00230585" w:rsidRDefault="00CD6891">
      <w:pPr>
        <w:pStyle w:val="Textbody"/>
        <w:spacing w:after="0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</w:t>
      </w:r>
    </w:p>
    <w:p w:rsidR="00230585" w:rsidRPr="00480011" w:rsidRDefault="00CD6891">
      <w:pPr>
        <w:pStyle w:val="Textbody"/>
        <w:spacing w:after="0" w:line="220" w:lineRule="exact"/>
        <w:ind w:left="11" w:hanging="11"/>
        <w:jc w:val="both"/>
        <w:rPr>
          <w:lang w:val="kk-KZ"/>
        </w:rPr>
      </w:pPr>
      <w:r>
        <w:rPr>
          <w:b/>
          <w:bCs/>
          <w:lang w:val="kk-KZ"/>
        </w:rPr>
        <w:t xml:space="preserve">Әділет министрінің орынбасары                                                                       </w:t>
      </w:r>
      <w:sdt>
        <w:sdtPr>
          <w:rPr>
            <w:b/>
            <w:bCs/>
            <w:lang w:val="kk-KZ"/>
          </w:rPr>
          <w:alias w:val="PresidentKz"/>
          <w:tag w:val="PresidentKz"/>
          <w:id w:val="-1097708347"/>
          <w:placeholder>
            <w:docPart w:val="DefaultPlaceholder_1081868574"/>
          </w:placeholder>
        </w:sdtPr>
        <w:sdtContent>
          <w:r w:rsidR="000216A9">
            <w:rPr>
              <w:b/>
              <w:bCs/>
              <w:lang w:val="en-US"/>
            </w:rPr>
            <w:t>[</w:t>
          </w:r>
          <w:r w:rsidR="000216A9">
            <w:rPr>
              <w:b/>
              <w:bCs/>
              <w:lang w:val="kk-KZ"/>
            </w:rPr>
            <w:t>PresidentKz]</w:t>
          </w:r>
        </w:sdtContent>
      </w:sdt>
    </w:p>
    <w:p w:rsidR="00230585" w:rsidRDefault="00CD6891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 xml:space="preserve">Осы қосымша селекциялық жетістікке берілген патенттің ажырамас </w:t>
      </w:r>
      <w:r>
        <w:rPr>
          <w:rFonts w:cs="Times New Roman KK EK"/>
          <w:sz w:val="18"/>
          <w:szCs w:val="18"/>
          <w:lang w:val="kk-KZ"/>
        </w:rPr>
        <w:t>бөлігі болып табылады</w:t>
      </w:r>
    </w:p>
    <w:p w:rsidR="00230585" w:rsidRDefault="00230585">
      <w:pPr>
        <w:pStyle w:val="Standard"/>
        <w:pageBreakBefore/>
        <w:spacing w:before="3515"/>
        <w:jc w:val="center"/>
        <w:rPr>
          <w:rFonts w:cs="Times New Roman KK EK"/>
          <w:lang w:val="kk-KZ"/>
        </w:rPr>
      </w:pPr>
    </w:p>
    <w:p w:rsidR="00230585" w:rsidRDefault="00CD6891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230585" w:rsidRDefault="00230585">
      <w:pPr>
        <w:pStyle w:val="Standard"/>
        <w:jc w:val="center"/>
        <w:rPr>
          <w:rFonts w:cs="Times New Roman KK EK"/>
        </w:rPr>
      </w:pPr>
    </w:p>
    <w:p w:rsidR="00230585" w:rsidRDefault="00230585">
      <w:pPr>
        <w:pStyle w:val="Standard"/>
        <w:jc w:val="center"/>
        <w:rPr>
          <w:rFonts w:cs="Times New Roman KK EK"/>
        </w:rPr>
      </w:pPr>
    </w:p>
    <w:p w:rsidR="00230585" w:rsidRDefault="00230585">
      <w:pPr>
        <w:pStyle w:val="Standard"/>
        <w:jc w:val="center"/>
        <w:rPr>
          <w:rFonts w:cs="Times New Roman KK EK"/>
        </w:rPr>
      </w:pPr>
    </w:p>
    <w:p w:rsidR="00230585" w:rsidRDefault="000216A9">
      <w:pPr>
        <w:pStyle w:val="Standard"/>
        <w:spacing w:line="360" w:lineRule="auto"/>
        <w:jc w:val="center"/>
      </w:pPr>
      <w:r>
        <w:rPr>
          <w:rFonts w:cs="Times New Roman KK EK"/>
          <w:b/>
          <w:bCs/>
          <w:sz w:val="28"/>
          <w:szCs w:val="28"/>
        </w:rPr>
        <w:t xml:space="preserve">ПРИЛОЖЕНИЕ № </w:t>
      </w:r>
      <w:sdt>
        <w:sdtPr>
          <w:rPr>
            <w:rFonts w:cs="Times New Roman KK EK"/>
            <w:b/>
            <w:bCs/>
            <w:sz w:val="28"/>
            <w:szCs w:val="28"/>
          </w:rPr>
          <w:alias w:val="DocumentNumber"/>
          <w:tag w:val="DocumentNumber"/>
          <w:id w:val="-1381631643"/>
          <w:placeholder>
            <w:docPart w:val="DefaultPlaceholder_1081868574"/>
          </w:placeholder>
        </w:sdtPr>
        <w:sdtContent>
          <w:r>
            <w:rPr>
              <w:rFonts w:cs="Times New Roman KK EK"/>
              <w:b/>
              <w:bCs/>
              <w:sz w:val="28"/>
              <w:szCs w:val="28"/>
              <w:lang w:val="en-US"/>
            </w:rPr>
            <w:t>[</w:t>
          </w:r>
          <w:r>
            <w:rPr>
              <w:rFonts w:cs="Times New Roman KK EK"/>
              <w:b/>
              <w:bCs/>
              <w:sz w:val="28"/>
              <w:szCs w:val="28"/>
            </w:rPr>
            <w:t>DOCUMENTN]</w:t>
          </w:r>
        </w:sdtContent>
      </w:sdt>
    </w:p>
    <w:p w:rsidR="00230585" w:rsidRDefault="00230585">
      <w:pPr>
        <w:pStyle w:val="Standard"/>
        <w:spacing w:line="360" w:lineRule="auto"/>
        <w:jc w:val="center"/>
        <w:rPr>
          <w:rFonts w:cs="Times New Roman KK EK"/>
          <w:b/>
          <w:bCs/>
          <w:sz w:val="28"/>
          <w:szCs w:val="28"/>
        </w:rPr>
      </w:pPr>
    </w:p>
    <w:p w:rsidR="00230585" w:rsidRDefault="00CD6891">
      <w:pPr>
        <w:pStyle w:val="Standard"/>
        <w:spacing w:line="360" w:lineRule="auto"/>
        <w:jc w:val="center"/>
      </w:pPr>
      <w:r>
        <w:rPr>
          <w:rFonts w:cs="Times New Roman KK EK"/>
        </w:rPr>
        <w:t>К ПАТЕНТУ НА СЕЛЕКЦИО</w:t>
      </w:r>
      <w:r w:rsidR="000216A9">
        <w:rPr>
          <w:rFonts w:cs="Times New Roman KK EK"/>
        </w:rPr>
        <w:t xml:space="preserve">ННОЕ ДОСТИЖЕНИЕ № </w:t>
      </w:r>
      <w:sdt>
        <w:sdtPr>
          <w:rPr>
            <w:rFonts w:cs="Times New Roman KK EK"/>
          </w:rPr>
          <w:alias w:val="GosNumber"/>
          <w:tag w:val="GosNumber"/>
          <w:id w:val="1273828562"/>
          <w:placeholder>
            <w:docPart w:val="DefaultPlaceholder_1081868574"/>
          </w:placeholder>
        </w:sdtPr>
        <w:sdtContent>
          <w:r w:rsidR="000216A9" w:rsidRPr="000216A9">
            <w:rPr>
              <w:rFonts w:cs="Times New Roman KK EK"/>
            </w:rPr>
            <w:t>[</w:t>
          </w:r>
          <w:r w:rsidR="000216A9">
            <w:rPr>
              <w:rFonts w:cs="Times New Roman KK EK"/>
            </w:rPr>
            <w:t>НомерПатента]</w:t>
          </w:r>
        </w:sdtContent>
      </w:sdt>
    </w:p>
    <w:p w:rsidR="00230585" w:rsidRDefault="00230585">
      <w:pPr>
        <w:pStyle w:val="Standard"/>
        <w:jc w:val="center"/>
        <w:rPr>
          <w:rFonts w:cs="Times New Roman KK EK"/>
        </w:rPr>
      </w:pPr>
    </w:p>
    <w:p w:rsidR="00230585" w:rsidRDefault="00230585">
      <w:pPr>
        <w:pStyle w:val="Standard"/>
        <w:jc w:val="center"/>
        <w:rPr>
          <w:rFonts w:cs="Times New Roman KK EK"/>
        </w:rPr>
      </w:pPr>
    </w:p>
    <w:p w:rsidR="00230585" w:rsidRDefault="00CD6891">
      <w:pPr>
        <w:pStyle w:val="Textbody"/>
      </w:pPr>
      <w:r>
        <w:t xml:space="preserve">Действие патента восстановлено с </w:t>
      </w:r>
      <w:sdt>
        <w:sdtPr>
          <w:alias w:val="DateRus_UserInput"/>
          <w:tag w:val="DateRus_UserInput"/>
          <w:id w:val="-1056544183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0216A9">
            <w:rPr>
              <w:lang w:val="kk-KZ"/>
            </w:rPr>
            <w:t>[Дата рус]</w:t>
          </w:r>
        </w:sdtContent>
      </w:sdt>
      <w:r>
        <w:rPr>
          <w:lang w:val="kk-KZ"/>
        </w:rPr>
        <w:t xml:space="preserve"> </w:t>
      </w:r>
      <w:r>
        <w:t>года.</w:t>
      </w:r>
    </w:p>
    <w:p w:rsidR="00230585" w:rsidRDefault="00230585">
      <w:pPr>
        <w:pStyle w:val="Textbody"/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230585">
      <w:pPr>
        <w:pStyle w:val="Standard"/>
        <w:rPr>
          <w:rFonts w:cs="Times New Roman KK EK"/>
        </w:rPr>
      </w:pPr>
    </w:p>
    <w:p w:rsidR="00230585" w:rsidRDefault="00CD6891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Заместитель министра юстиции</w:t>
      </w:r>
    </w:p>
    <w:p w:rsidR="00230585" w:rsidRDefault="00CD6891">
      <w:pPr>
        <w:pStyle w:val="Standard"/>
        <w:ind w:left="22" w:hanging="22"/>
      </w:pPr>
      <w:r>
        <w:rPr>
          <w:b/>
          <w:bCs/>
        </w:rPr>
        <w:t>Республики Казахстан</w:t>
      </w:r>
      <w:r>
        <w:t xml:space="preserve">                                      </w:t>
      </w:r>
      <w:r>
        <w:rPr>
          <w:b/>
          <w:bCs/>
        </w:rPr>
        <w:t xml:space="preserve">                                                       </w:t>
      </w:r>
      <w:sdt>
        <w:sdtPr>
          <w:rPr>
            <w:b/>
            <w:bCs/>
          </w:rPr>
          <w:alias w:val="President"/>
          <w:tag w:val="President"/>
          <w:id w:val="330571420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0216A9">
            <w:rPr>
              <w:b/>
              <w:bCs/>
              <w:lang w:val="en-US"/>
            </w:rPr>
            <w:t>[</w:t>
          </w:r>
          <w:r w:rsidR="000216A9">
            <w:rPr>
              <w:b/>
              <w:bCs/>
              <w:lang w:val="kk-KZ"/>
            </w:rPr>
            <w:t>President]</w:t>
          </w:r>
        </w:sdtContent>
      </w:sdt>
    </w:p>
    <w:p w:rsidR="00230585" w:rsidRDefault="00CD6891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>Данное приложение является неотъемлемой частью патента на селекционное достижение</w:t>
      </w:r>
    </w:p>
    <w:sectPr w:rsidR="00230585">
      <w:pgSz w:w="11905" w:h="16837"/>
      <w:pgMar w:top="1134" w:right="1159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891" w:rsidRDefault="00CD6891">
      <w:r>
        <w:separator/>
      </w:r>
    </w:p>
  </w:endnote>
  <w:endnote w:type="continuationSeparator" w:id="0">
    <w:p w:rsidR="00CD6891" w:rsidRDefault="00CD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891" w:rsidRDefault="00CD6891">
      <w:r>
        <w:rPr>
          <w:color w:val="000000"/>
        </w:rPr>
        <w:separator/>
      </w:r>
    </w:p>
  </w:footnote>
  <w:footnote w:type="continuationSeparator" w:id="0">
    <w:p w:rsidR="00CD6891" w:rsidRDefault="00CD6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30585"/>
    <w:rsid w:val="000216A9"/>
    <w:rsid w:val="00230585"/>
    <w:rsid w:val="00480011"/>
    <w:rsid w:val="00CD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45CB46-B1F2-469F-9524-A148DA09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0216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8DE4F-A551-422F-A670-D9B821229206}"/>
      </w:docPartPr>
      <w:docPartBody>
        <w:p w:rsidR="00000000" w:rsidRDefault="00DE20FC">
          <w:r w:rsidRPr="0036241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FC"/>
    <w:rsid w:val="000D3E74"/>
    <w:rsid w:val="00D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20F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</vt:lpstr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Рустем Маханов</cp:lastModifiedBy>
  <cp:revision>3</cp:revision>
  <cp:lastPrinted>2010-05-25T11:39:00Z</cp:lastPrinted>
  <dcterms:created xsi:type="dcterms:W3CDTF">2017-11-03T09:36:00Z</dcterms:created>
  <dcterms:modified xsi:type="dcterms:W3CDTF">2017-11-03T09:46:00Z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