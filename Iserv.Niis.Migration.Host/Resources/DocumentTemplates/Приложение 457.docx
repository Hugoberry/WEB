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767" w:rsidRPr="00E3271F" w:rsidRDefault="00B37767">
      <w:pPr>
        <w:pStyle w:val="Standard"/>
        <w:rPr>
          <w:lang w:val="en-US"/>
        </w:rPr>
      </w:pPr>
    </w:p>
    <w:tbl>
      <w:tblPr>
        <w:tblW w:w="102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89"/>
        <w:gridCol w:w="773"/>
        <w:gridCol w:w="922"/>
        <w:gridCol w:w="4120"/>
      </w:tblGrid>
      <w:tr w:rsidR="00B37767">
        <w:tblPrEx>
          <w:tblCellMar>
            <w:top w:w="0" w:type="dxa"/>
            <w:bottom w:w="0" w:type="dxa"/>
          </w:tblCellMar>
        </w:tblPrEx>
        <w:tc>
          <w:tcPr>
            <w:tcW w:w="4389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767" w:rsidRDefault="000C7BC5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B37767" w:rsidRDefault="000C7BC5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B37767" w:rsidRDefault="000C7BC5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B37767" w:rsidRDefault="000C7BC5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B37767" w:rsidRDefault="000C7BC5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B37767" w:rsidRDefault="000C7BC5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B37767" w:rsidRDefault="000C7BC5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95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767" w:rsidRDefault="000C7BC5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20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767" w:rsidRDefault="000C7BC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B37767" w:rsidRDefault="000C7BC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B37767" w:rsidRDefault="000C7BC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B37767" w:rsidRDefault="000C7BC5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B37767" w:rsidRDefault="000C7BC5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B37767" w:rsidRDefault="000C7BC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B37767" w:rsidRDefault="000C7BC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B37767">
        <w:tblPrEx>
          <w:tblCellMar>
            <w:top w:w="0" w:type="dxa"/>
            <w:bottom w:w="0" w:type="dxa"/>
          </w:tblCellMar>
        </w:tblPrEx>
        <w:tc>
          <w:tcPr>
            <w:tcW w:w="51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767" w:rsidRDefault="000C7BC5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B37767" w:rsidRDefault="000C7BC5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 xml:space="preserve">Есілдің сол жағалауы, Астана қ. Қазақстан </w:t>
            </w:r>
            <w:r>
              <w:rPr>
                <w:color w:val="000000"/>
                <w:sz w:val="14"/>
                <w:szCs w:val="14"/>
                <w:lang w:val="kk-KZ"/>
              </w:rPr>
              <w:t>Республикасы, 010000</w:t>
            </w:r>
          </w:p>
          <w:p w:rsidR="00B37767" w:rsidRDefault="000C7BC5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B37767" w:rsidRDefault="000C7BC5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504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767" w:rsidRDefault="000C7BC5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</w:t>
            </w:r>
            <w:r>
              <w:rPr>
                <w:color w:val="000000"/>
                <w:sz w:val="14"/>
                <w:szCs w:val="14"/>
              </w:rPr>
              <w:t>дъезд № 1,</w:t>
            </w:r>
          </w:p>
          <w:p w:rsidR="00B37767" w:rsidRDefault="000C7BC5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B37767" w:rsidRDefault="000C7BC5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bookmarkStart w:id="0" w:name="_GoBack"/>
          <w:bookmarkEnd w:id="0"/>
          <w:p w:rsidR="00B37767" w:rsidRDefault="000C7BC5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fldChar w:fldCharType="begin"/>
            </w:r>
            <w:r>
              <w:instrText xml:space="preserve"> HYPERLINK  "http://www.kazpatent.kz/" </w:instrText>
            </w:r>
            <w:r>
              <w:fldChar w:fldCharType="separate"/>
            </w:r>
            <w:r>
              <w:rPr>
                <w:rStyle w:val="Internetlink"/>
                <w:sz w:val="14"/>
                <w:szCs w:val="14"/>
              </w:rPr>
              <w:t>http://www.kazpatent.kz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  <w:hyperlink r:id="rId9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B37767" w:rsidRDefault="00B37767">
      <w:pPr>
        <w:pStyle w:val="Standard"/>
      </w:pPr>
    </w:p>
    <w:p w:rsidR="00B37767" w:rsidRDefault="00B37767">
      <w:pPr>
        <w:pStyle w:val="Standard"/>
      </w:pPr>
    </w:p>
    <w:p w:rsidR="00B37767" w:rsidRDefault="000C7BC5">
      <w:pPr>
        <w:pStyle w:val="Standard"/>
      </w:pPr>
      <w:r>
        <w:t xml:space="preserve">                                                                                                                                                                          Форма УВ-5</w:t>
      </w:r>
    </w:p>
    <w:p w:rsidR="00B37767" w:rsidRDefault="000C7BC5">
      <w:pPr>
        <w:pStyle w:val="Standard"/>
      </w:pPr>
      <w:r>
        <w:t xml:space="preserve">                                                                          </w:t>
      </w:r>
      <w:r>
        <w:t xml:space="preserve">                                                                                 </w:t>
      </w:r>
    </w:p>
    <w:p w:rsidR="00B37767" w:rsidRDefault="000C7BC5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1828</wp:posOffset>
                </wp:positionH>
                <wp:positionV relativeFrom="paragraph">
                  <wp:posOffset>87142</wp:posOffset>
                </wp:positionV>
                <wp:extent cx="6124578" cy="3219446"/>
                <wp:effectExtent l="0" t="0" r="9522" b="4"/>
                <wp:wrapSquare wrapText="bothSides"/>
                <wp:docPr id="2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8" cy="3219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9641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09"/>
                              <w:gridCol w:w="4732"/>
                            </w:tblGrid>
                            <w:tr w:rsidR="00B3776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931"/>
                              </w:trPr>
                              <w:tc>
                                <w:tcPr>
                                  <w:tcW w:w="4909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37767" w:rsidRDefault="00B37767">
                                  <w:pPr>
                                    <w:pStyle w:val="Standard"/>
                                    <w:snapToGrid w:val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  <w:p w:rsidR="00B37767" w:rsidRPr="00E3271F" w:rsidRDefault="000C7BC5">
                                  <w:pPr>
                                    <w:pStyle w:val="Standard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Номер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заявки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/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>өтінімнің нөмері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: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Number"/>
                                      <w:tag w:val="RequestNumber"/>
                                      <w:id w:val="-944458793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E3271F">
                                        <w:rPr>
                                          <w:b/>
                                          <w:bCs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[НомерЗаявки]</w:t>
                                      </w:r>
                                    </w:sdtContent>
                                  </w:sdt>
                                </w:p>
                                <w:p w:rsidR="00B37767" w:rsidRPr="00E3271F" w:rsidRDefault="000C7BC5">
                                  <w:pPr>
                                    <w:pStyle w:val="Standard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Дата подачи заявки /өтінімнің берілген күні: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Date"/>
                                      <w:tag w:val="RequestDate"/>
                                      <w:id w:val="-1774400787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E3271F">
                                        <w:rPr>
                                          <w:b/>
                                          <w:bCs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[ДатаЗаявки]</w:t>
                                      </w:r>
                                    </w:sdtContent>
                                  </w:sdt>
                                </w:p>
                                <w:p w:rsidR="00B37767" w:rsidRDefault="000C7BC5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</w:t>
                                  </w:r>
                                </w:p>
                                <w:p w:rsidR="00B37767" w:rsidRDefault="000C7BC5">
                                  <w:pPr>
                                    <w:pStyle w:val="Standard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>Патентообладатель/патент иелен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у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>ші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: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alias w:val="CustomerOwner"/>
                                      <w:tag w:val="CustomerOwner"/>
                                      <w:id w:val="-1675182813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E3271F">
                                        <w:rPr>
                                          <w:b/>
                                          <w:bCs/>
                                          <w:sz w:val="18"/>
                                          <w:szCs w:val="18"/>
                                        </w:rPr>
                                        <w:t>[ПатентоОбладатель]</w:t>
                                      </w:r>
                                    </w:sdtContent>
                                  </w:sdt>
                                </w:p>
                                <w:p w:rsidR="00B37767" w:rsidRDefault="00B37767">
                                  <w:pPr>
                                    <w:pStyle w:val="Standard"/>
                                  </w:pPr>
                                </w:p>
                                <w:p w:rsidR="00B37767" w:rsidRDefault="000C7BC5">
                                  <w:pPr>
                                    <w:pStyle w:val="Standard"/>
                                  </w:pPr>
                                  <w:r>
                                    <w:t>(86) Р</w:t>
                                  </w:r>
                                  <w:r>
                                    <w:t xml:space="preserve">егистрационные данные заявки РСТ:  </w:t>
                                  </w:r>
                                </w:p>
                                <w:p w:rsidR="00B37767" w:rsidRDefault="00B37767">
                                  <w:pPr>
                                    <w:pStyle w:val="Standard"/>
                                  </w:pPr>
                                </w:p>
                              </w:tc>
                              <w:tc>
                                <w:tcPr>
                                  <w:tcW w:w="4732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37767" w:rsidRDefault="000C7BC5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t>(98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)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CorrespondenceContact"/>
                                      <w:tag w:val="CorrespondenceContact"/>
                                      <w:id w:val="1421376956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E3271F">
                                        <w:rPr>
                                          <w:lang w:val="kk-KZ"/>
                                        </w:rPr>
                                        <w:t>[Контакт для переписки]</w:t>
                                      </w:r>
                                    </w:sdtContent>
                                  </w:sdt>
                                </w:p>
                                <w:p w:rsidR="00B37767" w:rsidRDefault="000C7BC5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       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CorrespondenceAddress"/>
                                      <w:tag w:val="CorrespondenceAddress"/>
                                      <w:id w:val="386157747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E3271F">
                                        <w:rPr>
                                          <w:lang w:val="kk-KZ"/>
                                        </w:rPr>
                                        <w:t>[адрес для переписки]</w:t>
                                      </w:r>
                                    </w:sdtContent>
                                  </w:sdt>
                                </w:p>
                                <w:p w:rsidR="00B37767" w:rsidRDefault="00B37767">
                                  <w:pPr>
                                    <w:pStyle w:val="Standard"/>
                                    <w:ind w:left="14"/>
                                  </w:pPr>
                                </w:p>
                                <w:p w:rsidR="00B37767" w:rsidRDefault="00B37767">
                                  <w:pPr>
                                    <w:pStyle w:val="Standard"/>
                                  </w:pPr>
                                </w:p>
                                <w:p w:rsidR="00B37767" w:rsidRDefault="00B37767">
                                  <w:pPr>
                                    <w:pStyle w:val="Standard"/>
                                  </w:pPr>
                                </w:p>
                                <w:p w:rsidR="00B37767" w:rsidRDefault="00B37767">
                                  <w:pPr>
                                    <w:pStyle w:val="Standard"/>
                                  </w:pPr>
                                </w:p>
                                <w:p w:rsidR="00B37767" w:rsidRDefault="000C7BC5">
                                  <w:pPr>
                                    <w:pStyle w:val="Standard"/>
                                  </w:pPr>
                                  <w:r>
                                    <w:t xml:space="preserve">(74)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PatentAttorney"/>
                                      <w:tag w:val="PatentAttorney"/>
                                      <w:id w:val="1261796241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E3271F">
                                        <w:rPr>
                                          <w:b/>
                                          <w:bCs/>
                                        </w:rPr>
                                        <w:t>[74]</w:t>
                                      </w:r>
                                    </w:sdtContent>
                                  </w:sdt>
                                </w:p>
                                <w:p w:rsidR="00B37767" w:rsidRDefault="00B37767">
                                  <w:pPr>
                                    <w:pStyle w:val="Standard"/>
                                  </w:pPr>
                                </w:p>
                                <w:p w:rsidR="00B37767" w:rsidRDefault="00B37767">
                                  <w:pPr>
                                    <w:pStyle w:val="Standard"/>
                                  </w:pPr>
                                </w:p>
                              </w:tc>
                            </w:tr>
                            <w:tr w:rsidR="00B3776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68"/>
                              </w:trPr>
                              <w:tc>
                                <w:tcPr>
                                  <w:tcW w:w="4909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B37767" w:rsidRDefault="000C7BC5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ХАБАРЛАМА</w:t>
                                  </w:r>
                                </w:p>
                              </w:tc>
                              <w:tc>
                                <w:tcPr>
                                  <w:tcW w:w="4732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B37767" w:rsidRDefault="00B37767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  <w:p w:rsidR="00B37767" w:rsidRDefault="000C7BC5">
                                  <w:pPr>
                                    <w:pStyle w:val="Standard"/>
                                    <w:jc w:val="center"/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</w:rPr>
                                    <w:t>УВЕДОМЛЕНИЕ</w:t>
                                  </w:r>
                                </w:p>
                                <w:p w:rsidR="00B37767" w:rsidRDefault="00B37767">
                                  <w:pPr>
                                    <w:pStyle w:val="Standard"/>
                                  </w:pPr>
                                </w:p>
                              </w:tc>
                            </w:tr>
                            <w:tr w:rsidR="00B3776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4909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37767" w:rsidRDefault="00B37767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  <w:p w:rsidR="00B37767" w:rsidRDefault="000C7BC5">
                                  <w:pPr>
                                    <w:pStyle w:val="Standard"/>
                                  </w:pPr>
                                  <w:r>
                                    <w:t xml:space="preserve">(54)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RequestNameKz"/>
                                      <w:tag w:val="RequestNameKz"/>
                                      <w:id w:val="-1160148371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E3271F">
                                        <w:rPr>
                                          <w:b/>
                                          <w:bCs/>
                                        </w:rPr>
                                        <w:t>[Наименование(KZ)]</w:t>
                                      </w:r>
                                    </w:sdtContent>
                                  </w:sdt>
                                </w:p>
                                <w:p w:rsidR="00B37767" w:rsidRDefault="00B37767">
                                  <w:pPr>
                                    <w:pStyle w:val="Standard"/>
                                  </w:pPr>
                                </w:p>
                              </w:tc>
                              <w:tc>
                                <w:tcPr>
                                  <w:tcW w:w="4732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37767" w:rsidRDefault="00B37767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  <w:p w:rsidR="00B37767" w:rsidRDefault="000C7BC5">
                                  <w:pPr>
                                    <w:pStyle w:val="Standard"/>
                                  </w:pPr>
                                  <w:r>
                                    <w:t xml:space="preserve">(54)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RequestNameRu"/>
                                      <w:tag w:val="RequestNameRu"/>
                                      <w:id w:val="-536741476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E3271F">
                                        <w:rPr>
                                          <w:b/>
                                          <w:bCs/>
                                        </w:rPr>
                                        <w:t>[Наименование(RU)]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B3776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4909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37767" w:rsidRDefault="000C7BC5">
                                  <w:pPr>
                                    <w:pStyle w:val="Standard"/>
                                    <w:snapToGrid w:val="0"/>
                                    <w:jc w:val="both"/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  Өтінішке сәйкес іздеу салу үшін Сіздің өтініміңіз </w:t>
                                  </w:r>
                                  <w:r>
                                    <w:t xml:space="preserve">&lt;Дата </w:t>
                                  </w:r>
                                  <w:r>
                                    <w:t>отправки&gt;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 күні Федералдық өнеркәсіптік меншік институтына (ФИПС) жіберілді.</w:t>
                                  </w:r>
                                </w:p>
                                <w:p w:rsidR="00B37767" w:rsidRDefault="000C7BC5">
                                  <w:pPr>
                                    <w:pStyle w:val="Standard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  ҰЗМИ-ң шешімін Сізге сараптама аяқталғаннан кейін хабарланады.  </w:t>
                                  </w:r>
                                </w:p>
                              </w:tc>
                              <w:tc>
                                <w:tcPr>
                                  <w:tcW w:w="4732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37767" w:rsidRDefault="000C7BC5">
                                  <w:pPr>
                                    <w:pStyle w:val="Standard"/>
                                    <w:snapToGrid w:val="0"/>
                                    <w:jc w:val="both"/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 </w:t>
                                  </w:r>
                                  <w:r>
                                    <w:t>Заявка отправлена в ФИПС &lt;Дата отправки&gt; г. для проведения поиска.</w:t>
                                  </w:r>
                                </w:p>
                                <w:p w:rsidR="00B37767" w:rsidRDefault="000C7BC5">
                                  <w:pPr>
                                    <w:pStyle w:val="Standard"/>
                                    <w:jc w:val="both"/>
                                  </w:pPr>
                                  <w:r>
                                    <w:t xml:space="preserve">  Решение НИИС будет сообщено заявителю после</w:t>
                                  </w:r>
                                  <w:r>
                                    <w:t xml:space="preserve"> завершения экспертизы, по существу.</w:t>
                                  </w:r>
                                </w:p>
                              </w:tc>
                            </w:tr>
                          </w:tbl>
                          <w:p w:rsidR="00B37767" w:rsidRDefault="00B37767"/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margin-left:.15pt;margin-top:6.85pt;width:482.25pt;height:253.5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" filled="f" stroked="f">
                <v:textbox style="mso-fit-shape-to-text:t" inset="0,0,0,0">
                  <w:txbxContent>
                    <w:tbl>
                      <w:tblPr>
                        <w:tblW w:w="9641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09"/>
                        <w:gridCol w:w="4732"/>
                      </w:tblGrid>
                      <w:tr w:rsidR="00B3776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931"/>
                        </w:trPr>
                        <w:tc>
                          <w:tcPr>
                            <w:tcW w:w="4909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37767" w:rsidRDefault="00B37767">
                            <w:pPr>
                              <w:pStyle w:val="Standard"/>
                              <w:snapToGrid w:val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B37767" w:rsidRPr="00E3271F" w:rsidRDefault="000C7BC5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Номер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заявки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>өтінімнің нөмері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kk-KZ"/>
                                </w:rPr>
                                <w:alias w:val="RequestNumber"/>
                                <w:tag w:val="RequestNumber"/>
                                <w:id w:val="-944458793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E3271F"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lang w:val="kk-KZ"/>
                                  </w:rPr>
                                  <w:t>[НомерЗаявки]</w:t>
                                </w:r>
                              </w:sdtContent>
                            </w:sdt>
                          </w:p>
                          <w:p w:rsidR="00B37767" w:rsidRPr="00E3271F" w:rsidRDefault="000C7BC5">
                            <w:pPr>
                              <w:pStyle w:val="Standard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Дата подачи заявки /өтінімнің берілген күні: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kk-KZ"/>
                                </w:rPr>
                                <w:alias w:val="RequestDate"/>
                                <w:tag w:val="RequestDate"/>
                                <w:id w:val="-1774400787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E3271F"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lang w:val="kk-KZ"/>
                                  </w:rPr>
                                  <w:t>[ДатаЗаявки]</w:t>
                                </w:r>
                              </w:sdtContent>
                            </w:sdt>
                          </w:p>
                          <w:p w:rsidR="00B37767" w:rsidRDefault="000C7BC5">
                            <w:pPr>
                              <w:pStyle w:val="Standard"/>
                              <w:rPr>
                                <w:sz w:val="18"/>
                                <w:szCs w:val="18"/>
                                <w:lang w:val="kk-KZ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</w:t>
                            </w:r>
                          </w:p>
                          <w:p w:rsidR="00B37767" w:rsidRDefault="000C7BC5">
                            <w:pPr>
                              <w:pStyle w:val="Standard"/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>Патентообладатель/патент иелен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у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>ші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alias w:val="CustomerOwner"/>
                                <w:tag w:val="CustomerOwner"/>
                                <w:id w:val="-1675182813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E3271F"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[ПатентоОбладатель]</w:t>
                                </w:r>
                              </w:sdtContent>
                            </w:sdt>
                          </w:p>
                          <w:p w:rsidR="00B37767" w:rsidRDefault="00B37767">
                            <w:pPr>
                              <w:pStyle w:val="Standard"/>
                            </w:pPr>
                          </w:p>
                          <w:p w:rsidR="00B37767" w:rsidRDefault="000C7BC5">
                            <w:pPr>
                              <w:pStyle w:val="Standard"/>
                            </w:pPr>
                            <w:r>
                              <w:t>(86) Р</w:t>
                            </w:r>
                            <w:r>
                              <w:t xml:space="preserve">егистрационные данные заявки РСТ:  </w:t>
                            </w:r>
                          </w:p>
                          <w:p w:rsidR="00B37767" w:rsidRDefault="00B37767">
                            <w:pPr>
                              <w:pStyle w:val="Standard"/>
                            </w:pPr>
                          </w:p>
                        </w:tc>
                        <w:tc>
                          <w:tcPr>
                            <w:tcW w:w="4732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37767" w:rsidRDefault="000C7BC5">
                            <w:pPr>
                              <w:pStyle w:val="Standard"/>
                              <w:snapToGrid w:val="0"/>
                            </w:pPr>
                            <w:r>
                              <w:t>(98</w:t>
                            </w:r>
                            <w:r>
                              <w:rPr>
                                <w:lang w:val="kk-KZ"/>
                              </w:rPr>
                              <w:t xml:space="preserve">)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CorrespondenceContact"/>
                                <w:tag w:val="CorrespondenceContact"/>
                                <w:id w:val="1421376956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E3271F">
                                  <w:rPr>
                                    <w:lang w:val="kk-KZ"/>
                                  </w:rPr>
                                  <w:t>[Контакт для переписки]</w:t>
                                </w:r>
                              </w:sdtContent>
                            </w:sdt>
                          </w:p>
                          <w:p w:rsidR="00B37767" w:rsidRDefault="000C7BC5">
                            <w:pPr>
                              <w:pStyle w:val="Standard"/>
                              <w:snapToGrid w:val="0"/>
                            </w:pPr>
                            <w:r>
                              <w:rPr>
                                <w:lang w:val="kk-KZ"/>
                              </w:rPr>
                              <w:t xml:space="preserve">       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CorrespondenceAddress"/>
                                <w:tag w:val="CorrespondenceAddress"/>
                                <w:id w:val="386157747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E3271F">
                                  <w:rPr>
                                    <w:lang w:val="kk-KZ"/>
                                  </w:rPr>
                                  <w:t>[адрес для переписки]</w:t>
                                </w:r>
                              </w:sdtContent>
                            </w:sdt>
                          </w:p>
                          <w:p w:rsidR="00B37767" w:rsidRDefault="00B37767">
                            <w:pPr>
                              <w:pStyle w:val="Standard"/>
                              <w:ind w:left="14"/>
                            </w:pPr>
                          </w:p>
                          <w:p w:rsidR="00B37767" w:rsidRDefault="00B37767">
                            <w:pPr>
                              <w:pStyle w:val="Standard"/>
                            </w:pPr>
                          </w:p>
                          <w:p w:rsidR="00B37767" w:rsidRDefault="00B37767">
                            <w:pPr>
                              <w:pStyle w:val="Standard"/>
                            </w:pPr>
                          </w:p>
                          <w:p w:rsidR="00B37767" w:rsidRDefault="00B37767">
                            <w:pPr>
                              <w:pStyle w:val="Standard"/>
                            </w:pPr>
                          </w:p>
                          <w:p w:rsidR="00B37767" w:rsidRDefault="000C7BC5">
                            <w:pPr>
                              <w:pStyle w:val="Standard"/>
                            </w:pPr>
                            <w:r>
                              <w:t xml:space="preserve">(74) </w:t>
                            </w: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PatentAttorney"/>
                                <w:tag w:val="PatentAttorney"/>
                                <w:id w:val="1261796241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E3271F">
                                  <w:rPr>
                                    <w:b/>
                                    <w:bCs/>
                                  </w:rPr>
                                  <w:t>[74]</w:t>
                                </w:r>
                              </w:sdtContent>
                            </w:sdt>
                          </w:p>
                          <w:p w:rsidR="00B37767" w:rsidRDefault="00B37767">
                            <w:pPr>
                              <w:pStyle w:val="Standard"/>
                            </w:pPr>
                          </w:p>
                          <w:p w:rsidR="00B37767" w:rsidRDefault="00B37767">
                            <w:pPr>
                              <w:pStyle w:val="Standard"/>
                            </w:pPr>
                          </w:p>
                        </w:tc>
                      </w:tr>
                      <w:tr w:rsidR="00B3776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68"/>
                        </w:trPr>
                        <w:tc>
                          <w:tcPr>
                            <w:tcW w:w="4909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B37767" w:rsidRDefault="000C7BC5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ХАБАРЛАМА</w:t>
                            </w:r>
                          </w:p>
                        </w:tc>
                        <w:tc>
                          <w:tcPr>
                            <w:tcW w:w="4732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B37767" w:rsidRDefault="00B37767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B37767" w:rsidRDefault="000C7BC5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</w:rPr>
                              <w:t>УВЕДОМЛЕНИЕ</w:t>
                            </w:r>
                          </w:p>
                          <w:p w:rsidR="00B37767" w:rsidRDefault="00B37767">
                            <w:pPr>
                              <w:pStyle w:val="Standard"/>
                            </w:pPr>
                          </w:p>
                        </w:tc>
                      </w:tr>
                      <w:tr w:rsidR="00B3776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4909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37767" w:rsidRDefault="00B37767">
                            <w:pPr>
                              <w:pStyle w:val="Standard"/>
                              <w:snapToGrid w:val="0"/>
                            </w:pPr>
                          </w:p>
                          <w:p w:rsidR="00B37767" w:rsidRDefault="000C7BC5">
                            <w:pPr>
                              <w:pStyle w:val="Standard"/>
                            </w:pPr>
                            <w:r>
                              <w:t xml:space="preserve">(54) </w:t>
                            </w: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RequestNameKz"/>
                                <w:tag w:val="RequestNameKz"/>
                                <w:id w:val="-1160148371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E3271F">
                                  <w:rPr>
                                    <w:b/>
                                    <w:bCs/>
                                  </w:rPr>
                                  <w:t>[Наименование(KZ)]</w:t>
                                </w:r>
                              </w:sdtContent>
                            </w:sdt>
                          </w:p>
                          <w:p w:rsidR="00B37767" w:rsidRDefault="00B37767">
                            <w:pPr>
                              <w:pStyle w:val="Standard"/>
                            </w:pPr>
                          </w:p>
                        </w:tc>
                        <w:tc>
                          <w:tcPr>
                            <w:tcW w:w="4732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37767" w:rsidRDefault="00B37767">
                            <w:pPr>
                              <w:pStyle w:val="Standard"/>
                              <w:snapToGrid w:val="0"/>
                            </w:pPr>
                          </w:p>
                          <w:p w:rsidR="00B37767" w:rsidRDefault="000C7BC5">
                            <w:pPr>
                              <w:pStyle w:val="Standard"/>
                            </w:pPr>
                            <w:r>
                              <w:t xml:space="preserve">(54) </w:t>
                            </w: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RequestNameRu"/>
                                <w:tag w:val="RequestNameRu"/>
                                <w:id w:val="-536741476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E3271F">
                                  <w:rPr>
                                    <w:b/>
                                    <w:bCs/>
                                  </w:rPr>
                                  <w:t>[Наименование(RU)]</w:t>
                                </w:r>
                              </w:sdtContent>
                            </w:sdt>
                          </w:p>
                        </w:tc>
                      </w:tr>
                      <w:tr w:rsidR="00B3776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4909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37767" w:rsidRDefault="000C7BC5">
                            <w:pPr>
                              <w:pStyle w:val="Standard"/>
                              <w:snapToGrid w:val="0"/>
                              <w:jc w:val="both"/>
                            </w:pPr>
                            <w:r>
                              <w:rPr>
                                <w:lang w:val="kk-KZ"/>
                              </w:rPr>
                              <w:t xml:space="preserve">  Өтінішке сәйкес іздеу салу үшін Сіздің өтініміңіз </w:t>
                            </w:r>
                            <w:r>
                              <w:t xml:space="preserve">&lt;Дата </w:t>
                            </w:r>
                            <w:r>
                              <w:t>отправки&gt;</w:t>
                            </w:r>
                            <w:r>
                              <w:rPr>
                                <w:lang w:val="kk-KZ"/>
                              </w:rPr>
                              <w:t xml:space="preserve"> күні Федералдық өнеркәсіптік меншік институтына (ФИПС) жіберілді.</w:t>
                            </w:r>
                          </w:p>
                          <w:p w:rsidR="00B37767" w:rsidRDefault="000C7BC5">
                            <w:pPr>
                              <w:pStyle w:val="Standard"/>
                              <w:jc w:val="both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 xml:space="preserve">  ҰЗМИ-ң шешімін Сізге сараптама аяқталғаннан кейін хабарланады.  </w:t>
                            </w:r>
                          </w:p>
                        </w:tc>
                        <w:tc>
                          <w:tcPr>
                            <w:tcW w:w="4732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37767" w:rsidRDefault="000C7BC5">
                            <w:pPr>
                              <w:pStyle w:val="Standard"/>
                              <w:snapToGrid w:val="0"/>
                              <w:jc w:val="both"/>
                            </w:pPr>
                            <w:r>
                              <w:rPr>
                                <w:lang w:val="kk-KZ"/>
                              </w:rPr>
                              <w:t xml:space="preserve"> </w:t>
                            </w:r>
                            <w:r>
                              <w:t>Заявка отправлена в ФИПС &lt;Дата отправки&gt; г. для проведения поиска.</w:t>
                            </w:r>
                          </w:p>
                          <w:p w:rsidR="00B37767" w:rsidRDefault="000C7BC5">
                            <w:pPr>
                              <w:pStyle w:val="Standard"/>
                              <w:jc w:val="both"/>
                            </w:pPr>
                            <w:r>
                              <w:t xml:space="preserve">  Решение НИИС будет сообщено заявителю после</w:t>
                            </w:r>
                            <w:r>
                              <w:t xml:space="preserve"> завершения экспертизы, по существу.</w:t>
                            </w:r>
                          </w:p>
                        </w:tc>
                      </w:tr>
                    </w:tbl>
                    <w:p w:rsidR="00B37767" w:rsidRDefault="00B37767"/>
                  </w:txbxContent>
                </v:textbox>
                <w10:wrap type="square"/>
              </v:shape>
            </w:pict>
          </mc:Fallback>
        </mc:AlternateContent>
      </w:r>
    </w:p>
    <w:p w:rsidR="00B37767" w:rsidRDefault="00B37767">
      <w:pPr>
        <w:pStyle w:val="Standard"/>
        <w:rPr>
          <w:sz w:val="24"/>
          <w:szCs w:val="24"/>
        </w:rPr>
      </w:pPr>
    </w:p>
    <w:tbl>
      <w:tblPr>
        <w:tblW w:w="102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01"/>
        <w:gridCol w:w="5103"/>
      </w:tblGrid>
      <w:tr w:rsidR="00B37767">
        <w:tblPrEx>
          <w:tblCellMar>
            <w:top w:w="0" w:type="dxa"/>
            <w:bottom w:w="0" w:type="dxa"/>
          </w:tblCellMar>
        </w:tblPrEx>
        <w:tc>
          <w:tcPr>
            <w:tcW w:w="510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767" w:rsidRDefault="00B37767">
            <w:pPr>
              <w:pStyle w:val="TableContents"/>
              <w:rPr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510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767" w:rsidRDefault="00B37767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</w:tc>
      </w:tr>
      <w:tr w:rsidR="00B37767">
        <w:tblPrEx>
          <w:tblCellMar>
            <w:top w:w="0" w:type="dxa"/>
            <w:bottom w:w="0" w:type="dxa"/>
          </w:tblCellMar>
        </w:tblPrEx>
        <w:tc>
          <w:tcPr>
            <w:tcW w:w="510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767" w:rsidRDefault="000C7BC5">
            <w:pPr>
              <w:pStyle w:val="Textbody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Өнертабыстар және пайдалы модельдерді сараптау басқармасының бастығы.</w:t>
            </w:r>
          </w:p>
        </w:tc>
        <w:tc>
          <w:tcPr>
            <w:tcW w:w="510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767" w:rsidRDefault="00B37767">
            <w:pPr>
              <w:pStyle w:val="Standard"/>
              <w:rPr>
                <w:b/>
                <w:bCs/>
                <w:sz w:val="24"/>
                <w:szCs w:val="24"/>
                <w:lang w:val="kk-KZ"/>
              </w:rPr>
            </w:pPr>
          </w:p>
          <w:p w:rsidR="00B37767" w:rsidRDefault="00B37767">
            <w:pPr>
              <w:pStyle w:val="Standard"/>
              <w:ind w:left="2610" w:right="3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  <w:tr w:rsidR="00B37767">
        <w:tblPrEx>
          <w:tblCellMar>
            <w:top w:w="0" w:type="dxa"/>
            <w:bottom w:w="0" w:type="dxa"/>
          </w:tblCellMar>
        </w:tblPrEx>
        <w:tc>
          <w:tcPr>
            <w:tcW w:w="510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767" w:rsidRDefault="000C7BC5">
            <w:pPr>
              <w:pStyle w:val="TableContents"/>
            </w:pPr>
            <w:r>
              <w:rPr>
                <w:b/>
                <w:bCs/>
                <w:sz w:val="24"/>
                <w:szCs w:val="24"/>
              </w:rPr>
              <w:t>Начальник управления экспертизы изобретений и полезных моделей</w:t>
            </w:r>
          </w:p>
        </w:tc>
        <w:tc>
          <w:tcPr>
            <w:tcW w:w="510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767" w:rsidRDefault="00B37767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  <w:p w:rsidR="00B37767" w:rsidRDefault="000C7BC5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Г. Ильясова</w:t>
            </w:r>
          </w:p>
        </w:tc>
      </w:tr>
    </w:tbl>
    <w:p w:rsidR="00B37767" w:rsidRDefault="00B37767">
      <w:pPr>
        <w:pStyle w:val="Standard"/>
        <w:jc w:val="both"/>
        <w:rPr>
          <w:sz w:val="24"/>
          <w:szCs w:val="24"/>
        </w:rPr>
      </w:pPr>
    </w:p>
    <w:p w:rsidR="00B37767" w:rsidRDefault="00B37767">
      <w:pPr>
        <w:pStyle w:val="Standard"/>
        <w:jc w:val="both"/>
        <w:rPr>
          <w:sz w:val="24"/>
          <w:szCs w:val="24"/>
        </w:rPr>
      </w:pPr>
    </w:p>
    <w:p w:rsidR="00B37767" w:rsidRDefault="00B37767">
      <w:pPr>
        <w:pStyle w:val="Standard"/>
        <w:jc w:val="both"/>
      </w:pPr>
    </w:p>
    <w:p w:rsidR="00B37767" w:rsidRDefault="000C7BC5">
      <w:pPr>
        <w:pStyle w:val="Standard"/>
        <w:ind w:right="3"/>
      </w:pPr>
      <w:r>
        <w:t xml:space="preserve">Исп. </w:t>
      </w:r>
      <w:sdt>
        <w:sdtPr>
          <w:rPr>
            <w:lang w:val="kk-KZ"/>
          </w:rPr>
          <w:alias w:val="CurrentUser"/>
          <w:tag w:val="CurrentUser"/>
          <w:id w:val="-879936797"/>
          <w:placeholder>
            <w:docPart w:val="DefaultPlaceholder_-1854013440"/>
          </w:placeholder>
          <w:text/>
        </w:sdtPr>
        <w:sdtContent>
          <w:r w:rsidR="00E3271F">
            <w:rPr>
              <w:lang w:val="kk-KZ"/>
            </w:rPr>
            <w:t>[Пользователь]</w:t>
          </w:r>
        </w:sdtContent>
      </w:sdt>
    </w:p>
    <w:p w:rsidR="00B37767" w:rsidRDefault="000C7BC5">
      <w:pPr>
        <w:pStyle w:val="Standard"/>
        <w:ind w:right="3"/>
      </w:pPr>
      <w:r>
        <w:rPr>
          <w:lang w:val="kk-KZ"/>
        </w:rPr>
        <w:t xml:space="preserve">Тел. </w:t>
      </w:r>
      <w:sdt>
        <w:sdtPr>
          <w:rPr>
            <w:lang w:val="kk-KZ"/>
          </w:rPr>
          <w:alias w:val="CurrentUserPhoneNumber"/>
          <w:tag w:val="CurrentUserPhoneNumber"/>
          <w:id w:val="-1689361444"/>
          <w:placeholder>
            <w:docPart w:val="DefaultPlaceholder_-1854013440"/>
          </w:placeholder>
          <w:text/>
        </w:sdtPr>
        <w:sdtContent>
          <w:r w:rsidR="00E3271F">
            <w:rPr>
              <w:lang w:val="kk-KZ"/>
            </w:rPr>
            <w:t>[</w:t>
          </w:r>
          <w:r w:rsidRPr="00E3271F">
            <w:rPr>
              <w:lang w:val="kk-KZ"/>
            </w:rPr>
            <w:t>Телефон</w:t>
          </w:r>
          <w:r w:rsidR="00E3271F">
            <w:rPr>
              <w:lang w:val="kk-KZ"/>
            </w:rPr>
            <w:t>]</w:t>
          </w:r>
        </w:sdtContent>
      </w:sdt>
    </w:p>
    <w:sectPr w:rsidR="00B37767">
      <w:pgSz w:w="11905" w:h="16837"/>
      <w:pgMar w:top="567" w:right="567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BC5" w:rsidRDefault="000C7BC5">
      <w:r>
        <w:separator/>
      </w:r>
    </w:p>
  </w:endnote>
  <w:endnote w:type="continuationSeparator" w:id="0">
    <w:p w:rsidR="000C7BC5" w:rsidRDefault="000C7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BC5" w:rsidRDefault="000C7BC5">
      <w:r>
        <w:rPr>
          <w:color w:val="000000"/>
        </w:rPr>
        <w:separator/>
      </w:r>
    </w:p>
  </w:footnote>
  <w:footnote w:type="continuationSeparator" w:id="0">
    <w:p w:rsidR="000C7BC5" w:rsidRDefault="000C7B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B37767"/>
    <w:rsid w:val="000C7BC5"/>
    <w:rsid w:val="00B37767"/>
    <w:rsid w:val="00E3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DF4BB"/>
  <w15:docId w15:val="{FE5B911D-125E-409B-B2AB-80C4D77A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3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2">
    <w:name w:val="Body Text 2"/>
    <w:basedOn w:val="Standard"/>
    <w:pPr>
      <w:spacing w:after="120" w:line="480" w:lineRule="auto"/>
    </w:pPr>
    <w:rPr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7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8">
    <w:name w:val="Placeholder Text"/>
    <w:basedOn w:val="a0"/>
    <w:uiPriority w:val="99"/>
    <w:semiHidden/>
    <w:rsid w:val="00E327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kazpatent@kazpatent.kz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00AE9D-F036-49D6-BE28-DD070F924D47}"/>
      </w:docPartPr>
      <w:docPartBody>
        <w:p w:rsidR="00000000" w:rsidRDefault="00A64D16">
          <w:r w:rsidRPr="001F42F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D16"/>
    <w:rsid w:val="0005083B"/>
    <w:rsid w:val="00A6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4D1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1</dc:creator>
  <cp:lastModifiedBy>Certified Windows</cp:lastModifiedBy>
  <cp:revision>2</cp:revision>
  <dcterms:created xsi:type="dcterms:W3CDTF">2017-11-24T08:57:00Z</dcterms:created>
  <dcterms:modified xsi:type="dcterms:W3CDTF">2017-11-24T08:57:00Z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