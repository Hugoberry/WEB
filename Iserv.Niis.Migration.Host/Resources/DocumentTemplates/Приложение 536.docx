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43" w:rsidRDefault="002F3843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2F3843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F3843" w:rsidRDefault="000C0D6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F3843" w:rsidRDefault="000C0D6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F3843" w:rsidRDefault="000C0D6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F3843" w:rsidRDefault="000C0D6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F3843" w:rsidRDefault="000C0D6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F3843" w:rsidRDefault="000C0D6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F3843" w:rsidRDefault="000C0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F3843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2F3843" w:rsidRDefault="000C0D6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F3843" w:rsidRDefault="000C0D6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F3843" w:rsidRDefault="002F3843">
      <w:pPr>
        <w:pStyle w:val="Standard"/>
        <w:jc w:val="both"/>
        <w:rPr>
          <w:lang w:val="kk-KZ"/>
        </w:rPr>
      </w:pPr>
    </w:p>
    <w:p w:rsidR="002F3843" w:rsidRDefault="000C0D65">
      <w:pPr>
        <w:pStyle w:val="Standard"/>
        <w:jc w:val="right"/>
        <w:rPr>
          <w:lang w:val="kk-KZ"/>
        </w:rPr>
      </w:pPr>
      <w:r>
        <w:rPr>
          <w:lang w:val="kk-KZ"/>
        </w:rPr>
        <w:t>Нысан/Форма ИЗ-2п(каз)</w:t>
      </w:r>
    </w:p>
    <w:p w:rsidR="002F3843" w:rsidRDefault="000C0D65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-207751</wp:posOffset>
                </wp:positionH>
                <wp:positionV relativeFrom="paragraph">
                  <wp:posOffset>101498</wp:posOffset>
                </wp:positionV>
                <wp:extent cx="6162041" cy="1176659"/>
                <wp:effectExtent l="0" t="0" r="10159" b="4441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1176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70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  <w:gridCol w:w="4622"/>
                            </w:tblGrid>
                            <w:tr w:rsidR="002F384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5082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tbl>
                                  <w:tblPr>
                                    <w:tblW w:w="5082" w:type="dxa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082"/>
                                  </w:tblGrid>
                                  <w:tr w:rsidR="002F3843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1416"/>
                                    </w:trPr>
                                    <w:tc>
                                      <w:tcPr>
                                        <w:tcW w:w="5082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2F3843" w:rsidRDefault="002F3843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2F3843" w:rsidRDefault="000C0D65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alias w:val="RequestNumber"/>
                                            <w:tag w:val="RequestNumber"/>
                                            <w:id w:val="-269555319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4F7C53" w:rsidRPr="004F7C53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[Номер Заявки]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</w:t>
                                        </w:r>
                                      </w:p>
                                      <w:p w:rsidR="002F3843" w:rsidRDefault="002F3843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  <w:p w:rsidR="002F3843" w:rsidRDefault="000C0D65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берілген күні/Дата подачи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alias w:val="RequestDate"/>
                                            <w:tag w:val="RequestDate"/>
                                            <w:id w:val="78651299"/>
                                            <w:placeholder>
                                              <w:docPart w:val="DefaultPlaceholder_-1854013440"/>
                                            </w:placeholder>
                                            <w:text/>
                                          </w:sdtPr>
                                          <w:sdtContent>
                                            <w:r w:rsidR="004F7C53" w:rsidRPr="004F7C53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[Дата Заявки]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  <w:tr w:rsidR="002F3843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082" w:type="dxa"/>
                                        <w:shd w:val="clear" w:color="auto" w:fill="auto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2F3843" w:rsidRDefault="002F3843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  <w:p w:rsidR="002F3843" w:rsidRDefault="002F3843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F3843" w:rsidRDefault="002F3843"/>
                              </w:tc>
                              <w:tc>
                                <w:tcPr>
                                  <w:tcW w:w="462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F3843" w:rsidRDefault="000C0D65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25952977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2F3843" w:rsidRDefault="000C0D6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56546707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2F3843" w:rsidRDefault="002F3843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16.35pt;margin-top:8pt;width:485.2pt;height:92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70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82"/>
                        <w:gridCol w:w="4622"/>
                      </w:tblGrid>
                      <w:tr w:rsidR="002F384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5082" w:type="dxa"/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tbl>
                            <w:tblPr>
                              <w:tblW w:w="508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82"/>
                            </w:tblGrid>
                            <w:tr w:rsidR="002F384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1416"/>
                              </w:trPr>
                              <w:tc>
                                <w:tcPr>
                                  <w:tcW w:w="508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2F3843" w:rsidRDefault="000C0D6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-26955531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 w:rsidRPr="004F7C53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2F3843" w:rsidRDefault="002F384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2F3843" w:rsidRDefault="000C0D65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берілген күні/Дата подачи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7865129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 w:rsidRPr="004F7C53">
                                        <w:rPr>
                                          <w:sz w:val="18"/>
                                          <w:szCs w:val="1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2F384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08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2F3843" w:rsidRDefault="002F384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3843" w:rsidRDefault="002F3843"/>
                        </w:tc>
                        <w:tc>
                          <w:tcPr>
                            <w:tcW w:w="462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F3843" w:rsidRDefault="002F384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2F3843" w:rsidRDefault="000C0D65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25952977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F7C53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2F3843" w:rsidRDefault="002F384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2F3843" w:rsidRDefault="000C0D6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5654670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F7C53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2F3843" w:rsidRDefault="002F3843"/>
                  </w:txbxContent>
                </v:textbox>
                <w10:wrap type="square"/>
              </v:shape>
            </w:pict>
          </mc:Fallback>
        </mc:AlternateContent>
      </w:r>
    </w:p>
    <w:p w:rsidR="002F3843" w:rsidRDefault="002F3843">
      <w:pPr>
        <w:pStyle w:val="Standard"/>
        <w:jc w:val="both"/>
        <w:rPr>
          <w:b/>
          <w:bCs/>
          <w:lang w:val="kk-KZ"/>
        </w:rPr>
      </w:pPr>
    </w:p>
    <w:p w:rsidR="002F3843" w:rsidRDefault="000C0D65">
      <w:pPr>
        <w:pStyle w:val="Standard"/>
        <w:jc w:val="center"/>
        <w:rPr>
          <w:b/>
          <w:bCs/>
          <w:lang w:val="kk-KZ"/>
        </w:rPr>
      </w:pPr>
      <w:r>
        <w:rPr>
          <w:b/>
          <w:bCs/>
          <w:lang w:val="kk-KZ"/>
        </w:rPr>
        <w:t>Мәні бойынша сараптаманың</w:t>
      </w:r>
    </w:p>
    <w:p w:rsidR="002F3843" w:rsidRDefault="000C0D65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СҰРАТУЫ</w:t>
      </w:r>
    </w:p>
    <w:p w:rsidR="002F3843" w:rsidRPr="004F7C53" w:rsidRDefault="000C0D65">
      <w:pPr>
        <w:pStyle w:val="Standard"/>
        <w:jc w:val="center"/>
        <w:rPr>
          <w:lang w:val="kk-KZ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50749</wp:posOffset>
                </wp:positionH>
                <wp:positionV relativeFrom="paragraph">
                  <wp:posOffset>177850</wp:posOffset>
                </wp:positionV>
                <wp:extent cx="5670551" cy="132716"/>
                <wp:effectExtent l="0" t="0" r="6349" b="634"/>
                <wp:wrapSquare wrapText="bothSides"/>
                <wp:docPr id="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9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55"/>
                              <w:gridCol w:w="160"/>
                              <w:gridCol w:w="3929"/>
                              <w:gridCol w:w="1188"/>
                            </w:tblGrid>
                            <w:tr w:rsidR="002F384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655" w:type="dxa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0C0D65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jc w:val="both"/>
                                    <w:rPr>
                                      <w:rFonts w:ascii="Times New Roman KK EK" w:hAnsi="Times New Roman KK EK" w:cs="Times New Roman KK EK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 w:cs="Times New Roman KK EK"/>
                                    </w:rPr>
                                    <w:t>(21)  Өтiнiмнiң №</w:t>
                                  </w:r>
                                  <w:r>
                                    <w:rPr>
                                      <w:rFonts w:ascii="Times New Roman KK EK" w:hAnsi="Times New Roman KK EK" w:cs="Times New Roman KK EK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 w:cs="Times New Roman KK EK"/>
                                      </w:rPr>
                                      <w:alias w:val="RequestNumber"/>
                                      <w:tag w:val="RequestNumber"/>
                                      <w:id w:val="164261766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>
                                        <w:rPr>
                                          <w:rFonts w:ascii="Times New Roman KK EK" w:hAnsi="Times New Roman KK EK" w:cs="Times New Roman KK EK"/>
                                        </w:rPr>
                                        <w:t>[Номер</w:t>
                                      </w:r>
                                      <w:r w:rsidR="004F7C53">
                                        <w:rPr>
                                          <w:rFonts w:ascii="Times New Roman KK EK" w:hAnsi="Times New Roman KK EK" w:cs="Times New Roman KK EK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4F7C53">
                                        <w:rPr>
                                          <w:rFonts w:ascii="Times New Roman KK EK" w:hAnsi="Times New Roman KK EK" w:cs="Times New Roman KK EK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60" w:type="dxa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jc w:val="both"/>
                                    <w:rPr>
                                      <w:rFonts w:ascii="Times New Roman KK EK" w:hAnsi="Times New Roman KK EK" w:cs="Times New Roman KK EK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9" w:type="dxa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0C0D65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ind w:right="-14"/>
                                    <w:jc w:val="both"/>
                                  </w:pPr>
                                  <w:r>
                                    <w:t>(22)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Берілген күні: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Date"/>
                                      <w:tag w:val="RequestDate"/>
                                      <w:id w:val="-10303335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>
                                        <w:t>[Дата</w:t>
                                      </w:r>
                                      <w:r w:rsidR="004F7C53">
                                        <w:rPr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4F7C53">
                                        <w:t>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188" w:type="dxa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jc w:val="both"/>
                                    <w:rPr>
                                      <w:rFonts w:ascii="Times New Roman KK EK" w:hAnsi="Times New Roman KK EK" w:cs="Times New Roman KK EK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F384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7744" w:type="dxa"/>
                                  <w:gridSpan w:val="3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0C0D65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jc w:val="both"/>
                                  </w:pPr>
                                  <w:r>
                                    <w:rPr>
                                      <w:rFonts w:ascii="Times New Roman KK EK" w:hAnsi="Times New Roman KK EK" w:cs="Times New Roman KK EK"/>
                                    </w:rPr>
                                    <w:t>(54)  Өнертабыстың атауы</w:t>
                                  </w:r>
                                  <w:r>
                                    <w:rPr>
                                      <w:rFonts w:ascii="Times New Roman KK EK" w:hAnsi="Times New Roman KK EK" w:cs="Times New Roman KK EK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 w:cs="Times New Roman KK EK"/>
                                      </w:rPr>
                                      <w:alias w:val="RequestNameKz"/>
                                      <w:tag w:val="RequestNameKz"/>
                                      <w:id w:val="145066291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4F7C53">
                                        <w:rPr>
                                          <w:rFonts w:ascii="Times New Roman KK EK" w:hAnsi="Times New Roman KK EK" w:cs="Times New Roman KK EK"/>
                                        </w:rPr>
                                        <w:t>[НаименованиеKZ]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1188" w:type="dxa"/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2F3843" w:rsidRDefault="002F3843">
                                  <w:pPr>
                                    <w:pStyle w:val="Standard"/>
                                    <w:snapToGrid w:val="0"/>
                                    <w:spacing w:line="360" w:lineRule="auto"/>
                                    <w:jc w:val="both"/>
                                    <w:rPr>
                                      <w:rFonts w:ascii="Times New Roman KK EK" w:hAnsi="Times New Roman KK EK" w:cs="Times New Roman KK EK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3843" w:rsidRDefault="002F3843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4pt;margin-top:14pt;width:446.5pt;height:1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89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55"/>
                        <w:gridCol w:w="160"/>
                        <w:gridCol w:w="3929"/>
                        <w:gridCol w:w="1188"/>
                      </w:tblGrid>
                      <w:tr w:rsidR="002F384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655" w:type="dxa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0C0D65">
                            <w:pPr>
                              <w:pStyle w:val="Standard"/>
                              <w:snapToGrid w:val="0"/>
                              <w:spacing w:line="360" w:lineRule="auto"/>
                              <w:jc w:val="both"/>
                              <w:rPr>
                                <w:rFonts w:ascii="Times New Roman KK EK" w:hAnsi="Times New Roman KK EK" w:cs="Times New Roman KK EK"/>
                              </w:rPr>
                            </w:pPr>
                            <w:r>
                              <w:rPr>
                                <w:rFonts w:ascii="Times New Roman KK EK" w:hAnsi="Times New Roman KK EK" w:cs="Times New Roman KK EK"/>
                              </w:rPr>
                              <w:t>(21)  Өтiнiмнiң №</w:t>
                            </w:r>
                            <w:r>
                              <w:rPr>
                                <w:rFonts w:ascii="Times New Roman KK EK" w:hAnsi="Times New Roman KK EK" w:cs="Times New Roman KK EK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Times New Roman KK EK" w:hAnsi="Times New Roman KK EK" w:cs="Times New Roman KK EK"/>
                                </w:rPr>
                                <w:alias w:val="RequestNumber"/>
                                <w:tag w:val="RequestNumber"/>
                                <w:id w:val="164261766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F7C53">
                                  <w:rPr>
                                    <w:rFonts w:ascii="Times New Roman KK EK" w:hAnsi="Times New Roman KK EK" w:cs="Times New Roman KK EK"/>
                                  </w:rPr>
                                  <w:t>[Номер</w:t>
                                </w:r>
                                <w:r w:rsidR="004F7C53">
                                  <w:rPr>
                                    <w:rFonts w:ascii="Times New Roman KK EK" w:hAnsi="Times New Roman KK EK" w:cs="Times New Roman KK EK"/>
                                    <w:lang w:val="en-US"/>
                                  </w:rPr>
                                  <w:t xml:space="preserve"> </w:t>
                                </w:r>
                                <w:r w:rsidR="004F7C53">
                                  <w:rPr>
                                    <w:rFonts w:ascii="Times New Roman KK EK" w:hAnsi="Times New Roman KK EK" w:cs="Times New Roman KK EK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60" w:type="dxa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2F3843">
                            <w:pPr>
                              <w:pStyle w:val="Standard"/>
                              <w:snapToGrid w:val="0"/>
                              <w:spacing w:line="360" w:lineRule="auto"/>
                              <w:jc w:val="both"/>
                              <w:rPr>
                                <w:rFonts w:ascii="Times New Roman KK EK" w:hAnsi="Times New Roman KK EK" w:cs="Times New Roman KK E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29" w:type="dxa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0C0D65">
                            <w:pPr>
                              <w:pStyle w:val="Standard"/>
                              <w:snapToGrid w:val="0"/>
                              <w:spacing w:line="360" w:lineRule="auto"/>
                              <w:ind w:right="-14"/>
                              <w:jc w:val="both"/>
                            </w:pPr>
                            <w:r>
                              <w:t>(22)</w:t>
                            </w:r>
                            <w:r>
                              <w:rPr>
                                <w:lang w:val="kk-KZ"/>
                              </w:rPr>
                              <w:t>Берілген күні: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RequestDate"/>
                                <w:tag w:val="RequestDate"/>
                                <w:id w:val="-10303335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F7C53">
                                  <w:t>[Дата</w:t>
                                </w:r>
                                <w:r w:rsidR="004F7C53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4F7C53">
                                  <w:t>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88" w:type="dxa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2F3843">
                            <w:pPr>
                              <w:pStyle w:val="Standard"/>
                              <w:snapToGrid w:val="0"/>
                              <w:spacing w:line="360" w:lineRule="auto"/>
                              <w:jc w:val="both"/>
                              <w:rPr>
                                <w:rFonts w:ascii="Times New Roman KK EK" w:hAnsi="Times New Roman KK EK" w:cs="Times New Roman KK E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2F384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7744" w:type="dxa"/>
                            <w:gridSpan w:val="3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0C0D65">
                            <w:pPr>
                              <w:pStyle w:val="Standard"/>
                              <w:snapToGrid w:val="0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imes New Roman KK EK" w:hAnsi="Times New Roman KK EK" w:cs="Times New Roman KK EK"/>
                              </w:rPr>
                              <w:t>(54)  Өнертабыстың атауы</w:t>
                            </w:r>
                            <w:r>
                              <w:rPr>
                                <w:rFonts w:ascii="Times New Roman KK EK" w:hAnsi="Times New Roman KK EK" w:cs="Times New Roman KK EK"/>
                                <w:sz w:val="24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 KK EK" w:hAnsi="Times New Roman KK EK" w:cs="Times New Roman KK EK"/>
                                </w:rPr>
                                <w:alias w:val="RequestNameKz"/>
                                <w:tag w:val="RequestNameKz"/>
                                <w:id w:val="145066291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4F7C53">
                                  <w:rPr>
                                    <w:rFonts w:ascii="Times New Roman KK EK" w:hAnsi="Times New Roman KK EK" w:cs="Times New Roman KK EK"/>
                                  </w:rPr>
                                  <w:t>[НаименованиеKZ]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188" w:type="dxa"/>
                            <w:shd w:val="clear" w:color="auto" w:fill="auto"/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2F3843" w:rsidRDefault="002F3843">
                            <w:pPr>
                              <w:pStyle w:val="Standard"/>
                              <w:snapToGrid w:val="0"/>
                              <w:spacing w:line="360" w:lineRule="auto"/>
                              <w:jc w:val="both"/>
                              <w:rPr>
                                <w:rFonts w:ascii="Times New Roman KK EK" w:hAnsi="Times New Roman KK EK" w:cs="Times New Roman KK E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2F3843" w:rsidRDefault="002F3843"/>
                  </w:txbxContent>
                </v:textbox>
                <w10:wrap type="square"/>
              </v:shape>
            </w:pict>
          </mc:Fallback>
        </mc:AlternateContent>
      </w:r>
    </w:p>
    <w:p w:rsidR="002F3843" w:rsidRDefault="002F3843">
      <w:pPr>
        <w:pStyle w:val="Standard"/>
        <w:jc w:val="center"/>
        <w:rPr>
          <w:lang w:val="kk-KZ"/>
        </w:rPr>
      </w:pPr>
    </w:p>
    <w:p w:rsidR="002F3843" w:rsidRPr="004F7C53" w:rsidRDefault="000C0D65">
      <w:pPr>
        <w:pStyle w:val="Standard"/>
        <w:ind w:firstLine="567"/>
        <w:jc w:val="both"/>
        <w:rPr>
          <w:lang w:val="kk-KZ"/>
        </w:rPr>
      </w:pPr>
      <w:r>
        <w:rPr>
          <w:lang w:val="kk-KZ"/>
        </w:rPr>
        <w:t xml:space="preserve">Қазақстан Республикасының 2007 жылдың 2 наурызындағы №237 «Зияткерлік меншік мәселелері бойынша Қазақстан Республикасының кейбір заңнамалық актілеріне </w:t>
      </w:r>
      <w:r>
        <w:rPr>
          <w:lang w:val="kk-KZ"/>
        </w:rPr>
        <w:t xml:space="preserve">өзгертулер мен толықтырулар енгізу туралы» Патент  заңының 22-бабының 1-8 тармақшаларына және өнертабысқа инновациялық патент немесе патент беру өтінімін  құрастыру, ресімдеу және қарастыру жөніндегі  Нұсқаулықтың 4-тарауына,  2007ж., әрі қарай сәйкесінше </w:t>
      </w:r>
      <w:r>
        <w:rPr>
          <w:lang w:val="kk-KZ"/>
        </w:rPr>
        <w:t>Заң және Нұсқаулық, сәйкес өткізілген мәні бойынша  өтінім сараптамасы нәтижелерінің негізінде сараптама  өтінімді әрі қ</w:t>
      </w:r>
      <w:bookmarkStart w:id="0" w:name="_GoBack"/>
      <w:bookmarkEnd w:id="0"/>
      <w:r>
        <w:rPr>
          <w:lang w:val="kk-KZ"/>
        </w:rPr>
        <w:t xml:space="preserve">арай қарастыруды қамтамасыз ету үшін   сараптама өтінім берушіге  </w:t>
      </w:r>
      <w:r>
        <w:rPr>
          <w:b/>
          <w:bCs/>
          <w:lang w:val="kk-KZ"/>
        </w:rPr>
        <w:t>сұрату жолданған күннен бастап  үш айдың ішінде</w:t>
      </w:r>
      <w:r>
        <w:rPr>
          <w:lang w:val="kk-KZ"/>
        </w:rPr>
        <w:t xml:space="preserve">  қойылған сұрақтарға, </w:t>
      </w:r>
      <w:r>
        <w:rPr>
          <w:lang w:val="kk-KZ"/>
        </w:rPr>
        <w:t xml:space="preserve"> сұратуда келтірілген дәлелдемелерге, ескертулерге, ұсыныстарға қатысты жауап беруді немесе  жауап беру мерзімін ұзарту туралы өтініш  жасауды ұсынады.</w:t>
      </w:r>
    </w:p>
    <w:p w:rsidR="002F3843" w:rsidRDefault="000C0D65">
      <w:pPr>
        <w:pStyle w:val="Standard"/>
        <w:jc w:val="both"/>
        <w:rPr>
          <w:rFonts w:ascii="Times New Roman KK EK" w:hAnsi="Times New Roman KK EK" w:cs="Times New Roman KK EK"/>
          <w:lang w:val="kk-KZ"/>
        </w:rPr>
      </w:pPr>
      <w:r>
        <w:rPr>
          <w:rFonts w:ascii="Times New Roman KK EK" w:hAnsi="Times New Roman KK EK" w:cs="Times New Roman KK EK"/>
          <w:lang w:val="kk-KZ"/>
        </w:rPr>
        <w:t xml:space="preserve">  </w:t>
      </w:r>
    </w:p>
    <w:sdt>
      <w:sdtPr>
        <w:rPr>
          <w:rFonts w:ascii="Times New Roman KK EK" w:hAnsi="Times New Roman KK EK" w:cs="Times New Roman KK EK"/>
          <w:lang w:val="en-US"/>
        </w:rPr>
        <w:alias w:val="Text_RichUserInput"/>
        <w:tag w:val="Text_RichUserInput"/>
        <w:id w:val="1659963899"/>
        <w:placeholder>
          <w:docPart w:val="DefaultPlaceholder_-1854013440"/>
        </w:placeholder>
        <w:text/>
      </w:sdtPr>
      <w:sdtContent>
        <w:p w:rsidR="002F3843" w:rsidRDefault="004F7C53">
          <w:pPr>
            <w:pStyle w:val="Standard"/>
            <w:jc w:val="both"/>
            <w:rPr>
              <w:rFonts w:ascii="Times New Roman KK EK" w:hAnsi="Times New Roman KK EK" w:cs="Times New Roman KK EK"/>
              <w:lang w:val="en-US"/>
            </w:rPr>
          </w:pPr>
          <w:r>
            <w:rPr>
              <w:rFonts w:ascii="Times New Roman KK EK" w:hAnsi="Times New Roman KK EK" w:cs="Times New Roman KK EK"/>
              <w:lang w:val="en-US"/>
            </w:rPr>
            <w:t>[</w:t>
          </w:r>
          <w:r>
            <w:rPr>
              <w:rFonts w:ascii="Times New Roman KK EK" w:hAnsi="Times New Roman KK EK" w:cs="Times New Roman KK EK"/>
            </w:rPr>
            <w:t>Текст</w:t>
          </w:r>
          <w:r>
            <w:rPr>
              <w:rFonts w:ascii="Times New Roman KK EK" w:hAnsi="Times New Roman KK EK" w:cs="Times New Roman KK EK"/>
              <w:lang w:val="en-US"/>
            </w:rPr>
            <w:t>]</w:t>
          </w:r>
        </w:p>
      </w:sdtContent>
    </w:sdt>
    <w:p w:rsidR="002F3843" w:rsidRDefault="002F3843">
      <w:pPr>
        <w:pStyle w:val="Standard"/>
        <w:jc w:val="both"/>
        <w:rPr>
          <w:rFonts w:ascii="Times New Roman KK EK" w:hAnsi="Times New Roman KK EK" w:cs="Times New Roman KK EK"/>
          <w:lang w:val="kk-KZ"/>
        </w:rPr>
      </w:pPr>
    </w:p>
    <w:p w:rsidR="002F3843" w:rsidRDefault="002F3843">
      <w:pPr>
        <w:pStyle w:val="Standard"/>
        <w:jc w:val="both"/>
        <w:rPr>
          <w:sz w:val="24"/>
          <w:szCs w:val="24"/>
          <w:lang w:val="kk-KZ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2F3843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2F3843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2F3843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2F3843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0C0D65">
            <w:pPr>
              <w:pStyle w:val="Textbody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843" w:rsidRDefault="002F3843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  <w:p w:rsidR="002F3843" w:rsidRDefault="000C0D65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</w:t>
            </w:r>
            <w:r>
              <w:rPr>
                <w:b/>
                <w:bCs/>
                <w:sz w:val="24"/>
                <w:szCs w:val="24"/>
              </w:rPr>
              <w:t>Г. Ильясова</w:t>
            </w:r>
          </w:p>
          <w:p w:rsidR="002F3843" w:rsidRDefault="002F3843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</w:tbl>
    <w:p w:rsidR="002F3843" w:rsidRDefault="002F3843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4"/>
        <w:gridCol w:w="2566"/>
        <w:gridCol w:w="2070"/>
      </w:tblGrid>
      <w:tr w:rsidR="002F3843">
        <w:tblPrEx>
          <w:tblCellMar>
            <w:top w:w="0" w:type="dxa"/>
            <w:bottom w:w="0" w:type="dxa"/>
          </w:tblCellMar>
        </w:tblPrEx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843" w:rsidRDefault="000C0D65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843" w:rsidRDefault="002F384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3843" w:rsidRDefault="004F7C53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59817816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  <w:r w:rsidR="000C0D65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2F3843" w:rsidRDefault="000C0D65">
      <w:pPr>
        <w:pStyle w:val="Standard"/>
        <w:jc w:val="both"/>
        <w:rPr>
          <w:lang w:val="uk-UA"/>
        </w:rPr>
      </w:pPr>
      <w:r>
        <w:rPr>
          <w:lang w:val="uk-UA"/>
        </w:rPr>
        <w:t>_____________________________________________________________________________________________</w:t>
      </w:r>
    </w:p>
    <w:p w:rsidR="002F3843" w:rsidRPr="004F7C53" w:rsidRDefault="000C0D65">
      <w:pPr>
        <w:pStyle w:val="Standard"/>
        <w:jc w:val="both"/>
        <w:rPr>
          <w:lang w:val="kk-KZ"/>
        </w:rPr>
      </w:pPr>
      <w:r>
        <w:rPr>
          <w:lang w:val="uk-UA"/>
        </w:rPr>
        <w:t xml:space="preserve">      </w:t>
      </w:r>
      <w:r>
        <w:rPr>
          <w:i/>
          <w:iCs/>
          <w:sz w:val="18"/>
          <w:szCs w:val="18"/>
          <w:lang w:val="kk-KZ"/>
        </w:rPr>
        <w:t xml:space="preserve">Сұратудың жауабын немесе  белгіленген мерзімді ұзарту туралы  өтінішті </w:t>
      </w:r>
      <w:r>
        <w:rPr>
          <w:i/>
          <w:iCs/>
          <w:sz w:val="18"/>
          <w:szCs w:val="18"/>
          <w:lang w:val="kk-KZ"/>
        </w:rPr>
        <w:t xml:space="preserve"> белгіленген мерзімде  ұсынбаған жағдайда  өтінім Заңның 22-бабының 3-тармағына сәйкес кері шақыртылды деп есептеледі. </w:t>
      </w:r>
      <w:r>
        <w:rPr>
          <w:lang w:val="kk-KZ"/>
        </w:rPr>
        <w:t>Өтінім берушінің   белгіленген мерзім өткенге дейін факсимильді байланыс немесе факсимильді бейнелеудегі электронды почта арқылы  жолданғ</w:t>
      </w:r>
      <w:r>
        <w:rPr>
          <w:lang w:val="kk-KZ"/>
        </w:rPr>
        <w:t>ан жауабы  мерзімінде ұсынылған болып есептеледі, бірақ оның түпнұсқасы  белгіленген мерзім өткен күннен бастап  бір айдың ішінде ұсынылуға тиіс.</w:t>
      </w:r>
    </w:p>
    <w:sectPr w:rsidR="002F3843" w:rsidRPr="004F7C53">
      <w:pgSz w:w="11905" w:h="16837"/>
      <w:pgMar w:top="1134" w:right="851" w:bottom="127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65" w:rsidRDefault="000C0D65">
      <w:r>
        <w:separator/>
      </w:r>
    </w:p>
  </w:endnote>
  <w:endnote w:type="continuationSeparator" w:id="0">
    <w:p w:rsidR="000C0D65" w:rsidRDefault="000C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65" w:rsidRDefault="000C0D65">
      <w:r>
        <w:rPr>
          <w:color w:val="000000"/>
        </w:rPr>
        <w:separator/>
      </w:r>
    </w:p>
  </w:footnote>
  <w:footnote w:type="continuationSeparator" w:id="0">
    <w:p w:rsidR="000C0D65" w:rsidRDefault="000C0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3843"/>
    <w:rsid w:val="000C0D65"/>
    <w:rsid w:val="002F3843"/>
    <w:rsid w:val="004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5F70"/>
  <w15:docId w15:val="{54791037-A78A-4879-975F-4F25EF0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both"/>
      <w:outlineLvl w:val="0"/>
    </w:pPr>
    <w:rPr>
      <w:rFonts w:ascii="Times New Roman KK EK" w:hAnsi="Times New Roman KK EK" w:cs="Times New Roman KK E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Times New Roman KK EK" w:hAnsi="Times New Roman KK EK" w:cs="Times New Roman KK EK"/>
    </w:r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4F7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6E579C-B159-490E-B442-19B496BCB824}"/>
      </w:docPartPr>
      <w:docPartBody>
        <w:p w:rsidR="00000000" w:rsidRDefault="0065614C">
          <w:r w:rsidRPr="00337D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4C"/>
    <w:rsid w:val="0065614C"/>
    <w:rsid w:val="00D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1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krasilnikova</dc:creator>
  <cp:lastModifiedBy>Certified Windows</cp:lastModifiedBy>
  <cp:revision>2</cp:revision>
  <cp:lastPrinted>2005-10-04T11:14:00Z</cp:lastPrinted>
  <dcterms:created xsi:type="dcterms:W3CDTF">2017-11-27T10:15:00Z</dcterms:created>
  <dcterms:modified xsi:type="dcterms:W3CDTF">2017-11-27T10:15:00Z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