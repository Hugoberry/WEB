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FFD" w:rsidRDefault="008D4FFD">
      <w:pPr>
        <w:pStyle w:val="Textbody"/>
      </w:pP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23"/>
        <w:gridCol w:w="709"/>
        <w:gridCol w:w="845"/>
        <w:gridCol w:w="3777"/>
      </w:tblGrid>
      <w:tr w:rsidR="008D4FFD">
        <w:tblPrEx>
          <w:tblCellMar>
            <w:top w:w="0" w:type="dxa"/>
            <w:bottom w:w="0" w:type="dxa"/>
          </w:tblCellMar>
        </w:tblPrEx>
        <w:tc>
          <w:tcPr>
            <w:tcW w:w="4023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4FFD" w:rsidRDefault="0011348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8D4FFD" w:rsidRDefault="0011348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8D4FFD" w:rsidRDefault="0011348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8D4FFD" w:rsidRDefault="0011348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8D4FFD" w:rsidRDefault="0011348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8D4FFD" w:rsidRDefault="00113481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8D4FFD" w:rsidRDefault="00113481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4FFD" w:rsidRDefault="00113481">
            <w:pPr>
              <w:pStyle w:val="TableContents"/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7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4FFD" w:rsidRDefault="0011348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8D4FFD" w:rsidRDefault="0011348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8D4FFD" w:rsidRDefault="0011348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8D4FFD" w:rsidRDefault="00113481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8D4FFD" w:rsidRDefault="00113481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8D4FFD" w:rsidRDefault="0011348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8D4FFD" w:rsidRDefault="0011348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8D4FFD">
        <w:tblPrEx>
          <w:tblCellMar>
            <w:top w:w="0" w:type="dxa"/>
            <w:bottom w:w="0" w:type="dxa"/>
          </w:tblCellMar>
        </w:tblPrEx>
        <w:tc>
          <w:tcPr>
            <w:tcW w:w="473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4FFD" w:rsidRDefault="0011348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8D4FFD" w:rsidRDefault="0011348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8D4FFD" w:rsidRDefault="0011348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8D4FFD" w:rsidRDefault="00113481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4FFD" w:rsidRDefault="0011348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8D4FFD" w:rsidRDefault="0011348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8D4FFD" w:rsidRDefault="00113481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8D4FFD" w:rsidRDefault="00113481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8D4FFD" w:rsidRDefault="008D4FFD">
      <w:pPr>
        <w:pStyle w:val="Standard"/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25"/>
        <w:gridCol w:w="4935"/>
      </w:tblGrid>
      <w:tr w:rsidR="008D4FFD">
        <w:tblPrEx>
          <w:tblCellMar>
            <w:top w:w="0" w:type="dxa"/>
            <w:bottom w:w="0" w:type="dxa"/>
          </w:tblCellMar>
        </w:tblPrEx>
        <w:tc>
          <w:tcPr>
            <w:tcW w:w="44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4FFD" w:rsidRDefault="00F02B8E">
            <w:pPr>
              <w:pStyle w:val="TableContents"/>
            </w:pPr>
            <w:r>
              <w:rPr>
                <w:rStyle w:val="a0"/>
                <w:lang w:val="kk-KZ"/>
              </w:rPr>
              <w:t xml:space="preserve">Хат алмасу кезінде </w:t>
            </w:r>
            <w:sdt>
              <w:sdtPr>
                <w:rPr>
                  <w:rStyle w:val="a0"/>
                  <w:lang w:val="kk-KZ"/>
                </w:rPr>
                <w:alias w:val="RequestDateCreate"/>
                <w:tag w:val="RequestDateCreate"/>
                <w:id w:val="-1663696979"/>
                <w:placeholder>
                  <w:docPart w:val="DefaultPlaceholder_-1854013440"/>
                </w:placeholder>
              </w:sdtPr>
              <w:sdtContent>
                <w:r>
                  <w:rPr>
                    <w:rStyle w:val="a0"/>
                    <w:lang w:val="kk-KZ"/>
                  </w:rPr>
                  <w:t>[Дата поступления заявки]</w:t>
                </w:r>
              </w:sdtContent>
            </w:sdt>
            <w:r w:rsidR="00113481">
              <w:rPr>
                <w:rStyle w:val="a0"/>
                <w:lang w:val="kk-KZ"/>
              </w:rPr>
              <w:t xml:space="preserve"> № </w:t>
            </w:r>
            <w:sdt>
              <w:sdtPr>
                <w:rPr>
                  <w:rStyle w:val="a0"/>
                  <w:lang w:val="kk-KZ"/>
                </w:rPr>
                <w:alias w:val="RequestNumber"/>
                <w:tag w:val="RequestNumber"/>
                <w:id w:val="1238818409"/>
                <w:placeholder>
                  <w:docPart w:val="DefaultPlaceholder_-1854013440"/>
                </w:placeholder>
              </w:sdtPr>
              <w:sdtContent>
                <w:r>
                  <w:rPr>
                    <w:rStyle w:val="a0"/>
                    <w:lang w:val="kk-KZ"/>
                  </w:rPr>
                  <w:t>[НомерЗаявки]</w:t>
                </w:r>
              </w:sdtContent>
            </w:sdt>
            <w:r w:rsidRPr="00F02B8E">
              <w:rPr>
                <w:rStyle w:val="a0"/>
              </w:rPr>
              <w:t xml:space="preserve"> </w:t>
            </w:r>
            <w:r w:rsidR="00113481">
              <w:rPr>
                <w:rStyle w:val="a0"/>
                <w:lang w:val="kk-KZ"/>
              </w:rPr>
              <w:t xml:space="preserve">өтініміне сілтеме беруді сұраймыз   </w:t>
            </w:r>
          </w:p>
        </w:tc>
        <w:tc>
          <w:tcPr>
            <w:tcW w:w="49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4FFD" w:rsidRDefault="004E03B8">
            <w:pPr>
              <w:pStyle w:val="Standard"/>
              <w:numPr>
                <w:ilvl w:val="0"/>
                <w:numId w:val="1"/>
              </w:numPr>
              <w:jc w:val="right"/>
              <w:rPr>
                <w:lang w:val="kk-KZ"/>
              </w:rPr>
            </w:pPr>
            <w:r>
              <w:rPr>
                <w:lang w:val="kk-KZ"/>
              </w:rPr>
              <w:t xml:space="preserve"> </w:t>
            </w:r>
            <w:sdt>
              <w:sdtPr>
                <w:rPr>
                  <w:lang w:val="kk-KZ"/>
                </w:rPr>
                <w:alias w:val="CorrespondenceContact"/>
                <w:tag w:val="CorrespondenceContact"/>
                <w:id w:val="-1477218292"/>
                <w:placeholder>
                  <w:docPart w:val="DefaultPlaceholder_-1854013440"/>
                </w:placeholder>
              </w:sdtPr>
              <w:sdtContent>
                <w:r>
                  <w:rPr>
                    <w:lang w:val="kk-KZ"/>
                  </w:rPr>
                  <w:t>[Контакт для переписки]</w:t>
                </w:r>
              </w:sdtContent>
            </w:sdt>
          </w:p>
          <w:sdt>
            <w:sdtPr>
              <w:rPr>
                <w:lang w:val="kk-KZ"/>
              </w:rPr>
              <w:alias w:val="CorrespondenceAddress"/>
              <w:tag w:val="CorrespondenceAddress"/>
              <w:id w:val="-550459952"/>
              <w:placeholder>
                <w:docPart w:val="DefaultPlaceholder_-1854013440"/>
              </w:placeholder>
            </w:sdtPr>
            <w:sdtContent>
              <w:p w:rsidR="008D4FFD" w:rsidRDefault="004E03B8">
                <w:pPr>
                  <w:pStyle w:val="Standard"/>
                  <w:ind w:left="770" w:right="5" w:hanging="360"/>
                  <w:jc w:val="right"/>
                  <w:rPr>
                    <w:lang w:val="kk-KZ"/>
                  </w:rPr>
                </w:pPr>
                <w:r>
                  <w:rPr>
                    <w:lang w:val="kk-KZ"/>
                  </w:rPr>
                  <w:t>[адрес для переписки]</w:t>
                </w:r>
              </w:p>
            </w:sdtContent>
          </w:sdt>
        </w:tc>
      </w:tr>
      <w:tr w:rsidR="008D4FFD">
        <w:tblPrEx>
          <w:tblCellMar>
            <w:top w:w="0" w:type="dxa"/>
            <w:bottom w:w="0" w:type="dxa"/>
          </w:tblCellMar>
        </w:tblPrEx>
        <w:tc>
          <w:tcPr>
            <w:tcW w:w="44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4FFD" w:rsidRDefault="00113481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>При переписке просим</w:t>
            </w:r>
          </w:p>
          <w:p w:rsidR="008D4FFD" w:rsidRDefault="00113481">
            <w:pPr>
              <w:pStyle w:val="Standard"/>
            </w:pPr>
            <w:r>
              <w:rPr>
                <w:rStyle w:val="a0"/>
                <w:lang w:val="kk-KZ"/>
              </w:rPr>
              <w:t>ссылатьс</w:t>
            </w:r>
            <w:r w:rsidR="00F02B8E">
              <w:rPr>
                <w:rStyle w:val="a0"/>
                <w:lang w:val="kk-KZ"/>
              </w:rPr>
              <w:t xml:space="preserve">я на заявку № </w:t>
            </w:r>
            <w:sdt>
              <w:sdtPr>
                <w:rPr>
                  <w:rStyle w:val="a0"/>
                  <w:lang w:val="kk-KZ"/>
                </w:rPr>
                <w:alias w:val="RequestNumber"/>
                <w:tag w:val="RequestNumber"/>
                <w:id w:val="-663632663"/>
                <w:placeholder>
                  <w:docPart w:val="DefaultPlaceholder_-1854013440"/>
                </w:placeholder>
              </w:sdtPr>
              <w:sdtContent>
                <w:r w:rsidR="00F02B8E">
                  <w:rPr>
                    <w:rStyle w:val="a0"/>
                    <w:lang w:val="kk-KZ"/>
                  </w:rPr>
                  <w:t>[НомерЗаявки]</w:t>
                </w:r>
              </w:sdtContent>
            </w:sdt>
            <w:r w:rsidR="00F02B8E">
              <w:rPr>
                <w:rStyle w:val="a0"/>
                <w:lang w:val="kk-KZ"/>
              </w:rPr>
              <w:t xml:space="preserve"> от </w:t>
            </w:r>
            <w:sdt>
              <w:sdtPr>
                <w:rPr>
                  <w:rStyle w:val="a0"/>
                  <w:lang w:val="kk-KZ"/>
                </w:rPr>
                <w:alias w:val="RequestDateCreate"/>
                <w:tag w:val="RequestDateCreate"/>
                <w:id w:val="-2113815246"/>
                <w:placeholder>
                  <w:docPart w:val="DefaultPlaceholder_-1854013440"/>
                </w:placeholder>
              </w:sdtPr>
              <w:sdtContent>
                <w:r w:rsidR="00F02B8E">
                  <w:rPr>
                    <w:rStyle w:val="a0"/>
                    <w:lang w:val="kk-KZ"/>
                  </w:rPr>
                  <w:t>[Дата поступления заявки]</w:t>
                </w:r>
              </w:sdtContent>
            </w:sdt>
          </w:p>
        </w:tc>
        <w:tc>
          <w:tcPr>
            <w:tcW w:w="49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4FFD" w:rsidRDefault="00F02B8E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 xml:space="preserve">(74) </w:t>
            </w:r>
            <w:sdt>
              <w:sdtPr>
                <w:rPr>
                  <w:lang w:val="kk-KZ"/>
                </w:rPr>
                <w:alias w:val="PatentAttorney"/>
                <w:tag w:val="PatentAttorney"/>
                <w:id w:val="-2021452349"/>
                <w:placeholder>
                  <w:docPart w:val="DefaultPlaceholder_-1854013440"/>
                </w:placeholder>
              </w:sdtPr>
              <w:sdtContent>
                <w:r>
                  <w:rPr>
                    <w:lang w:val="kk-KZ"/>
                  </w:rPr>
                  <w:t>[74]</w:t>
                </w:r>
              </w:sdtContent>
            </w:sdt>
          </w:p>
        </w:tc>
      </w:tr>
    </w:tbl>
    <w:p w:rsidR="008D4FFD" w:rsidRDefault="008D4FFD">
      <w:pPr>
        <w:pStyle w:val="Textbody"/>
      </w:pPr>
    </w:p>
    <w:tbl>
      <w:tblPr>
        <w:tblW w:w="9360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8D4FFD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4FFD" w:rsidRDefault="00113481">
            <w:pPr>
              <w:pStyle w:val="Standard"/>
              <w:ind w:left="-288" w:firstLine="288"/>
              <w:jc w:val="center"/>
              <w:rPr>
                <w:rFonts w:ascii="Times New Roman KK EK" w:hAnsi="Times New Roman KK EK"/>
                <w:b/>
              </w:rPr>
            </w:pPr>
            <w:r>
              <w:rPr>
                <w:rFonts w:ascii="Times New Roman KK EK" w:hAnsi="Times New Roman KK EK"/>
                <w:b/>
              </w:rPr>
              <w:t xml:space="preserve">СҰРАНЫС/ </w:t>
            </w:r>
            <w:r>
              <w:rPr>
                <w:rFonts w:ascii="Times New Roman KK EK" w:hAnsi="Times New Roman KK EK"/>
                <w:b/>
              </w:rPr>
              <w:t>ЗАПРОС</w:t>
            </w:r>
          </w:p>
        </w:tc>
      </w:tr>
      <w:tr w:rsidR="008D4FFD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4FFD" w:rsidRDefault="008D4FFD">
            <w:pPr>
              <w:pStyle w:val="Standard"/>
              <w:snapToGrid w:val="0"/>
              <w:rPr>
                <w:b/>
                <w:i/>
                <w:lang w:val="kk-KZ"/>
              </w:rPr>
            </w:pPr>
          </w:p>
          <w:p w:rsidR="008D4FFD" w:rsidRDefault="004E03B8">
            <w:pPr>
              <w:pStyle w:val="Standard"/>
              <w:snapToGrid w:val="0"/>
              <w:jc w:val="both"/>
            </w:pPr>
            <w:r>
              <w:rPr>
                <w:rStyle w:val="a0"/>
                <w:i/>
                <w:iCs/>
                <w:sz w:val="24"/>
                <w:szCs w:val="24"/>
                <w:lang w:val="kk-KZ"/>
              </w:rPr>
              <w:t>(54) по заявке на изобретение «</w:t>
            </w:r>
            <w:sdt>
              <w:sdtPr>
                <w:rPr>
                  <w:rStyle w:val="a0"/>
                  <w:i/>
                  <w:iCs/>
                  <w:sz w:val="24"/>
                  <w:szCs w:val="24"/>
                  <w:lang w:val="kk-KZ"/>
                </w:rPr>
                <w:alias w:val="RequestNameRu"/>
                <w:tag w:val="RequestNameRu"/>
                <w:id w:val="-1999098402"/>
                <w:placeholder>
                  <w:docPart w:val="DefaultPlaceholder_-1854013440"/>
                </w:placeholder>
              </w:sdtPr>
              <w:sdtContent>
                <w:r>
                  <w:rPr>
                    <w:rStyle w:val="a0"/>
                    <w:i/>
                    <w:iCs/>
                    <w:sz w:val="24"/>
                    <w:szCs w:val="24"/>
                    <w:lang w:val="kk-KZ"/>
                  </w:rPr>
                  <w:t>[НаименованиеRU]</w:t>
                </w:r>
              </w:sdtContent>
            </w:sdt>
            <w:r w:rsidR="00113481">
              <w:rPr>
                <w:rStyle w:val="a0"/>
                <w:i/>
                <w:iCs/>
                <w:sz w:val="24"/>
                <w:szCs w:val="24"/>
                <w:lang w:val="kk-KZ"/>
              </w:rPr>
              <w:t>»</w:t>
            </w:r>
          </w:p>
        </w:tc>
      </w:tr>
    </w:tbl>
    <w:p w:rsidR="008D4FFD" w:rsidRDefault="00113481">
      <w:pPr>
        <w:pStyle w:val="Textbody"/>
        <w:rPr>
          <w:sz w:val="24"/>
          <w:szCs w:val="24"/>
        </w:rPr>
      </w:pPr>
      <w:r>
        <w:rPr>
          <w:sz w:val="24"/>
          <w:szCs w:val="24"/>
        </w:rPr>
        <w:tab/>
      </w:r>
    </w:p>
    <w:p w:rsidR="008D4FFD" w:rsidRDefault="00113481">
      <w:pPr>
        <w:pStyle w:val="Textbody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ab/>
        <w:t xml:space="preserve">В результате рассмотрения материалов заявки установлено не соответствие оформления представленных документов требованиям Правил составления, оформления и рассмотрения заявки на изобретение, </w:t>
      </w:r>
      <w:r>
        <w:rPr>
          <w:sz w:val="24"/>
          <w:szCs w:val="24"/>
          <w:lang w:val="kk-KZ"/>
        </w:rPr>
        <w:t>внесения сведений в государственный реестр изобретений Республики Казахстан, а также выдачи охранного документа (далее — Правила), а именно:</w:t>
      </w:r>
    </w:p>
    <w:sdt>
      <w:sdtPr>
        <w:rPr>
          <w:sz w:val="24"/>
          <w:szCs w:val="24"/>
        </w:rPr>
        <w:alias w:val="Description_RichUserInput"/>
        <w:tag w:val="Description_RichUserInput"/>
        <w:id w:val="-28639079"/>
        <w:placeholder>
          <w:docPart w:val="DefaultPlaceholder_-1854013440"/>
        </w:placeholder>
      </w:sdtPr>
      <w:sdtContent>
        <w:p w:rsidR="008D4FFD" w:rsidRPr="004E32C4" w:rsidRDefault="004E03B8">
          <w:pPr>
            <w:pStyle w:val="Textbody"/>
            <w:ind w:firstLine="709"/>
            <w:rPr>
              <w:sz w:val="24"/>
              <w:szCs w:val="24"/>
            </w:rPr>
          </w:pPr>
          <w:r>
            <w:rPr>
              <w:sz w:val="24"/>
              <w:szCs w:val="24"/>
            </w:rPr>
            <w:t>[Описание несоответствий]</w:t>
          </w:r>
        </w:p>
      </w:sdtContent>
    </w:sdt>
    <w:p w:rsidR="008D4FFD" w:rsidRDefault="00113481">
      <w:pPr>
        <w:pStyle w:val="Textbody"/>
        <w:rPr>
          <w:sz w:val="24"/>
          <w:szCs w:val="24"/>
        </w:rPr>
      </w:pPr>
      <w:r>
        <w:rPr>
          <w:sz w:val="24"/>
          <w:szCs w:val="24"/>
        </w:rPr>
        <w:tab/>
        <w:t>В связи с вышеизложенным просим в течение трех месяцев с даты направления запроса представить отк</w:t>
      </w:r>
      <w:r>
        <w:rPr>
          <w:sz w:val="24"/>
          <w:szCs w:val="24"/>
        </w:rPr>
        <w:t>орректированные материалы заявки в двух экземплярах с учетом указанных замечаний.</w:t>
      </w:r>
    </w:p>
    <w:p w:rsidR="008D4FFD" w:rsidRDefault="00113481">
      <w:pPr>
        <w:pStyle w:val="Textbody"/>
        <w:spacing w:after="119"/>
        <w:ind w:right="62" w:firstLine="709"/>
        <w:jc w:val="both"/>
      </w:pPr>
      <w:r>
        <w:rPr>
          <w:rStyle w:val="a0"/>
          <w:sz w:val="24"/>
        </w:rPr>
        <w:t>При непредставлении в указанный срок ответа на запрос либо ходатайства о продлении установленного срока, в соответствии с пунктом</w:t>
      </w:r>
      <w:r>
        <w:t xml:space="preserve"> </w:t>
      </w:r>
      <w:r>
        <w:rPr>
          <w:rStyle w:val="a0"/>
          <w:sz w:val="24"/>
        </w:rPr>
        <w:t>3 статьи 22 Патентного закона Республики Каз</w:t>
      </w:r>
      <w:r>
        <w:rPr>
          <w:rStyle w:val="a0"/>
          <w:sz w:val="24"/>
        </w:rPr>
        <w:t>ахстан заявка считается отозванной.</w:t>
      </w:r>
    </w:p>
    <w:p w:rsidR="008D4FFD" w:rsidRDefault="008D4FFD">
      <w:pPr>
        <w:pStyle w:val="Standard"/>
        <w:rPr>
          <w:sz w:val="24"/>
          <w:szCs w:val="24"/>
        </w:rPr>
      </w:pPr>
    </w:p>
    <w:p w:rsidR="008D4FFD" w:rsidRDefault="008D4FFD">
      <w:pPr>
        <w:pStyle w:val="Standard"/>
        <w:rPr>
          <w:sz w:val="24"/>
          <w:szCs w:val="24"/>
        </w:rPr>
      </w:pP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6"/>
        <w:gridCol w:w="4678"/>
      </w:tblGrid>
      <w:tr w:rsidR="008D4FFD">
        <w:tblPrEx>
          <w:tblCellMar>
            <w:top w:w="0" w:type="dxa"/>
            <w:bottom w:w="0" w:type="dxa"/>
          </w:tblCellMar>
        </w:tblPrEx>
        <w:tc>
          <w:tcPr>
            <w:tcW w:w="46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4FFD" w:rsidRDefault="00113481">
            <w:pPr>
              <w:pStyle w:val="TableContents"/>
            </w:pPr>
            <w:r>
              <w:rPr>
                <w:rStyle w:val="a0"/>
                <w:b/>
                <w:bCs/>
                <w:sz w:val="24"/>
                <w:szCs w:val="24"/>
                <w:lang w:val="kk-KZ"/>
              </w:rPr>
              <w:t>Н</w:t>
            </w:r>
            <w:r>
              <w:rPr>
                <w:rStyle w:val="a0"/>
                <w:b/>
                <w:bCs/>
                <w:sz w:val="24"/>
                <w:szCs w:val="24"/>
              </w:rPr>
              <w:t>ачальник управления</w:t>
            </w:r>
          </w:p>
        </w:tc>
        <w:tc>
          <w:tcPr>
            <w:tcW w:w="467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4FFD" w:rsidRDefault="00113481">
            <w:pPr>
              <w:pStyle w:val="TableContents"/>
            </w:pPr>
            <w:r>
              <w:rPr>
                <w:rStyle w:val="a0"/>
                <w:b/>
                <w:bCs/>
                <w:sz w:val="24"/>
                <w:szCs w:val="24"/>
                <w:lang w:val="kk-KZ"/>
              </w:rPr>
              <w:t xml:space="preserve">                                              К. </w:t>
            </w:r>
            <w:r>
              <w:rPr>
                <w:rStyle w:val="a0"/>
                <w:b/>
                <w:bCs/>
                <w:sz w:val="24"/>
                <w:szCs w:val="24"/>
              </w:rPr>
              <w:t>Искакова</w:t>
            </w:r>
          </w:p>
          <w:p w:rsidR="008D4FFD" w:rsidRDefault="008D4FFD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8D4FFD">
        <w:tblPrEx>
          <w:tblCellMar>
            <w:top w:w="0" w:type="dxa"/>
            <w:bottom w:w="0" w:type="dxa"/>
          </w:tblCellMar>
        </w:tblPrEx>
        <w:tc>
          <w:tcPr>
            <w:tcW w:w="46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4FFD" w:rsidRDefault="00113481">
            <w:pPr>
              <w:pStyle w:val="TableContents"/>
            </w:pPr>
            <w:r>
              <w:rPr>
                <w:rStyle w:val="a0"/>
                <w:b/>
                <w:bCs/>
                <w:color w:val="000000"/>
                <w:sz w:val="24"/>
                <w:szCs w:val="24"/>
                <w:lang w:val="kk-KZ"/>
              </w:rPr>
              <w:t>Эксперт</w:t>
            </w:r>
          </w:p>
        </w:tc>
        <w:tc>
          <w:tcPr>
            <w:tcW w:w="467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4FFD" w:rsidRDefault="00113481">
            <w:pPr>
              <w:pStyle w:val="Standard"/>
              <w:ind w:right="3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                                     </w:t>
            </w:r>
            <w:sdt>
              <w:sdtPr>
                <w:rPr>
                  <w:sz w:val="24"/>
                  <w:szCs w:val="24"/>
                  <w:lang w:val="kk-KZ"/>
                </w:rPr>
                <w:alias w:val="CurrentUser"/>
                <w:tag w:val="CurrentUser"/>
                <w:id w:val="-1852482590"/>
                <w:placeholder>
                  <w:docPart w:val="DefaultPlaceholder_-1854013440"/>
                </w:placeholder>
              </w:sdtPr>
              <w:sdtContent>
                <w:r w:rsidR="003C2053">
                  <w:rPr>
                    <w:sz w:val="24"/>
                    <w:szCs w:val="24"/>
                    <w:lang w:val="kk-KZ"/>
                  </w:rPr>
                  <w:t>[Пользователь]</w:t>
                </w:r>
              </w:sdtContent>
            </w:sdt>
          </w:p>
        </w:tc>
      </w:tr>
    </w:tbl>
    <w:p w:rsidR="008D4FFD" w:rsidRDefault="008D4FFD">
      <w:pPr>
        <w:pStyle w:val="Standard"/>
        <w:ind w:right="3"/>
        <w:rPr>
          <w:lang w:val="kk-KZ"/>
        </w:rPr>
      </w:pPr>
      <w:bookmarkStart w:id="0" w:name="_GoBack"/>
      <w:bookmarkEnd w:id="0"/>
    </w:p>
    <w:sectPr w:rsidR="008D4FFD">
      <w:pgSz w:w="11905" w:h="16837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481" w:rsidRDefault="00113481">
      <w:r>
        <w:separator/>
      </w:r>
    </w:p>
  </w:endnote>
  <w:endnote w:type="continuationSeparator" w:id="0">
    <w:p w:rsidR="00113481" w:rsidRDefault="00113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481" w:rsidRDefault="00113481">
      <w:r>
        <w:rPr>
          <w:color w:val="000000"/>
        </w:rPr>
        <w:separator/>
      </w:r>
    </w:p>
  </w:footnote>
  <w:footnote w:type="continuationSeparator" w:id="0">
    <w:p w:rsidR="00113481" w:rsidRDefault="00113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F18C5"/>
    <w:multiLevelType w:val="multilevel"/>
    <w:tmpl w:val="DBB6810E"/>
    <w:lvl w:ilvl="0">
      <w:start w:val="98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formsDesign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D4FFD"/>
    <w:rsid w:val="00113481"/>
    <w:rsid w:val="003C2053"/>
    <w:rsid w:val="004E03B8"/>
    <w:rsid w:val="004E32C4"/>
    <w:rsid w:val="00792B66"/>
    <w:rsid w:val="008D4FFD"/>
    <w:rsid w:val="00F0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DD70C"/>
  <w15:docId w15:val="{B7928F3B-ED9D-4535-A25B-8EBA876E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">
    <w:name w:val="Заголовок 6"/>
    <w:basedOn w:val="Standard"/>
    <w:next w:val="Standard"/>
    <w:pPr>
      <w:keepNext/>
      <w:outlineLvl w:val="5"/>
    </w:pPr>
    <w:rPr>
      <w:i/>
      <w:iCs/>
    </w:rPr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2">
    <w:name w:val="Основной текст 2"/>
    <w:basedOn w:val="Standard"/>
    <w:pPr>
      <w:spacing w:after="120" w:line="480" w:lineRule="auto"/>
    </w:pPr>
    <w:rPr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a5">
    <w:name w:val="Нижний колонтитул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PlaceholderText">
    <w:name w:val="Placeholder Text"/>
    <w:basedOn w:val="DefaultParagraphFont"/>
    <w:uiPriority w:val="99"/>
    <w:semiHidden/>
    <w:rsid w:val="00F02B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04742-3028-4A70-9172-494A65588902}"/>
      </w:docPartPr>
      <w:docPartBody>
        <w:p w:rsidR="00000000" w:rsidRDefault="0035634F">
          <w:r w:rsidRPr="008A232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34F"/>
    <w:rsid w:val="0035634F"/>
    <w:rsid w:val="005A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634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Alexandr</cp:lastModifiedBy>
  <cp:revision>5</cp:revision>
  <dcterms:created xsi:type="dcterms:W3CDTF">2017-11-10T18:47:00Z</dcterms:created>
  <dcterms:modified xsi:type="dcterms:W3CDTF">2017-11-10T18:53:00Z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