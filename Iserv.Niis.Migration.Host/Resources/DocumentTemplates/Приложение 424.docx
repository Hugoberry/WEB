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2AB" w:rsidRDefault="00DF72A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F72AB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774B9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F72AB" w:rsidRDefault="00774B9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F72AB" w:rsidRDefault="00774B9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F72AB" w:rsidRDefault="00774B9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F72AB" w:rsidRDefault="00774B9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F72AB" w:rsidRDefault="00774B9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F72AB" w:rsidRDefault="00774B9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774B94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774B9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F72AB" w:rsidRDefault="00774B9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F72AB" w:rsidRDefault="00774B9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F72AB" w:rsidRDefault="00774B94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F72AB" w:rsidRDefault="00774B9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F72AB" w:rsidRDefault="00774B9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F72AB" w:rsidRDefault="00774B9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F72AB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774B9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DF72AB" w:rsidRDefault="00774B9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</w:t>
            </w:r>
            <w:bookmarkStart w:id="0" w:name="_GoBack"/>
            <w:bookmarkEnd w:id="0"/>
            <w:r>
              <w:rPr>
                <w:color w:val="000000"/>
                <w:sz w:val="14"/>
                <w:szCs w:val="14"/>
                <w:lang w:val="kk-KZ"/>
              </w:rPr>
              <w:t>000</w:t>
            </w:r>
          </w:p>
          <w:p w:rsidR="00DF72AB" w:rsidRDefault="00774B9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F72AB" w:rsidRDefault="00774B9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774B9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DF72AB" w:rsidRDefault="00774B9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F72AB" w:rsidRDefault="00774B9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F72AB" w:rsidRDefault="00774B9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F72AB" w:rsidRDefault="00DF72AB">
      <w:pPr>
        <w:pStyle w:val="Standard"/>
        <w:rPr>
          <w:lang w:val="en-US"/>
        </w:rPr>
      </w:pPr>
    </w:p>
    <w:p w:rsidR="00DF72AB" w:rsidRDefault="00774B94">
      <w:pPr>
        <w:pStyle w:val="Standard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9326</wp:posOffset>
                </wp:positionH>
                <wp:positionV relativeFrom="paragraph">
                  <wp:posOffset>49651</wp:posOffset>
                </wp:positionV>
                <wp:extent cx="6122666" cy="3058796"/>
                <wp:effectExtent l="0" t="0" r="11434" b="8254"/>
                <wp:wrapSquare wrapText="bothSides"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66" cy="3058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40"/>
                              <w:gridCol w:w="4803"/>
                            </w:tblGrid>
                            <w:tr w:rsidR="00DF72A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47"/>
                              </w:trPr>
                              <w:tc>
                                <w:tcPr>
                                  <w:tcW w:w="484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F72AB" w:rsidRDefault="00DF72AB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DF72AB" w:rsidRPr="002665E6" w:rsidRDefault="00774B94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88803132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2665E6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2665E6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DF72AB" w:rsidRPr="002665E6" w:rsidRDefault="00774B94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 w:rsidRPr="002665E6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 w:rsidRPr="002665E6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2665E6">
                                    <w:rPr>
                                      <w:sz w:val="18"/>
                                      <w:szCs w:val="18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2665E6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Pr="002665E6">
                                    <w:rPr>
                                      <w:sz w:val="18"/>
                                      <w:szCs w:val="18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72687928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 w:rsidRPr="002665E6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2665E6"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  <w:r w:rsidR="002665E6" w:rsidRPr="002665E6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Pr="002665E6">
                                        <w:rPr>
                                          <w:sz w:val="18"/>
                                          <w:szCs w:val="18"/>
                                        </w:rPr>
                                        <w:t>Заявки</w:t>
                                      </w:r>
                                      <w:r w:rsidR="002665E6" w:rsidRPr="002665E6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2665E6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DF72AB" w:rsidRPr="002665E6" w:rsidRDefault="00DF72A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F72AB" w:rsidRDefault="00774B94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Патентообладатель/патентиеленуші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129849660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Патенто</w:t>
                                      </w:r>
                                      <w:r w:rsidR="002665E6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2665E6">
                                        <w:rPr>
                                          <w:sz w:val="18"/>
                                          <w:szCs w:val="18"/>
                                        </w:rPr>
                                        <w:t>Обладатель]</w:t>
                                      </w:r>
                                    </w:sdtContent>
                                  </w:sdt>
                                </w:p>
                                <w:p w:rsidR="00DF72AB" w:rsidRDefault="00DF72AB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F72AB" w:rsidRDefault="00DF72AB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560677902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DF72AB" w:rsidRDefault="002665E6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Контакт для переписки]</w:t>
                                      </w:r>
                                    </w:p>
                                  </w:sdtContent>
                                </w:sdt>
                                <w:p w:rsidR="00DF72AB" w:rsidRDefault="00DF72AB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F72AB" w:rsidRDefault="00774B94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47379916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DF72A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730"/>
                              </w:trPr>
                              <w:tc>
                                <w:tcPr>
                                  <w:tcW w:w="484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DF72AB" w:rsidRDefault="00774B94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Мемлекеттік тізілімге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және өнертабысқа берілген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№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-43428265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 w:rsidRPr="002665E6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[Номер 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патент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ке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өзгертулер енгізу туралы</w:t>
                                  </w:r>
                                </w:p>
                                <w:p w:rsidR="00DF72AB" w:rsidRDefault="00774B94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8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DF72AB" w:rsidRDefault="00774B9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DF72AB" w:rsidRDefault="00774B94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внесении изменений в Государственный реестр и  в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патент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на изобретение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 №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-143683029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 w:rsidRPr="002665E6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[Номер 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DF72A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80"/>
                              </w:trPr>
                              <w:tc>
                                <w:tcPr>
                                  <w:tcW w:w="484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F72AB" w:rsidRDefault="00774B94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Сіздің, Мемлекеттік тізілімге және патентке өзгертулер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(түзетулер) енгізу туралы өтінішіңіздің қанағаттандырылғандығы туралы хабарлаймыз.</w:t>
                                  </w:r>
                                </w:p>
                                <w:p w:rsidR="00DF72AB" w:rsidRDefault="00774B94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Енгізілген өзгерістер туралы  мәліметтер  “Өнеркәсіп меншігі”№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-21087953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 w:rsidRPr="002665E6">
                                        <w:rPr>
                                          <w:lang w:val="kk-KZ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ресми бюллетенінде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119835561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</w:tc>
                              <w:tc>
                                <w:tcPr>
                                  <w:tcW w:w="48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F72AB" w:rsidRDefault="00774B94">
                                  <w:pPr>
                                    <w:pStyle w:val="Standard"/>
                                    <w:ind w:firstLine="252"/>
                                    <w:jc w:val="both"/>
                                  </w:pPr>
                                  <w:r>
                                    <w:t xml:space="preserve">Сообщаем, что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Ваше ходатайство о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внесении изменений (</w:t>
                                  </w:r>
                                  <w:r>
                                    <w:t>исправлений) в Государственный реестр и в патент удовлетворено.</w:t>
                                  </w:r>
                                </w:p>
                                <w:p w:rsidR="00DF72AB" w:rsidRDefault="00774B94">
                                  <w:pPr>
                                    <w:pStyle w:val="Standard"/>
                                    <w:ind w:firstLine="252"/>
                                    <w:jc w:val="both"/>
                                  </w:pPr>
                                  <w:r>
                                    <w:t xml:space="preserve">Сведения о внесенных изменениях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191516007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10239207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2665E6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DF72AB" w:rsidRDefault="00DF72AB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margin-left:.75pt;margin-top:3.9pt;width:482.1pt;height:240.8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" filled="f" stroked="f">
                <v:textbox style="mso-fit-shape-to-text:t" inset="0,0,0,0">
                  <w:txbxContent>
                    <w:tbl>
                      <w:tblPr>
                        <w:tblW w:w="964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40"/>
                        <w:gridCol w:w="4803"/>
                      </w:tblGrid>
                      <w:tr w:rsidR="00DF72A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47"/>
                        </w:trPr>
                        <w:tc>
                          <w:tcPr>
                            <w:tcW w:w="484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F72AB" w:rsidRDefault="00DF72AB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F72AB" w:rsidRPr="002665E6" w:rsidRDefault="00774B9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88803132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</w:t>
                                </w:r>
                                <w:r w:rsidR="002665E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2665E6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DF72AB" w:rsidRPr="002665E6" w:rsidRDefault="00774B94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2665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 w:rsidRPr="002665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2665E6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2665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Pr="002665E6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72687928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 w:rsidRPr="002665E6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2665E6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r w:rsidR="002665E6" w:rsidRPr="002665E6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665E6">
                                  <w:rPr>
                                    <w:sz w:val="18"/>
                                    <w:szCs w:val="18"/>
                                  </w:rPr>
                                  <w:t>Заявки</w:t>
                                </w:r>
                                <w:r w:rsidR="002665E6" w:rsidRPr="002665E6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 w:rsidRPr="002665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DF72AB" w:rsidRPr="002665E6" w:rsidRDefault="00DF72AB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F72AB" w:rsidRDefault="00774B94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Патентообладатель/патентиеленуші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129849660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Патенто</w:t>
                                </w:r>
                                <w:r w:rsidR="002665E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2665E6">
                                  <w:rPr>
                                    <w:sz w:val="18"/>
                                    <w:szCs w:val="18"/>
                                  </w:rPr>
                                  <w:t>Обладатель]</w:t>
                                </w:r>
                              </w:sdtContent>
                            </w:sdt>
                          </w:p>
                          <w:p w:rsidR="00DF72AB" w:rsidRDefault="00DF72AB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F72AB" w:rsidRDefault="00DF72AB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56067790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DF72AB" w:rsidRDefault="002665E6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lang w:val="kk-KZ"/>
                                  </w:rPr>
                                  <w:t>Контакт для переписки]</w:t>
                                </w:r>
                              </w:p>
                            </w:sdtContent>
                          </w:sdt>
                          <w:p w:rsidR="00DF72AB" w:rsidRDefault="00DF72AB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DF72AB" w:rsidRDefault="00774B94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47379916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DF72A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730"/>
                        </w:trPr>
                        <w:tc>
                          <w:tcPr>
                            <w:tcW w:w="484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DF72AB" w:rsidRDefault="00774B94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Мемлекеттік тізілімге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және өнертабысқа берілген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№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-43428265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 w:rsidRPr="002665E6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[Номер Патента]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патент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ке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өзгертулер енгізу туралы</w:t>
                            </w:r>
                          </w:p>
                          <w:p w:rsidR="00DF72AB" w:rsidRDefault="00774B94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8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DF72AB" w:rsidRDefault="00774B9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DF72AB" w:rsidRDefault="00774B94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внесении изменений в Государственный реестр и  в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патент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на изобретение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 №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-143683029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 w:rsidRPr="002665E6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[Номер Патента]</w:t>
                                </w:r>
                              </w:sdtContent>
                            </w:sdt>
                          </w:p>
                        </w:tc>
                      </w:tr>
                      <w:tr w:rsidR="00DF72A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80"/>
                        </w:trPr>
                        <w:tc>
                          <w:tcPr>
                            <w:tcW w:w="484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F72AB" w:rsidRDefault="00774B94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Сіздің, Мемлекеттік тізілімге және патентке өзгертулер </w:t>
                            </w:r>
                            <w:r>
                              <w:rPr>
                                <w:lang w:val="kk-KZ"/>
                              </w:rPr>
                              <w:t>(түзетулер) енгізу туралы өтінішіңіздің қанағаттандырылғандығы туралы хабарлаймыз.</w:t>
                            </w:r>
                          </w:p>
                          <w:p w:rsidR="00DF72AB" w:rsidRDefault="00774B94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Енгізілген өзгерістер туралы  мәліметтер  “Өнеркәсіп меншігі”№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-21087953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 w:rsidRPr="002665E6">
                                  <w:rPr>
                                    <w:lang w:val="kk-KZ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ресми бюллетенінде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119835561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</w:tc>
                        <w:tc>
                          <w:tcPr>
                            <w:tcW w:w="48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F72AB" w:rsidRDefault="00774B94">
                            <w:pPr>
                              <w:pStyle w:val="Standard"/>
                              <w:ind w:firstLine="252"/>
                              <w:jc w:val="both"/>
                            </w:pPr>
                            <w:r>
                              <w:t xml:space="preserve">Сообщаем, что </w:t>
                            </w:r>
                            <w:r>
                              <w:rPr>
                                <w:lang w:val="kk-KZ"/>
                              </w:rPr>
                              <w:t xml:space="preserve">Ваше ходатайство о </w:t>
                            </w:r>
                            <w:r>
                              <w:rPr>
                                <w:lang w:val="kk-KZ"/>
                              </w:rPr>
                              <w:t>внесении изменений (</w:t>
                            </w:r>
                            <w:r>
                              <w:t>исправлений) в Государственный реестр и в патент удовлетворено.</w:t>
                            </w:r>
                          </w:p>
                          <w:p w:rsidR="00DF72AB" w:rsidRDefault="00774B94">
                            <w:pPr>
                              <w:pStyle w:val="Standard"/>
                              <w:ind w:firstLine="252"/>
                              <w:jc w:val="both"/>
                            </w:pPr>
                            <w:r>
                              <w:t xml:space="preserve">Сведения о внесенных изменениях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191516007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10239207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2665E6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DF72AB" w:rsidRDefault="00DF72AB"/>
                  </w:txbxContent>
                </v:textbox>
                <w10:wrap type="square"/>
              </v:shape>
            </w:pict>
          </mc:Fallback>
        </mc:AlternateContent>
      </w:r>
    </w:p>
    <w:p w:rsidR="00DF72AB" w:rsidRDefault="00DF72AB">
      <w:pPr>
        <w:pStyle w:val="Standard"/>
        <w:rPr>
          <w:lang w:val="kk-KZ"/>
        </w:rPr>
      </w:pPr>
    </w:p>
    <w:p w:rsidR="00DF72AB" w:rsidRDefault="00DF72AB">
      <w:pPr>
        <w:pStyle w:val="Standard"/>
        <w:rPr>
          <w:lang w:val="kk-KZ"/>
        </w:rPr>
      </w:pPr>
    </w:p>
    <w:p w:rsidR="00DF72AB" w:rsidRDefault="00DF72AB">
      <w:pPr>
        <w:pStyle w:val="Standard"/>
        <w:rPr>
          <w:lang w:val="kk-KZ"/>
        </w:rPr>
      </w:pPr>
    </w:p>
    <w:p w:rsidR="00DF72AB" w:rsidRDefault="00DF72AB">
      <w:pPr>
        <w:pStyle w:val="Standard"/>
        <w:rPr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DF72AB" w:rsidRPr="002665E6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774B94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</w:t>
            </w:r>
            <w:r>
              <w:rPr>
                <w:b/>
                <w:bCs/>
                <w:sz w:val="24"/>
                <w:szCs w:val="24"/>
                <w:lang w:val="kk-KZ"/>
              </w:rPr>
              <w:t>не пайдалы модельдерді сараптау басқармасының бастығы.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DF72AB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DF72AB" w:rsidRDefault="00DF72AB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DF72AB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774B94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AB" w:rsidRDefault="00DF72A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DF72AB" w:rsidRDefault="00774B94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DF72AB" w:rsidRDefault="00DF72AB">
      <w:pPr>
        <w:pStyle w:val="Standard"/>
        <w:shd w:val="clear" w:color="auto" w:fill="FFFFFF"/>
        <w:spacing w:line="149" w:lineRule="exact"/>
        <w:ind w:right="5"/>
        <w:rPr>
          <w:rFonts w:ascii="Tahoma" w:hAnsi="Tahoma"/>
          <w:color w:val="000000"/>
          <w:sz w:val="14"/>
          <w:lang w:val="kk-KZ"/>
        </w:rPr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DF72AB">
      <w:pPr>
        <w:pStyle w:val="Standard"/>
      </w:pPr>
    </w:p>
    <w:p w:rsidR="00DF72AB" w:rsidRDefault="00774B94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2123289423"/>
          <w:placeholder>
            <w:docPart w:val="DefaultPlaceholder_-1854013440"/>
          </w:placeholder>
          <w:text/>
        </w:sdtPr>
        <w:sdtContent>
          <w:r w:rsidR="002665E6">
            <w:rPr>
              <w:lang w:val="kk-KZ"/>
            </w:rPr>
            <w:t>[Пользователь]</w:t>
          </w:r>
        </w:sdtContent>
      </w:sdt>
    </w:p>
    <w:p w:rsidR="00DF72AB" w:rsidRDefault="00774B94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043512391"/>
          <w:placeholder>
            <w:docPart w:val="DefaultPlaceholder_-1854013440"/>
          </w:placeholder>
          <w:text/>
        </w:sdtPr>
        <w:sdtContent>
          <w:r w:rsidR="002665E6">
            <w:rPr>
              <w:lang w:val="kk-KZ"/>
            </w:rPr>
            <w:t>[</w:t>
          </w:r>
          <w:r w:rsidRPr="002665E6">
            <w:rPr>
              <w:lang w:val="kk-KZ"/>
            </w:rPr>
            <w:t>Телефон</w:t>
          </w:r>
          <w:r w:rsidR="002665E6">
            <w:rPr>
              <w:lang w:val="kk-KZ"/>
            </w:rPr>
            <w:t>]</w:t>
          </w:r>
        </w:sdtContent>
      </w:sdt>
    </w:p>
    <w:sectPr w:rsidR="00DF72AB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B94" w:rsidRDefault="00774B94">
      <w:r>
        <w:separator/>
      </w:r>
    </w:p>
  </w:endnote>
  <w:endnote w:type="continuationSeparator" w:id="0">
    <w:p w:rsidR="00774B94" w:rsidRDefault="0077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B94" w:rsidRDefault="00774B94">
      <w:r>
        <w:rPr>
          <w:color w:val="000000"/>
        </w:rPr>
        <w:separator/>
      </w:r>
    </w:p>
  </w:footnote>
  <w:footnote w:type="continuationSeparator" w:id="0">
    <w:p w:rsidR="00774B94" w:rsidRDefault="00774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43B5"/>
    <w:multiLevelType w:val="multilevel"/>
    <w:tmpl w:val="5FA223D6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F72AB"/>
    <w:rsid w:val="002665E6"/>
    <w:rsid w:val="00774B94"/>
    <w:rsid w:val="00D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6EF5"/>
  <w15:docId w15:val="{38C52723-7C49-4398-A434-AE0814AB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266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45665-5C53-473F-9C3D-507E7EAF519B}"/>
      </w:docPartPr>
      <w:docPartBody>
        <w:p w:rsidR="00000000" w:rsidRDefault="005C240F">
          <w:r w:rsidRPr="003E4D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0F"/>
    <w:rsid w:val="004A1A5A"/>
    <w:rsid w:val="005C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4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2</cp:revision>
  <cp:lastPrinted>2010-03-02T16:49:00Z</cp:lastPrinted>
  <dcterms:created xsi:type="dcterms:W3CDTF">2017-11-17T10:01:00Z</dcterms:created>
  <dcterms:modified xsi:type="dcterms:W3CDTF">2017-11-17T10:01:00Z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