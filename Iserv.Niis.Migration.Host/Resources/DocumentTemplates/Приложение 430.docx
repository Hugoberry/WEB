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8A" w:rsidRDefault="0007648A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07648A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7648A" w:rsidRDefault="007B5B5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7648A" w:rsidRDefault="007B5B5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7648A" w:rsidRDefault="007B5B5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7648A" w:rsidRDefault="007B5B5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7648A" w:rsidRDefault="007B5B5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7648A" w:rsidRDefault="007B5B5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7648A" w:rsidRDefault="007B5B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7648A" w:rsidRDefault="007B5B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7648A" w:rsidRDefault="007B5B5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7648A" w:rsidRDefault="007B5B5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7648A" w:rsidRDefault="007B5B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7648A" w:rsidRDefault="007B5B5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7648A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7648A" w:rsidRDefault="007B5B5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07648A" w:rsidRDefault="007B5B5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7648A" w:rsidRDefault="007B5B5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07648A" w:rsidRDefault="007B5B5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7648A" w:rsidRDefault="007B5B5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7648A" w:rsidRDefault="007B5B5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7B5B5A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731</wp:posOffset>
                </wp:positionH>
                <wp:positionV relativeFrom="paragraph">
                  <wp:posOffset>60807</wp:posOffset>
                </wp:positionV>
                <wp:extent cx="6477637" cy="3100072"/>
                <wp:effectExtent l="0" t="0" r="18413" b="5078"/>
                <wp:wrapSquare wrapText="bothSides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637" cy="3100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20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04"/>
                              <w:gridCol w:w="5099"/>
                            </w:tblGrid>
                            <w:tr w:rsidR="0007648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7648A" w:rsidRDefault="0007648A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07648A" w:rsidRPr="00182797" w:rsidRDefault="007B5B5A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6497838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182797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182797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07648A" w:rsidRPr="00182797" w:rsidRDefault="007B5B5A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1827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1827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182797">
                                    <w:rPr>
                                      <w:sz w:val="18"/>
                                      <w:szCs w:val="18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1827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182797">
                                    <w:rPr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-20770487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 w:rsidRPr="00182797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182797"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  <w:r w:rsidR="00182797" w:rsidRPr="00182797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Pr="00182797">
                                        <w:rPr>
                                          <w:sz w:val="18"/>
                                          <w:szCs w:val="18"/>
                                        </w:rPr>
                                        <w:t>Заявки</w:t>
                                      </w:r>
                                      <w:r w:rsidR="00182797" w:rsidRPr="00182797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1827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07648A" w:rsidRPr="00182797" w:rsidRDefault="0007648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7648A" w:rsidRDefault="007B5B5A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Патентообладатель/патентиеленуші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90403530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rPr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07648A" w:rsidRDefault="0007648A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7648A" w:rsidRDefault="0007648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1337185051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07648A" w:rsidRDefault="00182797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p w:rsidR="0007648A" w:rsidRDefault="0007648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7648A" w:rsidRDefault="007B5B5A" w:rsidP="00182797">
                                  <w:pPr>
                                    <w:pStyle w:val="Standard"/>
                                    <w:snapToGrid w:val="0"/>
                                    <w:ind w:left="538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30026733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182797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7648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07648A" w:rsidRDefault="007B5B5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Мемлекеттік тізілімге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және пайдалы модельге берілген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-192479279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 w:rsidRPr="0018279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 w:rsidRPr="0018279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Номер</w:t>
                                      </w:r>
                                      <w:r w:rsidR="00182797" w:rsidRPr="0018279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 xml:space="preserve">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07648A" w:rsidRDefault="007B5B5A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07648A" w:rsidRDefault="007B5B5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07648A" w:rsidRDefault="007B5B5A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изменений в Государственный реестр и  в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патент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полезную модель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 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28192804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 w:rsidRPr="0018279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 w:rsidRPr="0018279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Номер</w:t>
                                      </w:r>
                                      <w:r w:rsidR="00182797" w:rsidRPr="0018279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 xml:space="preserve"> 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7648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846"/>
                              </w:trPr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7648A" w:rsidRDefault="007B5B5A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Сіздің, Мемлекеттік тізілімге және патентке өзгертулер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(түзетулер) енгізу туралы өтінішіңіздің қанағаттандырылғандығы туралы хабарлаймыз.</w:t>
                                  </w:r>
                                </w:p>
                                <w:p w:rsidR="0007648A" w:rsidRDefault="007B5B5A">
                                  <w:pPr>
                                    <w:pStyle w:val="Standard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Енгізілген өзгерістер туралы мәліметтер “Өнеркәсіп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7819318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58888945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7648A" w:rsidRDefault="007B5B5A">
                                  <w:pPr>
                                    <w:pStyle w:val="Standard"/>
                                    <w:snapToGrid w:val="0"/>
                                    <w:ind w:firstLine="252"/>
                                    <w:jc w:val="both"/>
                                  </w:pPr>
                                  <w:r>
                                    <w:t xml:space="preserve">Сообщаем, что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Ваше ходатайство о внесении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изменений (исправлений) в Государственный реестр и в патент удовлетворено.</w:t>
                                  </w:r>
                                </w:p>
                                <w:p w:rsidR="0007648A" w:rsidRDefault="007B5B5A">
                                  <w:pPr>
                                    <w:pStyle w:val="Standard"/>
                                    <w:ind w:firstLine="252"/>
                                    <w:jc w:val="both"/>
                                  </w:pPr>
                                  <w:r>
                                    <w:t>Сведе</w:t>
                                  </w:r>
                                  <w:bookmarkStart w:id="0" w:name="_GoBack"/>
                                  <w:bookmarkEnd w:id="0"/>
                                  <w:r>
                                    <w:t xml:space="preserve">ния о внесенных изменениях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61417679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53734269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182797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  <w:tr w:rsidR="0007648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7648A" w:rsidRDefault="0007648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07648A" w:rsidRDefault="0007648A">
                                  <w:pPr>
                                    <w:pStyle w:val="Standard"/>
                                  </w:pPr>
                                </w:p>
                                <w:p w:rsidR="0007648A" w:rsidRDefault="0007648A">
                                  <w:pPr>
                                    <w:pStyle w:val="Standard"/>
                                  </w:pPr>
                                </w:p>
                                <w:p w:rsidR="0007648A" w:rsidRDefault="0007648A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07648A" w:rsidRDefault="0007648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648A" w:rsidRDefault="0007648A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.05pt;margin-top:4.8pt;width:510.05pt;height:244.1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ZE2gEAAIMDAAAOAAAAZHJzL2Uyb0RvYy54bWysU82O0zAQviPxDpbv1GkXtSiquwKqRUgr&#10;QCo8gOvYjSX/yfY2KSeegSfhgpB4ivBGjJ2mi5bbai/OeGb8zffNTNbXvdHoKEJUzlI8n1UYCctd&#10;o+yB4i+fb168wigmZhumnRUUn0TE15vnz9adr8XCtU43IiAAsbHuPMVtSr4mJPJWGBZnzgsLQemC&#10;YQmu4UCawDpAN5osqmpJOhcaHxwXMYJ3OwbxpuBLKXj6KGUUCWmKgVsqZyjnPp9ks2b1ITDfKn6m&#10;wR7BwjBloegFassSQ3dB/QdlFA8uOplm3BnipFRcFA2gZl49ULNrmRdFCzQn+kub4tPB8g/HTwGp&#10;huIFRpYZGNHw/c+34efwa/g9/FjkBnU+1pC385CZ+jeuh0FP/gjOrLuXweQvKEIQh1afLu0VfUIc&#10;nMuXq9XyaoURh9jVvKqqVcEn9899iOmdcAZlg+IA8yttZcfbmIAKpE4puZp1N0rrMkNtHzhy3pbF&#10;dnyVwyQLGQlnK/X7/qxu75oTiIM9hqKtC18x6mAnKLawtBjp9xZantdnMsJk7CeDWQ4PKU4Yjebb&#10;NK4ZzNmzdGt3nmeMzDL613cJqBdFmcpY/8wQJl2Enrcyr9K/95J1/+9s/gIAAP//AwBQSwMEFAAG&#10;AAgAAAAhAFnv8cXZAAAABwEAAA8AAABkcnMvZG93bnJldi54bWxMjsFOwzAQRO9I/IO1lbhRuxFq&#10;0xCnQpW4cKMgJG5uvI0j7HVku2ny9zgnOI5m9ObVh8lZNmKIvScJm7UAhtR63VMn4fPj9bEEFpMi&#10;rawnlDBjhENzf1erSvsbveN4Sh3LEIqVkmBSGirOY2vQqbj2A1LuLj44lXIMHddB3TLcWV4IseVO&#10;9ZQfjBrwaLD9OV2dhN305XGIeMTvy9gG08+lfZulfFhNL8/AEk7pbwyLflaHJjud/ZV0ZHbJLEnY&#10;b4EtpShEAews4Wm/K4E3Nf/v3/wCAAD//wMAUEsBAi0AFAAGAAgAAAAhALaDOJL+AAAA4QEAABMA&#10;AAAAAAAAAAAAAAAAAAAAAFtDb250ZW50X1R5cGVzXS54bWxQSwECLQAUAAYACAAAACEAOP0h/9YA&#10;AACUAQAACwAAAAAAAAAAAAAAAAAvAQAAX3JlbHMvLnJlbHNQSwECLQAUAAYACAAAACEALCJmRNoB&#10;AACDAwAADgAAAAAAAAAAAAAAAAAuAgAAZHJzL2Uyb0RvYy54bWxQSwECLQAUAAYACAAAACEAWe/x&#10;xdkAAAAHAQAADwAAAAAAAAAAAAAAAAA0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1020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04"/>
                        <w:gridCol w:w="5099"/>
                      </w:tblGrid>
                      <w:tr w:rsidR="0007648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7648A" w:rsidRDefault="0007648A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7648A" w:rsidRPr="00182797" w:rsidRDefault="007B5B5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6497838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18279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182797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07648A" w:rsidRPr="00182797" w:rsidRDefault="007B5B5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1827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1827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182797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1827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182797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-20770487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 w:rsidRPr="00182797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182797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r w:rsidR="00182797" w:rsidRPr="0018279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182797">
                                  <w:rPr>
                                    <w:sz w:val="18"/>
                                    <w:szCs w:val="18"/>
                                  </w:rPr>
                                  <w:t>Заявки</w:t>
                                </w:r>
                                <w:r w:rsidR="00182797" w:rsidRPr="00182797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 w:rsidRPr="001827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07648A" w:rsidRPr="00182797" w:rsidRDefault="0007648A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7648A" w:rsidRDefault="007B5B5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Патентообладатель/патентиеленуші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90403530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rPr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07648A" w:rsidRDefault="0007648A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7648A" w:rsidRDefault="0007648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133718505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07648A" w:rsidRDefault="00182797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p w:rsidR="0007648A" w:rsidRDefault="0007648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07648A" w:rsidRDefault="007B5B5A" w:rsidP="00182797">
                            <w:pPr>
                              <w:pStyle w:val="Standard"/>
                              <w:snapToGrid w:val="0"/>
                              <w:ind w:left="538"/>
                            </w:pPr>
                            <w:r>
                              <w:rPr>
                                <w:lang w:val="kk-KZ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30026733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182797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07648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07648A" w:rsidRDefault="007B5B5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Мемлекеттік тізілімге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және пайдалы модельге берілген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-192479279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 w:rsidRPr="0018279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</w:t>
                                </w:r>
                                <w:r w:rsidRPr="0018279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Номер</w:t>
                                </w:r>
                                <w:r w:rsidR="00182797" w:rsidRPr="0018279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 xml:space="preserve"> 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07648A" w:rsidRDefault="007B5B5A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07648A" w:rsidRDefault="007B5B5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07648A" w:rsidRDefault="007B5B5A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изменений в Государственный реестр и  в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патент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полезную модель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 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28192804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 w:rsidRPr="0018279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</w:t>
                                </w:r>
                                <w:r w:rsidRPr="0018279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Номер</w:t>
                                </w:r>
                                <w:r w:rsidR="00182797" w:rsidRPr="0018279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 xml:space="preserve"> Патента]</w:t>
                                </w:r>
                              </w:sdtContent>
                            </w:sdt>
                          </w:p>
                        </w:tc>
                      </w:tr>
                      <w:tr w:rsidR="0007648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846"/>
                        </w:trPr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7648A" w:rsidRDefault="007B5B5A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Сіздің, Мемлекеттік тізілімге және патентке өзгертулер </w:t>
                            </w:r>
                            <w:r>
                              <w:rPr>
                                <w:lang w:val="kk-KZ"/>
                              </w:rPr>
                              <w:t>(түзетулер) енгізу туралы өтінішіңіздің қанағаттандырылғандығы туралы хабарлаймыз.</w:t>
                            </w:r>
                          </w:p>
                          <w:p w:rsidR="0007648A" w:rsidRDefault="007B5B5A">
                            <w:pPr>
                              <w:pStyle w:val="Standard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Енгізілген өзгерістер туралы мәліметтер “Өнеркәсіп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781931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58888945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7648A" w:rsidRDefault="007B5B5A">
                            <w:pPr>
                              <w:pStyle w:val="Standard"/>
                              <w:snapToGrid w:val="0"/>
                              <w:ind w:firstLine="252"/>
                              <w:jc w:val="both"/>
                            </w:pPr>
                            <w:r>
                              <w:t xml:space="preserve">Сообщаем, что </w:t>
                            </w:r>
                            <w:r>
                              <w:rPr>
                                <w:lang w:val="kk-KZ"/>
                              </w:rPr>
                              <w:t>Ваше ходатайство о внесении</w:t>
                            </w:r>
                            <w:r>
                              <w:rPr>
                                <w:lang w:val="kk-KZ"/>
                              </w:rPr>
                              <w:t xml:space="preserve"> изменений (исправлений) в Государственный реестр и в патент удовлетворено.</w:t>
                            </w:r>
                          </w:p>
                          <w:p w:rsidR="0007648A" w:rsidRDefault="007B5B5A">
                            <w:pPr>
                              <w:pStyle w:val="Standard"/>
                              <w:ind w:firstLine="252"/>
                              <w:jc w:val="both"/>
                            </w:pPr>
                            <w:r>
                              <w:t>Сведе</w:t>
                            </w:r>
                            <w:bookmarkStart w:id="1" w:name="_GoBack"/>
                            <w:bookmarkEnd w:id="1"/>
                            <w:r>
                              <w:t xml:space="preserve">ния о внесенных изменениях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61417679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53734269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182797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  <w:tr w:rsidR="0007648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7648A" w:rsidRDefault="0007648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07648A" w:rsidRDefault="0007648A">
                            <w:pPr>
                              <w:pStyle w:val="Standard"/>
                            </w:pPr>
                          </w:p>
                          <w:p w:rsidR="0007648A" w:rsidRDefault="0007648A">
                            <w:pPr>
                              <w:pStyle w:val="Standard"/>
                            </w:pPr>
                          </w:p>
                          <w:p w:rsidR="0007648A" w:rsidRDefault="0007648A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07648A" w:rsidRDefault="0007648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07648A" w:rsidRDefault="0007648A"/>
                  </w:txbxContent>
                </v:textbox>
                <w10:wrap type="square"/>
              </v:shape>
            </w:pict>
          </mc:Fallback>
        </mc:AlternateContent>
      </w:r>
    </w:p>
    <w:p w:rsidR="0007648A" w:rsidRDefault="0007648A">
      <w:pPr>
        <w:pStyle w:val="Standard"/>
        <w:rPr>
          <w:lang w:val="en-US"/>
        </w:rPr>
      </w:pPr>
    </w:p>
    <w:p w:rsidR="0007648A" w:rsidRDefault="0007648A">
      <w:pPr>
        <w:pStyle w:val="Standard"/>
        <w:rPr>
          <w:lang w:val="kk-KZ"/>
        </w:rPr>
      </w:pPr>
    </w:p>
    <w:p w:rsidR="0007648A" w:rsidRDefault="0007648A">
      <w:pPr>
        <w:pStyle w:val="Standard"/>
        <w:rPr>
          <w:lang w:val="kk-KZ"/>
        </w:rPr>
      </w:pPr>
    </w:p>
    <w:p w:rsidR="0007648A" w:rsidRDefault="0007648A">
      <w:pPr>
        <w:pStyle w:val="Standard"/>
        <w:rPr>
          <w:lang w:val="kk-KZ"/>
        </w:rPr>
      </w:pPr>
    </w:p>
    <w:p w:rsidR="0007648A" w:rsidRDefault="0007648A">
      <w:pPr>
        <w:pStyle w:val="Standard"/>
        <w:rPr>
          <w:lang w:val="kk-KZ"/>
        </w:rPr>
      </w:pPr>
    </w:p>
    <w:p w:rsidR="0007648A" w:rsidRDefault="0007648A">
      <w:pPr>
        <w:pStyle w:val="Standard"/>
        <w:rPr>
          <w:rFonts w:ascii="Tahoma" w:hAnsi="Tahoma"/>
          <w:color w:val="000000"/>
          <w:sz w:val="14"/>
          <w:lang w:val="kk-KZ"/>
        </w:rPr>
      </w:pPr>
    </w:p>
    <w:p w:rsidR="0007648A" w:rsidRDefault="0007648A">
      <w:pPr>
        <w:pStyle w:val="Standard"/>
        <w:shd w:val="clear" w:color="auto" w:fill="FFFFFF"/>
        <w:spacing w:line="149" w:lineRule="exact"/>
        <w:ind w:right="5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7648A" w:rsidRPr="00182797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Өнертабыстар </w:t>
            </w:r>
            <w:r>
              <w:rPr>
                <w:b/>
                <w:bCs/>
                <w:sz w:val="24"/>
                <w:szCs w:val="24"/>
                <w:lang w:val="kk-KZ"/>
              </w:rPr>
              <w:t>және пайдалы модельдерді сараптау басқармасының бастығы.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07648A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07648A" w:rsidRDefault="0007648A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07648A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7B5B5A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48A" w:rsidRDefault="0007648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07648A" w:rsidRDefault="007B5B5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07648A">
      <w:pPr>
        <w:pStyle w:val="Standard"/>
      </w:pPr>
    </w:p>
    <w:p w:rsidR="0007648A" w:rsidRDefault="007B5B5A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355649425"/>
          <w:placeholder>
            <w:docPart w:val="DefaultPlaceholder_-1854013440"/>
          </w:placeholder>
          <w:text/>
        </w:sdtPr>
        <w:sdtContent>
          <w:r w:rsidR="00182797">
            <w:rPr>
              <w:lang w:val="kk-KZ"/>
            </w:rPr>
            <w:t>[Пользователь]</w:t>
          </w:r>
        </w:sdtContent>
      </w:sdt>
    </w:p>
    <w:p w:rsidR="0007648A" w:rsidRDefault="007B5B5A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1036856534"/>
          <w:placeholder>
            <w:docPart w:val="DefaultPlaceholder_-1854013440"/>
          </w:placeholder>
          <w:text/>
        </w:sdtPr>
        <w:sdtContent>
          <w:r w:rsidR="00182797">
            <w:rPr>
              <w:lang w:val="kk-KZ"/>
            </w:rPr>
            <w:t>[Телефон]</w:t>
          </w:r>
        </w:sdtContent>
      </w:sdt>
    </w:p>
    <w:sectPr w:rsidR="0007648A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B5A" w:rsidRDefault="007B5B5A">
      <w:r>
        <w:separator/>
      </w:r>
    </w:p>
  </w:endnote>
  <w:endnote w:type="continuationSeparator" w:id="0">
    <w:p w:rsidR="007B5B5A" w:rsidRDefault="007B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B5A" w:rsidRDefault="007B5B5A">
      <w:r>
        <w:rPr>
          <w:color w:val="000000"/>
        </w:rPr>
        <w:separator/>
      </w:r>
    </w:p>
  </w:footnote>
  <w:footnote w:type="continuationSeparator" w:id="0">
    <w:p w:rsidR="007B5B5A" w:rsidRDefault="007B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59F6"/>
    <w:multiLevelType w:val="multilevel"/>
    <w:tmpl w:val="0FC8DA80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7648A"/>
    <w:rsid w:val="0007648A"/>
    <w:rsid w:val="00182797"/>
    <w:rsid w:val="00541D3E"/>
    <w:rsid w:val="007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BB04"/>
  <w15:docId w15:val="{619474D8-70D7-4D45-BE2D-D72C2E36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182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53527-0EEA-4C85-805E-2449F14B84FE}"/>
      </w:docPartPr>
      <w:docPartBody>
        <w:p w:rsidR="00000000" w:rsidRDefault="00992C0A">
          <w:r w:rsidRPr="008F3F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0A"/>
    <w:rsid w:val="002C3BDB"/>
    <w:rsid w:val="009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2C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2</cp:revision>
  <cp:lastPrinted>2010-03-02T17:08:00Z</cp:lastPrinted>
  <dcterms:created xsi:type="dcterms:W3CDTF">2017-11-20T11:23:00Z</dcterms:created>
  <dcterms:modified xsi:type="dcterms:W3CDTF">2017-11-20T11:23:00Z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