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8F0" w:rsidRDefault="00BE08F0">
      <w:pPr>
        <w:pStyle w:val="Standard"/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23"/>
        <w:gridCol w:w="709"/>
        <w:gridCol w:w="845"/>
        <w:gridCol w:w="3776"/>
      </w:tblGrid>
      <w:tr w:rsidR="00BE08F0">
        <w:tblPrEx>
          <w:tblCellMar>
            <w:top w:w="0" w:type="dxa"/>
            <w:bottom w:w="0" w:type="dxa"/>
          </w:tblCellMar>
        </w:tblPrEx>
        <w:tc>
          <w:tcPr>
            <w:tcW w:w="4023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8F0" w:rsidRDefault="00A03534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BE08F0" w:rsidRDefault="00A03534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BE08F0" w:rsidRDefault="00A03534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BE08F0" w:rsidRDefault="00A03534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BE08F0" w:rsidRDefault="00A03534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BE08F0" w:rsidRDefault="00A03534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BE08F0" w:rsidRDefault="00A03534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4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8F0" w:rsidRDefault="00A03534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6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8F0" w:rsidRDefault="00A0353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BE08F0" w:rsidRDefault="00A0353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BE08F0" w:rsidRDefault="00A0353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BE08F0" w:rsidRDefault="00A03534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BE08F0" w:rsidRDefault="00A03534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BE08F0" w:rsidRDefault="00A0353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BE08F0" w:rsidRDefault="00A0353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BE08F0">
        <w:tblPrEx>
          <w:tblCellMar>
            <w:top w:w="0" w:type="dxa"/>
            <w:bottom w:w="0" w:type="dxa"/>
          </w:tblCellMar>
        </w:tblPrEx>
        <w:tc>
          <w:tcPr>
            <w:tcW w:w="473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8F0" w:rsidRDefault="00A03534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BE08F0" w:rsidRDefault="00A03534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BE08F0" w:rsidRDefault="00A03534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BE08F0" w:rsidRDefault="00A03534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2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8F0" w:rsidRDefault="00A03534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</w:t>
            </w:r>
            <w:r>
              <w:rPr>
                <w:color w:val="000000"/>
                <w:sz w:val="14"/>
                <w:szCs w:val="14"/>
              </w:rPr>
              <w:t>дъезд № 1,</w:t>
            </w:r>
          </w:p>
          <w:p w:rsidR="00BE08F0" w:rsidRDefault="00A03534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BE08F0" w:rsidRDefault="00A03534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BE08F0" w:rsidRDefault="00A03534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BE08F0" w:rsidRDefault="0056529D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177165</wp:posOffset>
                </wp:positionV>
                <wp:extent cx="6115050" cy="132715"/>
                <wp:effectExtent l="0" t="0" r="0" b="5715"/>
                <wp:wrapSquare wrapText="bothSides"/>
                <wp:docPr id="3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13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675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063"/>
                              <w:gridCol w:w="4612"/>
                            </w:tblGrid>
                            <w:tr w:rsidR="00BE08F0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931"/>
                              </w:trPr>
                              <w:tc>
                                <w:tcPr>
                                  <w:tcW w:w="506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E08F0" w:rsidRDefault="00BE08F0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BE08F0" w:rsidRPr="0056529D" w:rsidRDefault="00A03534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Номер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заявки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өтінімнің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нөмірі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: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2010174658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56529D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[Номер</w:t>
                                      </w:r>
                                      <w:r w:rsidR="0056529D"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 w:rsidR="0056529D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Заявки]</w:t>
                                      </w:r>
                                    </w:sdtContent>
                                  </w:sdt>
                                </w:p>
                                <w:p w:rsidR="00BE08F0" w:rsidRPr="0056529D" w:rsidRDefault="00A03534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Дата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подачи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заявки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өтінімнің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берілген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күні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: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alias w:val="RequestDate"/>
                                      <w:tag w:val="RequestDate"/>
                                      <w:id w:val="-1077274423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56529D"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[ДатаЗаявки]</w:t>
                                      </w:r>
                                    </w:sdtContent>
                                  </w:sdt>
                                </w:p>
                                <w:p w:rsidR="00BE08F0" w:rsidRDefault="00A03534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Патентообладатель/патент иеленуші: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alias w:val="CustomerOwner"/>
                                      <w:tag w:val="CustomerOwner"/>
                                      <w:id w:val="-1266610320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56529D"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[ПатентоОбладатель]</w:t>
                                      </w:r>
                                    </w:sdtContent>
                                  </w:sdt>
                                </w:p>
                                <w:p w:rsidR="00BE08F0" w:rsidRDefault="00BE08F0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</w:p>
                                <w:p w:rsidR="00BE08F0" w:rsidRDefault="00BE08F0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E08F0" w:rsidRDefault="00A03534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>(98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)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CorrespondenceContact"/>
                                      <w:tag w:val="CorrespondenceContact"/>
                                      <w:id w:val="2102297586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56529D">
                                        <w:rPr>
                                          <w:lang w:val="kk-KZ"/>
                                        </w:rPr>
                                        <w:t>[Контакт для переписки]</w:t>
                                      </w:r>
                                    </w:sdtContent>
                                  </w:sdt>
                                </w:p>
                                <w:p w:rsidR="00BE08F0" w:rsidRDefault="00BE08F0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BE08F0" w:rsidRDefault="00A03534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     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CorrespondenceAddress"/>
                                      <w:tag w:val="CorrespondenceAddress"/>
                                      <w:id w:val="1135302681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56529D">
                                        <w:rPr>
                                          <w:lang w:val="kk-KZ"/>
                                        </w:rPr>
                                        <w:t>[адрес для переписки]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BE08F0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68"/>
                              </w:trPr>
                              <w:tc>
                                <w:tcPr>
                                  <w:tcW w:w="506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BE08F0" w:rsidRDefault="00A03534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Өнертабысқа № </w:t>
                                  </w:r>
                                  <w:sdt>
                                    <w:sdtPr>
                                      <w:rPr>
                                        <w:rFonts w:ascii="Times New Roman KK EK" w:hAnsi="Times New Roman KK EK"/>
                                        <w:b/>
                                        <w:bCs/>
                                        <w:lang w:val="kk-KZ"/>
                                      </w:rPr>
                                      <w:alias w:val="GosNumber"/>
                                      <w:tag w:val="GosNumber"/>
                                      <w:id w:val="48269853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56529D"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  <w:lang w:val="kk-KZ"/>
                                        </w:rPr>
                                        <w:t>[НомерПатента]</w:t>
                                      </w:r>
                                    </w:sdtContent>
                                  </w:sdt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 алдын ала патенттің қолданылуы</w:t>
                                  </w:r>
                                </w:p>
                                <w:p w:rsidR="00BE08F0" w:rsidRDefault="00A03534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мерзімінен  бұрын</w:t>
                                  </w:r>
                                  <w:r>
                                    <w:rPr>
                                      <w:b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тоқтатылғандығы туралы</w:t>
                                  </w:r>
                                </w:p>
                                <w:p w:rsidR="00BE08F0" w:rsidRDefault="00A03534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ХАБАРЛАМА</w:t>
                                  </w:r>
                                </w:p>
                              </w:tc>
                              <w:tc>
                                <w:tcPr>
                                  <w:tcW w:w="461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BE08F0" w:rsidRDefault="00A03534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УВЕДОМЛЕНИЕ</w:t>
                                  </w:r>
                                </w:p>
                                <w:p w:rsidR="00BE08F0" w:rsidRDefault="00A03534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 о досрочном  прекращении действия</w:t>
                                  </w:r>
                                </w:p>
                                <w:p w:rsidR="00BE08F0" w:rsidRDefault="00A03534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предварительного  патента  на изобретение</w:t>
                                  </w:r>
                                </w:p>
                                <w:p w:rsidR="00BE08F0" w:rsidRDefault="00A03534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№ </w:t>
                                  </w:r>
                                  <w:sdt>
                                    <w:sdtPr>
                                      <w:rPr>
                                        <w:rFonts w:ascii="Times New Roman KK EK" w:hAnsi="Times New Roman KK EK"/>
                                        <w:b/>
                                        <w:bCs/>
                                        <w:lang w:val="kk-KZ"/>
                                      </w:rPr>
                                      <w:alias w:val="GosNumber"/>
                                      <w:tag w:val="GosNumber"/>
                                      <w:id w:val="-601028018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56529D"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  <w:lang w:val="kk-KZ"/>
                                        </w:rPr>
                                        <w:t>[НомерПатента]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BE08F0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506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E08F0" w:rsidRDefault="00BE08F0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461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E08F0" w:rsidRDefault="00BE08F0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</w:tr>
                            <w:tr w:rsidR="00BE08F0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506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E08F0" w:rsidRDefault="00A03534">
                                  <w:pPr>
                                    <w:pStyle w:val="Standard"/>
                                    <w:snapToGrid w:val="0"/>
                                    <w:ind w:firstLine="180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Қазақстан Республикасы Патент заңының 30-бабы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2-тармағының негізінде алдын ала патенттің қолданылуы </w:t>
                                  </w:r>
                                  <w:r>
                                    <w:t xml:space="preserve">&lt;Дата прекращения действия патента&gt;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ж. бастап  заңдармен белгіленген мерзімде  алдын ала патентті  күшінде ұстау  үшін төлем төленбеуіне байланысты мерзімінен бұрын тоқтатылғандығы туралы хабарлаймыз</w:t>
                                  </w:r>
                                  <w:r>
                                    <w:t>.</w:t>
                                  </w:r>
                                </w:p>
                                <w:p w:rsidR="00BE08F0" w:rsidRDefault="00A03534">
                                  <w:pPr>
                                    <w:pStyle w:val="Standard"/>
                                    <w:ind w:firstLine="180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>А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лдын ала патенттің  қолданылуы мерзімінен бұрын тоқтатылғандығы туралы  мәліметтер  “Өнеркәсіп меншігі” </w:t>
                                  </w:r>
                                  <w:r>
                                    <w:t xml:space="preserve">№ </w:t>
                                  </w:r>
                                  <w:sdt>
                                    <w:sdtPr>
                                      <w:alias w:val="BulletinNumber"/>
                                      <w:tag w:val="BulletinNumber"/>
                                      <w:id w:val="173993957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56529D">
                                        <w:t>[Номер бюллетеня]</w:t>
                                      </w:r>
                                    </w:sdtContent>
                                  </w:sdt>
                                  <w:r>
                                    <w:t xml:space="preserve">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ресми бюллетенінде </w:t>
                                  </w:r>
                                  <w:sdt>
                                    <w:sdtPr>
                                      <w:alias w:val="BulletinDate"/>
                                      <w:tag w:val="BulletinDate"/>
                                      <w:id w:val="601918410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56529D">
                                        <w:t>[Дата бюллетеня]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t>ж.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 жарияланады.</w:t>
                                  </w:r>
                                </w:p>
                                <w:p w:rsidR="00BE08F0" w:rsidRDefault="00BE08F0">
                                  <w:pPr>
                                    <w:pStyle w:val="Standard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E08F0" w:rsidRDefault="00A03534">
                                  <w:pPr>
                                    <w:pStyle w:val="Standard"/>
                                    <w:snapToGrid w:val="0"/>
                                    <w:ind w:firstLine="234"/>
                                    <w:jc w:val="both"/>
                                  </w:pPr>
                                  <w:r>
                                    <w:t>Сообщае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м</w:t>
                                  </w:r>
                                  <w:r>
                                    <w:t xml:space="preserve">, что на основании пункта 2 статьи 30 Патентного закона Республики </w:t>
                                  </w:r>
                                  <w:r>
                                    <w:t xml:space="preserve">Казахстан действие предварительного патента досрочно прекращено с &lt;Дата прекращения действия патента&gt;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года</w:t>
                                  </w:r>
                                  <w:r>
                                    <w:t xml:space="preserve"> в связи с неоплатой в установленный законодательством срок поддержания предварительного патента в силе.</w:t>
                                  </w:r>
                                </w:p>
                                <w:p w:rsidR="00BE08F0" w:rsidRDefault="00A03534">
                                  <w:pPr>
                                    <w:pStyle w:val="Standard"/>
                                    <w:ind w:firstLine="234"/>
                                    <w:jc w:val="both"/>
                                  </w:pPr>
                                  <w:r>
                                    <w:t>Сведения о досрочном прекращении действ</w:t>
                                  </w:r>
                                  <w:bookmarkStart w:id="0" w:name="_GoBack"/>
                                  <w:bookmarkEnd w:id="0"/>
                                  <w:r>
                                    <w:t>ия пре</w:t>
                                  </w:r>
                                  <w:r>
                                    <w:t xml:space="preserve">дварительного патента будут опубликованы в официальном бюллетене "Промышленная собственность" № </w:t>
                                  </w:r>
                                  <w:sdt>
                                    <w:sdtPr>
                                      <w:alias w:val="BulletinNumber"/>
                                      <w:tag w:val="BulletinNumber"/>
                                      <w:id w:val="-1776705805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56529D">
                                        <w:t>[Номер бюллетеня]</w:t>
                                      </w:r>
                                    </w:sdtContent>
                                  </w:sdt>
                                  <w:r>
                                    <w:t xml:space="preserve"> от </w:t>
                                  </w:r>
                                  <w:sdt>
                                    <w:sdtPr>
                                      <w:alias w:val="BulletinDate"/>
                                      <w:tag w:val="BulletinDate"/>
                                      <w:id w:val="799500385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56529D">
                                        <w:t>[Дата бюллетеня]</w:t>
                                      </w:r>
                                    </w:sdtContent>
                                  </w:sdt>
                                  <w:r>
                                    <w:t xml:space="preserve"> года.</w:t>
                                  </w:r>
                                </w:p>
                              </w:tc>
                            </w:tr>
                          </w:tbl>
                          <w:p w:rsidR="00BE08F0" w:rsidRDefault="00BE08F0"/>
                        </w:txbxContent>
                      </wps:txbx>
                      <wps:bodyPr vert="horz" wrap="square" lIns="0" tIns="0" rIns="0" bIns="0" anchor="t" anchorCtr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-.4pt;margin-top:13.95pt;width:481.5pt;height:10.4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" filled="f" stroked="f">
                <v:textbox style="mso-fit-shape-to-text:t" inset="0,0,0,0">
                  <w:txbxContent>
                    <w:tbl>
                      <w:tblPr>
                        <w:tblW w:w="9675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063"/>
                        <w:gridCol w:w="4612"/>
                      </w:tblGrid>
                      <w:tr w:rsidR="00BE08F0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931"/>
                        </w:trPr>
                        <w:tc>
                          <w:tcPr>
                            <w:tcW w:w="506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E08F0" w:rsidRDefault="00BE08F0">
                            <w:pPr>
                              <w:pStyle w:val="Standard"/>
                              <w:snapToGrid w:val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BE08F0" w:rsidRPr="0056529D" w:rsidRDefault="00A03534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Номер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заявки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өтінімнің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нөмірі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  <w:lang w:val="kk-KZ"/>
                                </w:rPr>
                                <w:alias w:val="RequestNumber"/>
                                <w:tag w:val="RequestNumber"/>
                                <w:id w:val="2010174658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56529D"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[Номер</w:t>
                                </w:r>
                                <w:r w:rsidR="0056529D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 xml:space="preserve"> </w:t>
                                </w:r>
                                <w:r w:rsidR="0056529D"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Заявки]</w:t>
                                </w:r>
                              </w:sdtContent>
                            </w:sdt>
                          </w:p>
                          <w:p w:rsidR="00BE08F0" w:rsidRPr="0056529D" w:rsidRDefault="00A03534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подачи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заявки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өтінімнің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берілген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күні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alias w:val="RequestDate"/>
                                <w:tag w:val="RequestDate"/>
                                <w:id w:val="-1077274423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56529D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[ДатаЗаявки]</w:t>
                                </w:r>
                              </w:sdtContent>
                            </w:sdt>
                          </w:p>
                          <w:p w:rsidR="00BE08F0" w:rsidRDefault="00A03534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Патентообладатель/патент иеленуші: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alias w:val="CustomerOwner"/>
                                <w:tag w:val="CustomerOwner"/>
                                <w:id w:val="-1266610320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56529D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[ПатентоОбладатель]</w:t>
                                </w:r>
                              </w:sdtContent>
                            </w:sdt>
                          </w:p>
                          <w:p w:rsidR="00BE08F0" w:rsidRDefault="00BE08F0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</w:p>
                          <w:p w:rsidR="00BE08F0" w:rsidRDefault="00BE08F0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61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E08F0" w:rsidRDefault="00A03534">
                            <w:pPr>
                              <w:pStyle w:val="Standard"/>
                              <w:snapToGrid w:val="0"/>
                            </w:pPr>
                            <w:r>
                              <w:t>(98</w:t>
                            </w:r>
                            <w:r>
                              <w:rPr>
                                <w:lang w:val="kk-KZ"/>
                              </w:rPr>
                              <w:t xml:space="preserve">)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CorrespondenceContact"/>
                                <w:tag w:val="CorrespondenceContact"/>
                                <w:id w:val="210229758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56529D">
                                  <w:rPr>
                                    <w:lang w:val="kk-KZ"/>
                                  </w:rPr>
                                  <w:t>[Контакт для переписки]</w:t>
                                </w:r>
                              </w:sdtContent>
                            </w:sdt>
                          </w:p>
                          <w:p w:rsidR="00BE08F0" w:rsidRDefault="00BE08F0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BE08F0" w:rsidRDefault="00A03534">
                            <w:pPr>
                              <w:pStyle w:val="Standard"/>
                              <w:snapToGrid w:val="0"/>
                            </w:pPr>
                            <w:r>
                              <w:rPr>
                                <w:lang w:val="kk-KZ"/>
                              </w:rPr>
                              <w:t xml:space="preserve">      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CorrespondenceAddress"/>
                                <w:tag w:val="CorrespondenceAddress"/>
                                <w:id w:val="1135302681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56529D">
                                  <w:rPr>
                                    <w:lang w:val="kk-KZ"/>
                                  </w:rPr>
                                  <w:t>[адрес для переписки]</w:t>
                                </w:r>
                              </w:sdtContent>
                            </w:sdt>
                          </w:p>
                        </w:tc>
                      </w:tr>
                      <w:tr w:rsidR="00BE08F0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68"/>
                        </w:trPr>
                        <w:tc>
                          <w:tcPr>
                            <w:tcW w:w="506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BE08F0" w:rsidRDefault="00A03534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Өнертабысқа № </w:t>
                            </w:r>
                            <w:sdt>
                              <w:sdtPr>
                                <w:rPr>
                                  <w:rFonts w:ascii="Times New Roman KK EK" w:hAnsi="Times New Roman KK EK"/>
                                  <w:b/>
                                  <w:bCs/>
                                  <w:lang w:val="kk-KZ"/>
                                </w:rPr>
                                <w:alias w:val="GosNumber"/>
                                <w:tag w:val="GosNumber"/>
                                <w:id w:val="48269853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56529D">
                                  <w:rPr>
                                    <w:rFonts w:ascii="Times New Roman KK EK" w:hAnsi="Times New Roman KK EK"/>
                                    <w:b/>
                                    <w:bCs/>
                                    <w:lang w:val="kk-KZ"/>
                                  </w:rPr>
                                  <w:t>[НомерПатента]</w:t>
                                </w:r>
                              </w:sdtContent>
                            </w:sdt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 алдын ала патенттің қолданылуы</w:t>
                            </w:r>
                          </w:p>
                          <w:p w:rsidR="00BE08F0" w:rsidRDefault="00A03534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мерзімінен  бұрын</w:t>
                            </w:r>
                            <w:r>
                              <w:rPr>
                                <w:b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тоқтатылғандығы туралы</w:t>
                            </w:r>
                          </w:p>
                          <w:p w:rsidR="00BE08F0" w:rsidRDefault="00A03534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ХАБАРЛАМА</w:t>
                            </w:r>
                          </w:p>
                        </w:tc>
                        <w:tc>
                          <w:tcPr>
                            <w:tcW w:w="461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BE08F0" w:rsidRDefault="00A03534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УВЕДОМЛЕНИЕ</w:t>
                            </w:r>
                          </w:p>
                          <w:p w:rsidR="00BE08F0" w:rsidRDefault="00A03534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 о досрочном  прекращении действия</w:t>
                            </w:r>
                          </w:p>
                          <w:p w:rsidR="00BE08F0" w:rsidRDefault="00A03534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предварительного  патента  на изобретение</w:t>
                            </w:r>
                          </w:p>
                          <w:p w:rsidR="00BE08F0" w:rsidRDefault="00A03534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№ </w:t>
                            </w:r>
                            <w:sdt>
                              <w:sdtPr>
                                <w:rPr>
                                  <w:rFonts w:ascii="Times New Roman KK EK" w:hAnsi="Times New Roman KK EK"/>
                                  <w:b/>
                                  <w:bCs/>
                                  <w:lang w:val="kk-KZ"/>
                                </w:rPr>
                                <w:alias w:val="GosNumber"/>
                                <w:tag w:val="GosNumber"/>
                                <w:id w:val="-601028018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56529D">
                                  <w:rPr>
                                    <w:rFonts w:ascii="Times New Roman KK EK" w:hAnsi="Times New Roman KK EK"/>
                                    <w:b/>
                                    <w:bCs/>
                                    <w:lang w:val="kk-KZ"/>
                                  </w:rPr>
                                  <w:t>[НомерПатента]</w:t>
                                </w:r>
                              </w:sdtContent>
                            </w:sdt>
                          </w:p>
                        </w:tc>
                      </w:tr>
                      <w:tr w:rsidR="00BE08F0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506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E08F0" w:rsidRDefault="00BE08F0">
                            <w:pPr>
                              <w:pStyle w:val="Standard"/>
                              <w:snapToGrid w:val="0"/>
                            </w:pPr>
                          </w:p>
                        </w:tc>
                        <w:tc>
                          <w:tcPr>
                            <w:tcW w:w="461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E08F0" w:rsidRDefault="00BE08F0">
                            <w:pPr>
                              <w:pStyle w:val="Standard"/>
                              <w:snapToGrid w:val="0"/>
                            </w:pPr>
                          </w:p>
                        </w:tc>
                      </w:tr>
                      <w:tr w:rsidR="00BE08F0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506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E08F0" w:rsidRDefault="00A03534">
                            <w:pPr>
                              <w:pStyle w:val="Standard"/>
                              <w:snapToGrid w:val="0"/>
                              <w:ind w:firstLine="180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 xml:space="preserve">Қазақстан Республикасы Патент заңының 30-бабы </w:t>
                            </w:r>
                            <w:r>
                              <w:rPr>
                                <w:lang w:val="kk-KZ"/>
                              </w:rPr>
                              <w:t xml:space="preserve">2-тармағының негізінде алдын ала патенттің қолданылуы </w:t>
                            </w:r>
                            <w:r>
                              <w:t xml:space="preserve">&lt;Дата прекращения действия патента&gt; </w:t>
                            </w:r>
                            <w:r>
                              <w:rPr>
                                <w:lang w:val="kk-KZ"/>
                              </w:rPr>
                              <w:t>ж. бастап  заңдармен белгіленген мерзімде  алдын ала патентті  күшінде ұстау  үшін төлем төленбеуіне байланысты мерзімінен бұрын тоқтатылғандығы туралы хабарлаймыз</w:t>
                            </w:r>
                            <w:r>
                              <w:t>.</w:t>
                            </w:r>
                          </w:p>
                          <w:p w:rsidR="00BE08F0" w:rsidRDefault="00A03534">
                            <w:pPr>
                              <w:pStyle w:val="Standard"/>
                              <w:ind w:firstLine="180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>А</w:t>
                            </w:r>
                            <w:r>
                              <w:rPr>
                                <w:lang w:val="kk-KZ"/>
                              </w:rPr>
                              <w:t xml:space="preserve">лдын ала патенттің  қолданылуы мерзімінен бұрын тоқтатылғандығы туралы  мәліметтер  “Өнеркәсіп меншігі” </w:t>
                            </w:r>
                            <w:r>
                              <w:t xml:space="preserve">№ </w:t>
                            </w:r>
                            <w:sdt>
                              <w:sdtPr>
                                <w:alias w:val="BulletinNumber"/>
                                <w:tag w:val="BulletinNumber"/>
                                <w:id w:val="173993957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56529D">
                                  <w:t>[Номер бюллетеня]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>
                              <w:rPr>
                                <w:lang w:val="kk-KZ"/>
                              </w:rPr>
                              <w:t xml:space="preserve">ресми бюллетенінде </w:t>
                            </w:r>
                            <w:sdt>
                              <w:sdtPr>
                                <w:alias w:val="BulletinDate"/>
                                <w:tag w:val="BulletinDate"/>
                                <w:id w:val="601918410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56529D">
                                  <w:t>[Дата бюллетеня]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 xml:space="preserve"> </w:t>
                            </w:r>
                            <w:r>
                              <w:t>ж.</w:t>
                            </w:r>
                            <w:r>
                              <w:rPr>
                                <w:lang w:val="kk-KZ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kk-KZ"/>
                              </w:rPr>
                              <w:t xml:space="preserve"> жарияланады.</w:t>
                            </w:r>
                          </w:p>
                          <w:p w:rsidR="00BE08F0" w:rsidRDefault="00BE08F0">
                            <w:pPr>
                              <w:pStyle w:val="Standard"/>
                              <w:rPr>
                                <w:lang w:val="kk-KZ"/>
                              </w:rPr>
                            </w:pPr>
                          </w:p>
                        </w:tc>
                        <w:tc>
                          <w:tcPr>
                            <w:tcW w:w="461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E08F0" w:rsidRDefault="00A03534">
                            <w:pPr>
                              <w:pStyle w:val="Standard"/>
                              <w:snapToGrid w:val="0"/>
                              <w:ind w:firstLine="234"/>
                              <w:jc w:val="both"/>
                            </w:pPr>
                            <w:r>
                              <w:t>Сообщае</w:t>
                            </w:r>
                            <w:r>
                              <w:rPr>
                                <w:lang w:val="kk-KZ"/>
                              </w:rPr>
                              <w:t>м</w:t>
                            </w:r>
                            <w:r>
                              <w:t xml:space="preserve">, что на основании пункта 2 статьи 30 Патентного закона Республики </w:t>
                            </w:r>
                            <w:r>
                              <w:t xml:space="preserve">Казахстан действие предварительного патента досрочно прекращено с &lt;Дата прекращения действия патента&gt; </w:t>
                            </w:r>
                            <w:r>
                              <w:rPr>
                                <w:lang w:val="kk-KZ"/>
                              </w:rPr>
                              <w:t>года</w:t>
                            </w:r>
                            <w:r>
                              <w:t xml:space="preserve"> в связи с неоплатой в установленный законодательством срок поддержания предварительного патента в силе.</w:t>
                            </w:r>
                          </w:p>
                          <w:p w:rsidR="00BE08F0" w:rsidRDefault="00A03534">
                            <w:pPr>
                              <w:pStyle w:val="Standard"/>
                              <w:ind w:firstLine="234"/>
                              <w:jc w:val="both"/>
                            </w:pPr>
                            <w:r>
                              <w:t>Сведения о досрочном прекращении действ</w:t>
                            </w:r>
                            <w:bookmarkStart w:id="1" w:name="_GoBack"/>
                            <w:bookmarkEnd w:id="1"/>
                            <w:r>
                              <w:t>ия пре</w:t>
                            </w:r>
                            <w:r>
                              <w:t xml:space="preserve">дварительного патента будут опубликованы в официальном бюллетене "Промышленная собственность" № </w:t>
                            </w:r>
                            <w:sdt>
                              <w:sdtPr>
                                <w:alias w:val="BulletinNumber"/>
                                <w:tag w:val="BulletinNumber"/>
                                <w:id w:val="-1776705805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56529D">
                                  <w:t>[Номер бюллетеня]</w:t>
                                </w:r>
                              </w:sdtContent>
                            </w:sdt>
                            <w:r>
                              <w:t xml:space="preserve"> от </w:t>
                            </w:r>
                            <w:sdt>
                              <w:sdtPr>
                                <w:alias w:val="BulletinDate"/>
                                <w:tag w:val="BulletinDate"/>
                                <w:id w:val="799500385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56529D">
                                  <w:t>[Дата бюллетеня]</w:t>
                                </w:r>
                              </w:sdtContent>
                            </w:sdt>
                            <w:r>
                              <w:t xml:space="preserve"> года.</w:t>
                            </w:r>
                          </w:p>
                        </w:tc>
                      </w:tr>
                    </w:tbl>
                    <w:p w:rsidR="00BE08F0" w:rsidRDefault="00BE08F0"/>
                  </w:txbxContent>
                </v:textbox>
                <w10:wrap type="square"/>
              </v:shape>
            </w:pict>
          </mc:Fallback>
        </mc:AlternateContent>
      </w:r>
      <w:r w:rsidR="00A03534">
        <w:rPr>
          <w:noProof/>
          <w:color w:val="0000F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5068748</wp:posOffset>
                </wp:positionH>
                <wp:positionV relativeFrom="paragraph">
                  <wp:posOffset>540639</wp:posOffset>
                </wp:positionV>
                <wp:extent cx="1496058" cy="528952"/>
                <wp:effectExtent l="7303" t="11747" r="16195" b="1619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13">
                          <a:off x="0" y="0"/>
                          <a:ext cx="1496058" cy="5289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BE08F0" w:rsidRDefault="00A03534">
                            <w:r>
                              <w:rPr>
                                <w:rFonts w:eastAsia="Times New Roman" w:cs="Times New Roman"/>
                                <w:sz w:val="20"/>
                                <w:szCs w:val="20"/>
                              </w:rPr>
                              <w:t>Штрих-код</w:t>
                            </w:r>
                          </w:p>
                        </w:txbxContent>
                      </wps:txbx>
                      <wps:bodyPr vert="horz" wrap="none" lIns="45720" tIns="91440" rIns="45720" bIns="9144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" o:spid="_x0000_s1027" type="#_x0000_t202" style="position:absolute;margin-left:399.1pt;margin-top:42.55pt;width:117.8pt;height:41.65pt;rotation:5898254fd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" stroked="f">
                <v:textbox inset="3.6pt,7.2pt,3.6pt,7.2pt">
                  <w:txbxContent>
                    <w:p w:rsidR="00BE08F0" w:rsidRDefault="00A03534">
                      <w:r>
                        <w:rPr>
                          <w:rFonts w:eastAsia="Times New Roman" w:cs="Times New Roman"/>
                          <w:sz w:val="20"/>
                          <w:szCs w:val="20"/>
                        </w:rPr>
                        <w:t>Штрих-код</w:t>
                      </w:r>
                    </w:p>
                  </w:txbxContent>
                </v:textbox>
              </v:shape>
            </w:pict>
          </mc:Fallback>
        </mc:AlternateContent>
      </w:r>
    </w:p>
    <w:p w:rsidR="00BE08F0" w:rsidRDefault="00BE08F0">
      <w:pPr>
        <w:pStyle w:val="Standard"/>
      </w:pPr>
    </w:p>
    <w:p w:rsidR="00BE08F0" w:rsidRDefault="00BE08F0">
      <w:pPr>
        <w:pStyle w:val="Standard"/>
        <w:rPr>
          <w:lang w:val="kk-KZ"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6"/>
        <w:gridCol w:w="4677"/>
      </w:tblGrid>
      <w:tr w:rsidR="00BE08F0">
        <w:tblPrEx>
          <w:tblCellMar>
            <w:top w:w="0" w:type="dxa"/>
            <w:bottom w:w="0" w:type="dxa"/>
          </w:tblCellMar>
        </w:tblPrEx>
        <w:tc>
          <w:tcPr>
            <w:tcW w:w="46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8F0" w:rsidRDefault="00A03534">
            <w:pPr>
              <w:pStyle w:val="Textbody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Басқарма бастығы</w:t>
            </w:r>
          </w:p>
        </w:tc>
        <w:tc>
          <w:tcPr>
            <w:tcW w:w="46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8F0" w:rsidRDefault="00BE08F0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BE08F0" w:rsidRDefault="00BE08F0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BE08F0">
        <w:tblPrEx>
          <w:tblCellMar>
            <w:top w:w="0" w:type="dxa"/>
            <w:bottom w:w="0" w:type="dxa"/>
          </w:tblCellMar>
        </w:tblPrEx>
        <w:tc>
          <w:tcPr>
            <w:tcW w:w="46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8F0" w:rsidRDefault="00A03534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</w:t>
            </w:r>
          </w:p>
        </w:tc>
        <w:tc>
          <w:tcPr>
            <w:tcW w:w="46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08F0" w:rsidRDefault="00A03534">
            <w:pPr>
              <w:pStyle w:val="TableContents"/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</w:t>
            </w:r>
            <w:r>
              <w:rPr>
                <w:b/>
                <w:bCs/>
                <w:sz w:val="24"/>
                <w:szCs w:val="24"/>
                <w:lang w:val="kk-KZ"/>
              </w:rPr>
              <w:t>М</w:t>
            </w:r>
            <w:r>
              <w:rPr>
                <w:b/>
                <w:bCs/>
                <w:sz w:val="24"/>
                <w:szCs w:val="24"/>
              </w:rPr>
              <w:t xml:space="preserve">. </w:t>
            </w:r>
            <w:r>
              <w:rPr>
                <w:b/>
                <w:bCs/>
                <w:sz w:val="24"/>
                <w:szCs w:val="24"/>
                <w:lang w:val="kk-KZ"/>
              </w:rPr>
              <w:t>Малыбаев</w:t>
            </w:r>
          </w:p>
        </w:tc>
      </w:tr>
    </w:tbl>
    <w:p w:rsidR="00BE08F0" w:rsidRDefault="00BE08F0">
      <w:pPr>
        <w:pStyle w:val="Standard"/>
        <w:rPr>
          <w:lang w:val="kk-KZ"/>
        </w:rPr>
      </w:pPr>
    </w:p>
    <w:p w:rsidR="00BE08F0" w:rsidRDefault="00BE08F0">
      <w:pPr>
        <w:pStyle w:val="Standard"/>
        <w:rPr>
          <w:lang w:val="kk-KZ"/>
        </w:rPr>
      </w:pPr>
    </w:p>
    <w:p w:rsidR="00BE08F0" w:rsidRDefault="00BE08F0">
      <w:pPr>
        <w:pStyle w:val="Standard"/>
        <w:rPr>
          <w:lang w:val="kk-KZ"/>
        </w:rPr>
      </w:pPr>
    </w:p>
    <w:p w:rsidR="00BE08F0" w:rsidRDefault="00BE08F0">
      <w:pPr>
        <w:pStyle w:val="Standard"/>
        <w:rPr>
          <w:lang w:val="kk-KZ"/>
        </w:rPr>
      </w:pPr>
    </w:p>
    <w:p w:rsidR="00BE08F0" w:rsidRDefault="00BE08F0">
      <w:pPr>
        <w:pStyle w:val="Standard"/>
        <w:rPr>
          <w:lang w:val="kk-KZ"/>
        </w:rPr>
      </w:pPr>
    </w:p>
    <w:p w:rsidR="00BE08F0" w:rsidRDefault="00BE08F0">
      <w:pPr>
        <w:pStyle w:val="Standard"/>
        <w:rPr>
          <w:lang w:val="kk-KZ"/>
        </w:rPr>
      </w:pPr>
    </w:p>
    <w:p w:rsidR="00BE08F0" w:rsidRDefault="00BE08F0">
      <w:pPr>
        <w:pStyle w:val="Standard"/>
        <w:rPr>
          <w:lang w:val="kk-KZ"/>
        </w:rPr>
      </w:pPr>
    </w:p>
    <w:p w:rsidR="00BE08F0" w:rsidRDefault="00BE08F0">
      <w:pPr>
        <w:pStyle w:val="Standard"/>
        <w:rPr>
          <w:lang w:val="kk-KZ"/>
        </w:rPr>
      </w:pPr>
    </w:p>
    <w:p w:rsidR="00BE08F0" w:rsidRDefault="00BE08F0">
      <w:pPr>
        <w:pStyle w:val="Standard"/>
        <w:rPr>
          <w:lang w:val="kk-KZ"/>
        </w:rPr>
      </w:pPr>
    </w:p>
    <w:p w:rsidR="00BE08F0" w:rsidRDefault="00BE08F0">
      <w:pPr>
        <w:pStyle w:val="Standard"/>
        <w:rPr>
          <w:lang w:val="kk-KZ"/>
        </w:rPr>
      </w:pPr>
    </w:p>
    <w:p w:rsidR="00BE08F0" w:rsidRDefault="00BE08F0">
      <w:pPr>
        <w:pStyle w:val="Standard"/>
        <w:rPr>
          <w:lang w:val="kk-KZ"/>
        </w:rPr>
      </w:pPr>
    </w:p>
    <w:p w:rsidR="00BE08F0" w:rsidRDefault="00BE08F0">
      <w:pPr>
        <w:pStyle w:val="Standard"/>
        <w:rPr>
          <w:lang w:val="kk-KZ"/>
        </w:rPr>
      </w:pPr>
    </w:p>
    <w:p w:rsidR="00BE08F0" w:rsidRDefault="00A03534">
      <w:pPr>
        <w:pStyle w:val="Standard"/>
        <w:ind w:right="3"/>
      </w:pPr>
      <w:r>
        <w:t xml:space="preserve">Исп. </w:t>
      </w:r>
      <w:sdt>
        <w:sdtPr>
          <w:rPr>
            <w:lang w:val="kk-KZ"/>
          </w:rPr>
          <w:alias w:val="CurrentUser"/>
          <w:tag w:val="CurrentUser"/>
          <w:id w:val="-1336603268"/>
          <w:placeholder>
            <w:docPart w:val="DefaultPlaceholder_-1854013440"/>
          </w:placeholder>
          <w:text/>
        </w:sdtPr>
        <w:sdtContent>
          <w:r w:rsidR="0056529D">
            <w:rPr>
              <w:lang w:val="kk-KZ"/>
            </w:rPr>
            <w:t>[Пользователь]</w:t>
          </w:r>
        </w:sdtContent>
      </w:sdt>
    </w:p>
    <w:p w:rsidR="00BE08F0" w:rsidRDefault="00A03534">
      <w:pPr>
        <w:pStyle w:val="Standard"/>
        <w:ind w:right="3"/>
        <w:rPr>
          <w:lang w:val="kk-KZ"/>
        </w:rPr>
      </w:pPr>
      <w:r>
        <w:rPr>
          <w:lang w:val="kk-KZ"/>
        </w:rPr>
        <w:t xml:space="preserve">Тел. </w:t>
      </w:r>
      <w:sdt>
        <w:sdtPr>
          <w:rPr>
            <w:lang w:val="kk-KZ"/>
          </w:rPr>
          <w:alias w:val="CurrentUserPhoneNumber"/>
          <w:tag w:val="CurrentUserPhoneNumber"/>
          <w:id w:val="-1635405781"/>
          <w:placeholder>
            <w:docPart w:val="DefaultPlaceholder_-1854013440"/>
          </w:placeholder>
          <w:text/>
        </w:sdtPr>
        <w:sdtContent>
          <w:r w:rsidR="0056529D">
            <w:rPr>
              <w:lang w:val="kk-KZ"/>
            </w:rPr>
            <w:t>[Телефон]</w:t>
          </w:r>
        </w:sdtContent>
      </w:sdt>
    </w:p>
    <w:p w:rsidR="00BE08F0" w:rsidRDefault="00BE08F0">
      <w:pPr>
        <w:pStyle w:val="Standard"/>
        <w:ind w:right="3"/>
        <w:rPr>
          <w:lang w:val="kk-KZ"/>
        </w:rPr>
      </w:pPr>
    </w:p>
    <w:sectPr w:rsidR="00BE08F0">
      <w:pgSz w:w="11905" w:h="16837"/>
      <w:pgMar w:top="567" w:right="1134" w:bottom="56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534" w:rsidRDefault="00A03534">
      <w:r>
        <w:separator/>
      </w:r>
    </w:p>
  </w:endnote>
  <w:endnote w:type="continuationSeparator" w:id="0">
    <w:p w:rsidR="00A03534" w:rsidRDefault="00A03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534" w:rsidRDefault="00A03534">
      <w:r>
        <w:rPr>
          <w:color w:val="000000"/>
        </w:rPr>
        <w:separator/>
      </w:r>
    </w:p>
  </w:footnote>
  <w:footnote w:type="continuationSeparator" w:id="0">
    <w:p w:rsidR="00A03534" w:rsidRDefault="00A035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E08F0"/>
    <w:rsid w:val="0056529D"/>
    <w:rsid w:val="00A03534"/>
    <w:rsid w:val="00BE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DE257"/>
  <w15:docId w15:val="{2D88D197-71E4-4EAA-86CA-DD1F40F0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a9">
    <w:name w:val="Placeholder Text"/>
    <w:basedOn w:val="a0"/>
    <w:uiPriority w:val="99"/>
    <w:semiHidden/>
    <w:rsid w:val="005652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A19B8F-7E34-4FAF-A4D2-F8B864A6F294}"/>
      </w:docPartPr>
      <w:docPartBody>
        <w:p w:rsidR="00000000" w:rsidRDefault="006152E5">
          <w:r w:rsidRPr="00DF74D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2E5"/>
    <w:rsid w:val="006152E5"/>
    <w:rsid w:val="00BE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52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Mukhtar</dc:creator>
  <cp:lastModifiedBy>Certified Windows</cp:lastModifiedBy>
  <cp:revision>2</cp:revision>
  <cp:lastPrinted>2006-06-26T11:59:00Z</cp:lastPrinted>
  <dcterms:created xsi:type="dcterms:W3CDTF">2017-11-28T09:52:00Z</dcterms:created>
  <dcterms:modified xsi:type="dcterms:W3CDTF">2017-11-28T09:52:00Z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