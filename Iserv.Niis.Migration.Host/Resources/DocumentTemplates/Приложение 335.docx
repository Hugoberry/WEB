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E09" w:rsidRDefault="00FC1E09">
      <w:pPr>
        <w:pStyle w:val="Standard"/>
        <w:jc w:val="center"/>
        <w:rPr>
          <w:rFonts w:cs="Times New Roman KK EK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FC1E09" w:rsidRDefault="004401FB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Pr="003A1F1C" w:rsidRDefault="004401FB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1673999192"/>
          <w:placeholder>
            <w:docPart w:val="DefaultPlaceholder_-1854013440"/>
          </w:placeholder>
          <w:text/>
        </w:sdtPr>
        <w:sdtContent>
          <w:r w:rsidR="003A1F1C">
            <w:rPr>
              <w:rFonts w:cs="Times New Roman KK EK"/>
              <w:lang w:val="kk-KZ"/>
            </w:rPr>
            <w:t>[НомерПатента]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FC1E09" w:rsidRPr="003A1F1C" w:rsidRDefault="004401FB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429091570"/>
          <w:placeholder>
            <w:docPart w:val="DefaultPlaceholder_-1854013440"/>
          </w:placeholder>
          <w:text/>
        </w:sdtPr>
        <w:sdtContent>
          <w:r w:rsidR="003A1F1C">
            <w:rPr>
              <w:rFonts w:cs="Times New Roman KK EK"/>
              <w:sz w:val="28"/>
              <w:szCs w:val="28"/>
              <w:lang w:val="en-US"/>
            </w:rPr>
            <w:t>[</w:t>
          </w:r>
          <w:r w:rsidR="003A1F1C">
            <w:rPr>
              <w:rFonts w:cs="Times New Roman KK EK"/>
              <w:sz w:val="28"/>
              <w:szCs w:val="28"/>
              <w:lang w:val="kk-KZ"/>
            </w:rPr>
            <w:t>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FC1E09" w:rsidRDefault="00FC1E09">
      <w:pPr>
        <w:pStyle w:val="Standard"/>
        <w:jc w:val="center"/>
        <w:rPr>
          <w:rFonts w:cs="Times New Roman KK EK"/>
          <w:lang w:val="kk-KZ"/>
        </w:rPr>
      </w:pPr>
    </w:p>
    <w:p w:rsidR="00FC1E09" w:rsidRDefault="00FC1E09">
      <w:pPr>
        <w:pStyle w:val="Standard"/>
        <w:jc w:val="both"/>
        <w:rPr>
          <w:rFonts w:cs="Times New Roman KK EK"/>
          <w:lang w:val="kk-KZ"/>
        </w:rPr>
      </w:pPr>
    </w:p>
    <w:p w:rsidR="00FC1E09" w:rsidRDefault="004401FB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Өнертабысты пайдалануға ерекше емес лиценз</w:t>
      </w:r>
      <w:bookmarkStart w:id="0" w:name="_GoBack"/>
      <w:bookmarkEnd w:id="0"/>
      <w:r>
        <w:rPr>
          <w:rFonts w:cs="Times New Roman KK EK"/>
          <w:lang w:val="kk-KZ"/>
        </w:rPr>
        <w:t xml:space="preserve">ия алуға </w:t>
      </w:r>
      <w:r>
        <w:rPr>
          <w:rFonts w:cs="Times New Roman KK EK"/>
          <w:lang w:val="kk-KZ"/>
        </w:rPr>
        <w:t>шарт тіркелді:</w:t>
      </w:r>
    </w:p>
    <w:p w:rsidR="00FC1E09" w:rsidRDefault="00FC1E09">
      <w:pPr>
        <w:pStyle w:val="Standard"/>
        <w:jc w:val="both"/>
        <w:rPr>
          <w:rFonts w:cs="Times New Roman KK EK"/>
          <w:lang w:val="kk-KZ"/>
        </w:rPr>
      </w:pPr>
    </w:p>
    <w:p w:rsidR="00FC1E09" w:rsidRPr="003A1F1C" w:rsidRDefault="004401FB">
      <w:pPr>
        <w:pStyle w:val="Standard"/>
        <w:rPr>
          <w:rFonts w:cs="Times New Roman KK EK"/>
          <w:lang w:val="kk-KZ"/>
        </w:rPr>
      </w:pPr>
      <w:r w:rsidRPr="003A1F1C">
        <w:rPr>
          <w:rFonts w:cs="Times New Roman KK EK"/>
          <w:lang w:val="kk-KZ"/>
        </w:rPr>
        <w:t>&lt;Лицо на которое зарегистрирована лицензия, Сторона 2_каз&gt;</w:t>
      </w:r>
    </w:p>
    <w:p w:rsidR="00FC1E09" w:rsidRPr="003A1F1C" w:rsidRDefault="00FC1E09">
      <w:pPr>
        <w:pStyle w:val="Textbody"/>
        <w:rPr>
          <w:rFonts w:cs="Times New Roman KK EK"/>
          <w:lang w:val="kk-KZ"/>
        </w:rPr>
      </w:pPr>
    </w:p>
    <w:p w:rsidR="00FC1E09" w:rsidRPr="003A1F1C" w:rsidRDefault="00FC1E09">
      <w:pPr>
        <w:pStyle w:val="Standard"/>
        <w:rPr>
          <w:rFonts w:cs="Times New Roman KK EK"/>
          <w:lang w:val="kk-KZ"/>
        </w:rPr>
      </w:pPr>
    </w:p>
    <w:p w:rsidR="00FC1E09" w:rsidRPr="003A1F1C" w:rsidRDefault="00FC1E09">
      <w:pPr>
        <w:pStyle w:val="Standard"/>
        <w:rPr>
          <w:rFonts w:cs="Times New Roman KK EK"/>
          <w:lang w:val="kk-KZ"/>
        </w:rPr>
      </w:pPr>
    </w:p>
    <w:p w:rsidR="00FC1E09" w:rsidRPr="003A1F1C" w:rsidRDefault="00FC1E09">
      <w:pPr>
        <w:pStyle w:val="Standard"/>
        <w:rPr>
          <w:rFonts w:cs="Times New Roman KK EK"/>
          <w:lang w:val="kk-KZ"/>
        </w:rPr>
      </w:pPr>
    </w:p>
    <w:p w:rsidR="00FC1E09" w:rsidRPr="003A1F1C" w:rsidRDefault="00FC1E09">
      <w:pPr>
        <w:pStyle w:val="Standard"/>
        <w:rPr>
          <w:rFonts w:cs="Times New Roman KK EK"/>
          <w:lang w:val="kk-KZ"/>
        </w:rPr>
      </w:pPr>
    </w:p>
    <w:p w:rsidR="00FC1E09" w:rsidRDefault="004401FB">
      <w:pPr>
        <w:pStyle w:val="Standard"/>
      </w:pPr>
      <w:r>
        <w:rPr>
          <w:rFonts w:cs="Times New Roman KK EK"/>
          <w:lang w:val="kk-KZ"/>
        </w:rPr>
        <w:t>Шарттың тіркелген күні:</w:t>
      </w:r>
      <w:r>
        <w:rPr>
          <w:rFonts w:cs="Times New Roman KK EK"/>
        </w:rPr>
        <w:t xml:space="preserve"> &lt;Дата регистрации договора уступки&gt;</w:t>
      </w: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4401FB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FC1E09" w:rsidRDefault="004401FB">
      <w:pPr>
        <w:pStyle w:val="Textbody"/>
        <w:spacing w:after="0" w:line="220" w:lineRule="exact"/>
        <w:ind w:left="11" w:hanging="11"/>
        <w:jc w:val="both"/>
      </w:pPr>
      <w:r>
        <w:rPr>
          <w:rFonts w:cs="Times New Roman KK EK"/>
          <w:lang w:val="kk-KZ"/>
        </w:rPr>
        <w:t xml:space="preserve">Әділет министрінің орынбасары </w:t>
      </w:r>
      <w:r>
        <w:rPr>
          <w:rFonts w:cs="Times New Roman KK EK"/>
          <w:lang w:val="kk-KZ"/>
        </w:rPr>
        <w:t xml:space="preserve">                                                                           </w:t>
      </w:r>
      <w:sdt>
        <w:sdtPr>
          <w:rPr>
            <w:lang w:val="kk-KZ"/>
          </w:rPr>
          <w:alias w:val="PresidentKz"/>
          <w:tag w:val="PresidentKz"/>
          <w:id w:val="427540146"/>
          <w:placeholder>
            <w:docPart w:val="DefaultPlaceholder_-1854013440"/>
          </w:placeholder>
          <w:text/>
        </w:sdtPr>
        <w:sdtContent>
          <w:r w:rsidR="003A1F1C">
            <w:rPr>
              <w:lang w:val="kk-KZ"/>
            </w:rPr>
            <w:t>[PresidentKz]</w:t>
          </w:r>
        </w:sdtContent>
      </w:sdt>
    </w:p>
    <w:p w:rsidR="00FC1E09" w:rsidRDefault="004401FB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патенттің ажырамас бөлігі болып табылады</w:t>
      </w:r>
    </w:p>
    <w:p w:rsidR="00FC1E09" w:rsidRDefault="00FC1E09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FC1E09" w:rsidRDefault="004401FB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FC1E09" w:rsidRDefault="00FC1E09">
      <w:pPr>
        <w:pStyle w:val="Standard"/>
        <w:jc w:val="center"/>
        <w:rPr>
          <w:rFonts w:cs="Times New Roman KK EK"/>
        </w:rPr>
      </w:pPr>
    </w:p>
    <w:p w:rsidR="00FC1E09" w:rsidRDefault="00FC1E09">
      <w:pPr>
        <w:pStyle w:val="Standard"/>
        <w:jc w:val="center"/>
        <w:rPr>
          <w:rFonts w:cs="Times New Roman KK EK"/>
        </w:rPr>
      </w:pPr>
    </w:p>
    <w:p w:rsidR="00FC1E09" w:rsidRDefault="004401FB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11025474"/>
          <w:placeholder>
            <w:docPart w:val="DefaultPlaceholder_-1854013440"/>
          </w:placeholder>
          <w:text/>
        </w:sdtPr>
        <w:sdtContent>
          <w:r w:rsidR="003A1F1C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FC1E09" w:rsidRDefault="004401FB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FC1E09" w:rsidRDefault="004401FB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</w:rPr>
          <w:alias w:val="GosNumber"/>
          <w:tag w:val="GosNumber"/>
          <w:id w:val="-985863918"/>
          <w:placeholder>
            <w:docPart w:val="DefaultPlaceholder_-1854013440"/>
          </w:placeholder>
          <w:text/>
        </w:sdtPr>
        <w:sdtContent>
          <w:r w:rsidR="003A1F1C">
            <w:rPr>
              <w:rFonts w:cs="Times New Roman KK EK"/>
            </w:rPr>
            <w:t>[</w:t>
          </w:r>
          <w:r>
            <w:rPr>
              <w:rFonts w:cs="Times New Roman KK EK"/>
            </w:rPr>
            <w:t>НомерПат</w:t>
          </w:r>
          <w:r w:rsidR="003A1F1C">
            <w:rPr>
              <w:rFonts w:cs="Times New Roman KK EK"/>
            </w:rPr>
            <w:t>ента]</w:t>
          </w:r>
        </w:sdtContent>
      </w:sdt>
      <w:r>
        <w:rPr>
          <w:rFonts w:cs="Times New Roman KK EK"/>
        </w:rPr>
        <w:t xml:space="preserve"> НА ИЗОБРЕТЕНИЕ</w:t>
      </w:r>
    </w:p>
    <w:p w:rsidR="00FC1E09" w:rsidRDefault="00FC1E09">
      <w:pPr>
        <w:pStyle w:val="Standard"/>
        <w:jc w:val="center"/>
        <w:rPr>
          <w:rFonts w:cs="Times New Roman KK EK"/>
        </w:rPr>
      </w:pPr>
    </w:p>
    <w:p w:rsidR="00FC1E09" w:rsidRDefault="004401FB">
      <w:pPr>
        <w:pStyle w:val="Textbody"/>
      </w:pPr>
      <w:r>
        <w:t>Зарегистрирован договор на неисключительную лицензию на использование изобретения:</w:t>
      </w:r>
    </w:p>
    <w:p w:rsidR="00FC1E09" w:rsidRDefault="004401FB">
      <w:pPr>
        <w:pStyle w:val="Standard"/>
        <w:rPr>
          <w:rFonts w:cs="Times New Roman KK EK"/>
        </w:rPr>
      </w:pPr>
      <w:r>
        <w:rPr>
          <w:rFonts w:cs="Times New Roman KK EK"/>
        </w:rPr>
        <w:t>&lt;Лицо на которое зарегистрирована лицензия, Сторона 2_рус&gt;</w:t>
      </w: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4401FB">
      <w:pPr>
        <w:pStyle w:val="Textbody"/>
        <w:rPr>
          <w:rFonts w:cs="Times New Roman KK EK"/>
        </w:rPr>
      </w:pPr>
      <w:r>
        <w:rPr>
          <w:rFonts w:cs="Times New Roman KK EK"/>
        </w:rPr>
        <w:t>Дата регистрации договора уступки: &lt;Дата регистрации договора уступки&gt;</w:t>
      </w: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FC1E09">
      <w:pPr>
        <w:pStyle w:val="Standard"/>
        <w:rPr>
          <w:rFonts w:cs="Times New Roman KK EK"/>
        </w:rPr>
      </w:pPr>
    </w:p>
    <w:p w:rsidR="00FC1E09" w:rsidRDefault="004401FB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FC1E09" w:rsidRDefault="004401FB">
      <w:pPr>
        <w:pStyle w:val="Standard"/>
        <w:ind w:left="22" w:hanging="22"/>
      </w:pPr>
      <w:r>
        <w:t xml:space="preserve">Республики Казахстан </w:t>
      </w:r>
      <w:r>
        <w:rPr>
          <w:b/>
          <w:bCs/>
        </w:rPr>
        <w:t xml:space="preserve"> </w:t>
      </w:r>
      <w:r>
        <w:t xml:space="preserve">                                                                                               </w:t>
      </w:r>
      <w:sdt>
        <w:sdtPr>
          <w:rPr>
            <w:lang w:val="kk-KZ"/>
          </w:rPr>
          <w:alias w:val="President"/>
          <w:tag w:val="President"/>
          <w:id w:val="-1001586797"/>
          <w:placeholder>
            <w:docPart w:val="DefaultPlaceholder_-1854013440"/>
          </w:placeholder>
          <w:text/>
        </w:sdtPr>
        <w:sdtContent>
          <w:r w:rsidR="003A1F1C">
            <w:rPr>
              <w:lang w:val="kk-KZ"/>
            </w:rPr>
            <w:t>[President]</w:t>
          </w:r>
        </w:sdtContent>
      </w:sdt>
    </w:p>
    <w:p w:rsidR="00FC1E09" w:rsidRDefault="004401FB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изобретение</w:t>
      </w:r>
    </w:p>
    <w:sectPr w:rsidR="00FC1E09">
      <w:pgSz w:w="11905" w:h="16837"/>
      <w:pgMar w:top="1134" w:right="1276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1FB" w:rsidRDefault="004401FB">
      <w:r>
        <w:separator/>
      </w:r>
    </w:p>
  </w:endnote>
  <w:endnote w:type="continuationSeparator" w:id="0">
    <w:p w:rsidR="004401FB" w:rsidRDefault="0044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1FB" w:rsidRDefault="004401FB">
      <w:r>
        <w:rPr>
          <w:color w:val="000000"/>
        </w:rPr>
        <w:separator/>
      </w:r>
    </w:p>
  </w:footnote>
  <w:footnote w:type="continuationSeparator" w:id="0">
    <w:p w:rsidR="004401FB" w:rsidRDefault="00440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C1E09"/>
    <w:rsid w:val="003A1F1C"/>
    <w:rsid w:val="004401FB"/>
    <w:rsid w:val="00F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A9E1"/>
  <w15:docId w15:val="{C80509C9-D284-4DBA-A1BD-22EE35B7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3A1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71E8E-76A3-4F84-9177-4EBEDE64FC8A}"/>
      </w:docPartPr>
      <w:docPartBody>
        <w:p w:rsidR="00000000" w:rsidRDefault="008366AC">
          <w:r w:rsidRPr="00A570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AC"/>
    <w:rsid w:val="00612EF2"/>
    <w:rsid w:val="008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6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2</cp:revision>
  <cp:lastPrinted>2010-02-16T10:00:00Z</cp:lastPrinted>
  <dcterms:created xsi:type="dcterms:W3CDTF">2017-11-21T09:30:00Z</dcterms:created>
  <dcterms:modified xsi:type="dcterms:W3CDTF">2017-11-21T09:30:00Z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