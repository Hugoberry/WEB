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C9" w:rsidRDefault="004834C9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4834C9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834C9" w:rsidRDefault="008B0DE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834C9" w:rsidRDefault="008B0DE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834C9" w:rsidRDefault="008B0DE2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4834C9" w:rsidRDefault="008B0DE2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834C9" w:rsidRDefault="008B0DE2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834C9" w:rsidRDefault="008B0DE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834C9" w:rsidRDefault="008B0DE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834C9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4834C9" w:rsidRDefault="008B0DE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4834C9" w:rsidRDefault="008B0DE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834C9" w:rsidRDefault="004834C9">
      <w:pPr>
        <w:pStyle w:val="Standard"/>
        <w:rPr>
          <w:lang w:val="en-US"/>
        </w:rPr>
      </w:pPr>
    </w:p>
    <w:p w:rsidR="004834C9" w:rsidRDefault="004834C9">
      <w:pPr>
        <w:pStyle w:val="Standard"/>
        <w:rPr>
          <w:lang w:val="en-US"/>
        </w:rPr>
      </w:pPr>
    </w:p>
    <w:p w:rsidR="004834C9" w:rsidRDefault="008B0DE2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-731</wp:posOffset>
                </wp:positionH>
                <wp:positionV relativeFrom="paragraph">
                  <wp:posOffset>101498</wp:posOffset>
                </wp:positionV>
                <wp:extent cx="6288401" cy="3204843"/>
                <wp:effectExtent l="0" t="0" r="17149" b="14607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1" cy="320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90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85"/>
                              <w:gridCol w:w="4724"/>
                            </w:tblGrid>
                            <w:tr w:rsidR="004834C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8B0DE2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737C1F"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Number"/>
                                      <w:tag w:val="RequestNumber"/>
                                      <w:id w:val="-211343141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kk-KZ"/>
                                      </w:rPr>
                                    </w:sdtEndPr>
                                    <w:sdtContent>
                                      <w:r w:rsidR="00737C1F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4834C9" w:rsidRDefault="008B0DE2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="00737C1F"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 xml:space="preserve">күні: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111402164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  <w:bookmarkStart w:id="0" w:name="_GoBack"/>
                                  <w:bookmarkEnd w:id="0"/>
                                </w:p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иеленуші:</w:t>
                                  </w:r>
                                  <w:r w:rsidR="00737C1F"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CustomerOwner"/>
                                      <w:tag w:val="CustomerOwner"/>
                                      <w:id w:val="-92773850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4834C9" w:rsidRDefault="004834C9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7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 w:rsidR="00737C1F">
                                    <w:rPr>
                                      <w:rStyle w:val="a0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27714036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>
                                        <w:rPr>
                                          <w:rStyle w:val="a0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4834C9" w:rsidRDefault="004834C9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4834C9" w:rsidRPr="00737C1F" w:rsidRDefault="008B0DE2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42349342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en-US"/>
                                      </w:rPr>
                                    </w:sdtEndPr>
                                    <w:sdtContent>
                                      <w:r w:rsidR="00737C1F">
                                        <w:rPr>
                                          <w:rStyle w:val="a0"/>
                                          <w:lang w:val="kk-KZ"/>
                                        </w:rPr>
                                        <w:t>[адрес для переписки</w:t>
                                      </w:r>
                                      <w:r w:rsidR="00737C1F">
                                        <w:rPr>
                                          <w:rStyle w:val="a0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4834C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Пайдалы модельге №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60060689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b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патенттің қолданылуы  мерзімінен  бұрын</w:t>
                                  </w:r>
                                  <w:r>
                                    <w:rPr>
                                      <w:rStyle w:val="a0"/>
                                      <w:b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тоқтатылғандығы туралы</w:t>
                                  </w:r>
                                </w:p>
                                <w:p w:rsidR="004834C9" w:rsidRDefault="008B0DE2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7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4834C9" w:rsidRDefault="008B0DE2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досрочном  прекращении действия  патента</w:t>
                                  </w:r>
                                </w:p>
                                <w:p w:rsidR="004834C9" w:rsidRDefault="00737C1F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на полезную модель  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201595699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  <w:p w:rsidR="004834C9" w:rsidRDefault="004834C9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</w:tc>
                            </w:tr>
                            <w:tr w:rsidR="004834C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4834C9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7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4834C9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4834C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8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  <w:ind w:firstLine="210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Қазақстан Республикасы Патент заңының  30 бабы 2-тармағының негізінде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пайдалы </w:t>
                                  </w:r>
                                  <w:r w:rsidR="00737C1F">
                                    <w:rPr>
                                      <w:rStyle w:val="a0"/>
                                      <w:lang w:val="kk-KZ"/>
                                    </w:rPr>
                                    <w:t xml:space="preserve">модельге патенттің  қолданылуы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DateEarlyTermination"/>
                                      <w:tag w:val="DateEarlyTermination"/>
                                      <w:id w:val="101866581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>
                                        <w:rPr>
                                          <w:rStyle w:val="a0"/>
                                          <w:lang w:val="kk-KZ"/>
                                        </w:rPr>
                                        <w:t>[DATE_PREKR]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ж. бастап заңдармен белгіленген мерзімде  пайдалы модель патентті  күшінде ұстау  үшін </w:t>
                                  </w:r>
                                  <w:r>
                                    <w:t>төлем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төленбеуіне байланысты  мерзімінен бұрын тоқтатылғандығы туралы хабарлаймыз.</w:t>
                                  </w:r>
                                </w:p>
                                <w:p w:rsidR="004834C9" w:rsidRDefault="008B0DE2">
                                  <w:pPr>
                                    <w:pStyle w:val="Standard"/>
                                    <w:ind w:firstLine="210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Пайдалы модель патенттің қолданыл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уы мерзімінен бұрын тоқтатылғандығы туралы мәліметтер  “Өнеркәсіп меншігі” </w:t>
                                  </w:r>
                                  <w:r w:rsidR="00737C1F">
                                    <w:t xml:space="preserve">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107292805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ресми бюллетенінде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195208546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DefaultParagraphFont"/>
                                        <w:lang w:val="ru-RU"/>
                                      </w:rPr>
                                    </w:sdtEndPr>
                                    <w:sdtContent>
                                      <w:r w:rsidR="00737C1F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>ж.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жарияланады.</w:t>
                                  </w:r>
                                </w:p>
                                <w:p w:rsidR="004834C9" w:rsidRDefault="004834C9">
                                  <w:pPr>
                                    <w:pStyle w:val="2"/>
                                    <w:spacing w:line="240" w:lineRule="auto"/>
                                    <w:ind w:firstLine="709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834C9" w:rsidRDefault="008B0DE2">
                                  <w:pPr>
                                    <w:pStyle w:val="Standard"/>
                                    <w:snapToGrid w:val="0"/>
                                    <w:ind w:firstLine="212"/>
                                    <w:jc w:val="both"/>
                                  </w:pPr>
                                  <w:r>
                                    <w:t xml:space="preserve">Сообщаем, что на основании пункта 2 статьи 30 Патентного закона Республики Казахстан действие патента на </w:t>
                                  </w:r>
                                  <w:r>
                                    <w:t xml:space="preserve">полезную модель досрочно прекращено с </w:t>
                                  </w:r>
                                  <w:sdt>
                                    <w:sdtPr>
                                      <w:alias w:val="DateEarlyTermination"/>
                                      <w:tag w:val="DateEarlyTermination"/>
                                      <w:id w:val="208271238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 w:rsidRPr="00737C1F">
                                        <w:t>[</w:t>
                                      </w:r>
                                      <w:r w:rsidR="00737C1F">
                                        <w:t>DATE_PREKR]</w:t>
                                      </w:r>
                                    </w:sdtContent>
                                  </w:sdt>
                                  <w:r>
                                    <w:t xml:space="preserve"> года в связи с неоплатой в установленный законодательством срок поддержания патента на полезную модель в силе.</w:t>
                                  </w:r>
                                </w:p>
                                <w:p w:rsidR="004834C9" w:rsidRDefault="008B0DE2">
                                  <w:pPr>
                                    <w:pStyle w:val="Standard"/>
                                    <w:ind w:firstLine="226"/>
                                    <w:jc w:val="both"/>
                                  </w:pPr>
                                  <w:r>
                                    <w:t>Сведения о досрочном прекращении действия патента на полезную модель будут опубликованы в офиц</w:t>
                                  </w:r>
                                  <w:r>
                                    <w:t xml:space="preserve">иальном бюллетене </w:t>
                                  </w:r>
                                  <w:r w:rsidR="00737C1F">
                                    <w:t xml:space="preserve">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188238536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>
                                        <w:t>[Номер бюллетеня]</w:t>
                                      </w:r>
                                    </w:sdtContent>
                                  </w:sdt>
                                  <w:r w:rsidR="00737C1F"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149872132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737C1F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4834C9" w:rsidRDefault="004834C9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05pt;margin-top:8pt;width:495.15pt;height:25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990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85"/>
                        <w:gridCol w:w="4724"/>
                      </w:tblGrid>
                      <w:tr w:rsidR="004834C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8B0DE2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737C1F"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en-US"/>
                                </w:rPr>
                                <w:alias w:val="RequestNumber"/>
                                <w:tag w:val="RequestNumber"/>
                                <w:id w:val="-2113431410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kk-KZ"/>
                                </w:rPr>
                              </w:sdtEndPr>
                              <w:sdtContent>
                                <w:r w:rsidR="00737C1F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4834C9" w:rsidRDefault="008B0DE2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="00737C1F">
                              <w:rPr>
                                <w:rStyle w:val="a0"/>
                                <w:sz w:val="18"/>
                                <w:szCs w:val="18"/>
                              </w:rPr>
                              <w:t xml:space="preserve">күні: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111402164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[ДатаЗаявки]</w:t>
                                </w:r>
                              </w:sdtContent>
                            </w:sdt>
                            <w:bookmarkStart w:id="1" w:name="_GoBack"/>
                            <w:bookmarkEnd w:id="1"/>
                          </w:p>
                          <w:p w:rsidR="004834C9" w:rsidRDefault="008B0DE2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иеленуші:</w:t>
                            </w:r>
                            <w:r w:rsidR="00737C1F"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en-US"/>
                                </w:rPr>
                                <w:alias w:val="CustomerOwner"/>
                                <w:tag w:val="CustomerOwner"/>
                                <w:id w:val="-92773850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4834C9" w:rsidRDefault="004834C9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7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 w:rsidR="00737C1F">
                              <w:rPr>
                                <w:rStyle w:val="a0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277140360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>
                                  <w:rPr>
                                    <w:rStyle w:val="a0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4834C9" w:rsidRDefault="004834C9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4834C9" w:rsidRPr="00737C1F" w:rsidRDefault="008B0DE2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423493426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en-US"/>
                                </w:rPr>
                              </w:sdtEndPr>
                              <w:sdtContent>
                                <w:r w:rsidR="00737C1F">
                                  <w:rPr>
                                    <w:rStyle w:val="a0"/>
                                    <w:lang w:val="kk-KZ"/>
                                  </w:rPr>
                                  <w:t>[адрес для переписки</w:t>
                                </w:r>
                                <w:r w:rsidR="00737C1F">
                                  <w:rPr>
                                    <w:rStyle w:val="a0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4834C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Пайдалы модельге № 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160060689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b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патенттің қолданылуы  мерзімінен  бұрын</w:t>
                            </w:r>
                            <w:r>
                              <w:rPr>
                                <w:rStyle w:val="a0"/>
                                <w:b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тоқтатылғандығы туралы</w:t>
                            </w:r>
                          </w:p>
                          <w:p w:rsidR="004834C9" w:rsidRDefault="008B0DE2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7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</w:rPr>
                              <w:t>УВЕДОМЛЕНИЕ</w:t>
                            </w:r>
                          </w:p>
                          <w:p w:rsidR="004834C9" w:rsidRDefault="008B0DE2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досрочном  прекращении действия  патента</w:t>
                            </w:r>
                          </w:p>
                          <w:p w:rsidR="004834C9" w:rsidRDefault="00737C1F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на полезную модель  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201595699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  <w:p w:rsidR="004834C9" w:rsidRDefault="004834C9">
                            <w:pPr>
                              <w:pStyle w:val="Standard"/>
                              <w:jc w:val="center"/>
                            </w:pPr>
                          </w:p>
                        </w:tc>
                      </w:tr>
                      <w:tr w:rsidR="004834C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4834C9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7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4834C9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4834C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8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  <w:ind w:firstLine="210"/>
                              <w:jc w:val="both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>Қазақстан Республикасы Патент заңының  30 бабы 2-тармағының негізінде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пайдалы </w:t>
                            </w:r>
                            <w:r w:rsidR="00737C1F">
                              <w:rPr>
                                <w:rStyle w:val="a0"/>
                                <w:lang w:val="kk-KZ"/>
                              </w:rPr>
                              <w:t xml:space="preserve">модельге патенттің  қолданылуы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DateEarlyTermination"/>
                                <w:tag w:val="DateEarlyTermination"/>
                                <w:id w:val="1018665813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>
                                  <w:rPr>
                                    <w:rStyle w:val="a0"/>
                                    <w:lang w:val="kk-KZ"/>
                                  </w:rPr>
                                  <w:t>[DATE_PREKR]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ж. бастап заңдармен белгіленген мерзімде  пайдалы модель патентті  күшінде ұстау  үшін </w:t>
                            </w:r>
                            <w:r>
                              <w:t>төлем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төленбеуіне байланысты  мерзімінен бұрын тоқтатылғандығы туралы хабарлаймыз.</w:t>
                            </w:r>
                          </w:p>
                          <w:p w:rsidR="004834C9" w:rsidRDefault="008B0DE2">
                            <w:pPr>
                              <w:pStyle w:val="Standard"/>
                              <w:ind w:firstLine="210"/>
                              <w:jc w:val="both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>Пайдалы модель патенттің қолданыл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уы мерзімінен бұрын тоқтатылғандығы туралы мәліметтер  “Өнеркәсіп меншігі” </w:t>
                            </w:r>
                            <w:r w:rsidR="00737C1F">
                              <w:t xml:space="preserve">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107292805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ресми бюллетенінде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BulletinDate"/>
                                <w:tag w:val="BulletinDate"/>
                                <w:id w:val="-1952085463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DefaultParagraphFont"/>
                                  <w:lang w:val="ru-RU"/>
                                </w:rPr>
                              </w:sdtEndPr>
                              <w:sdtContent>
                                <w:r w:rsidR="00737C1F"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</w:t>
                            </w:r>
                            <w:r>
                              <w:t>ж.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жарияланады.</w:t>
                            </w:r>
                          </w:p>
                          <w:p w:rsidR="004834C9" w:rsidRDefault="004834C9">
                            <w:pPr>
                              <w:pStyle w:val="2"/>
                              <w:spacing w:line="240" w:lineRule="auto"/>
                              <w:ind w:firstLine="709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72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834C9" w:rsidRDefault="008B0DE2">
                            <w:pPr>
                              <w:pStyle w:val="Standard"/>
                              <w:snapToGrid w:val="0"/>
                              <w:ind w:firstLine="212"/>
                              <w:jc w:val="both"/>
                            </w:pPr>
                            <w:r>
                              <w:t xml:space="preserve">Сообщаем, что на основании пункта 2 статьи 30 Патентного закона Республики Казахстан действие патента на </w:t>
                            </w:r>
                            <w:r>
                              <w:t xml:space="preserve">полезную модель досрочно прекращено с </w:t>
                            </w:r>
                            <w:sdt>
                              <w:sdtPr>
                                <w:alias w:val="DateEarlyTermination"/>
                                <w:tag w:val="DateEarlyTermination"/>
                                <w:id w:val="2082712389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 w:rsidRPr="00737C1F">
                                  <w:t>[</w:t>
                                </w:r>
                                <w:r w:rsidR="00737C1F">
                                  <w:t>DATE_PREKR]</w:t>
                                </w:r>
                              </w:sdtContent>
                            </w:sdt>
                            <w:r>
                              <w:t xml:space="preserve"> года в связи с неоплатой в установленный законодательством срок поддержания патента на полезную модель в силе.</w:t>
                            </w:r>
                          </w:p>
                          <w:p w:rsidR="004834C9" w:rsidRDefault="008B0DE2">
                            <w:pPr>
                              <w:pStyle w:val="Standard"/>
                              <w:ind w:firstLine="226"/>
                              <w:jc w:val="both"/>
                            </w:pPr>
                            <w:r>
                              <w:t>Сведения о досрочном прекращении действия патента на полезную модель будут опубликованы в офиц</w:t>
                            </w:r>
                            <w:r>
                              <w:t xml:space="preserve">иальном бюллетене </w:t>
                            </w:r>
                            <w:r w:rsidR="00737C1F">
                              <w:t xml:space="preserve">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188238536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>
                                  <w:t>[Номер бюллетеня]</w:t>
                                </w:r>
                              </w:sdtContent>
                            </w:sdt>
                            <w:r w:rsidR="00737C1F"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149872132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737C1F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4834C9" w:rsidRDefault="004834C9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90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83"/>
        <w:gridCol w:w="4722"/>
      </w:tblGrid>
      <w:tr w:rsidR="004834C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18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snapToGrid w:val="0"/>
              <w:ind w:firstLine="180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Қазақстан Республикасы Патент заңының  31 бабы 1-тармағының негізінде мерзімінен бұрын тоқтатылған патенттің қолданылуы, патент иеленушінің өтініші бойынша </w:t>
            </w:r>
            <w:r>
              <w:rPr>
                <w:lang w:val="kk-KZ"/>
              </w:rPr>
              <w:t>патентті күшінде сақтау үшін төленетін төлемінің мерзімі біткен күннен бастап үш жыл ішінде қалпына келтірілуі мүмкін.</w:t>
            </w:r>
          </w:p>
        </w:tc>
        <w:tc>
          <w:tcPr>
            <w:tcW w:w="47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Standard"/>
              <w:tabs>
                <w:tab w:val="left" w:pos="709"/>
              </w:tabs>
              <w:snapToGrid w:val="0"/>
              <w:ind w:firstLine="341"/>
              <w:jc w:val="both"/>
              <w:rPr>
                <w:lang w:val="kk-KZ"/>
              </w:rPr>
            </w:pPr>
            <w:r>
              <w:rPr>
                <w:lang w:val="kk-KZ"/>
              </w:rPr>
              <w:t>В соответствие с пунктом 1 статьи 31 Патентного закона РК действие патента может быть восстановлено по ходатайству патентообладателя в те</w:t>
            </w:r>
            <w:r>
              <w:rPr>
                <w:lang w:val="kk-KZ"/>
              </w:rPr>
              <w:t>чение трех лет с даты истечения срока оплаты за поддержание патента в силе.</w:t>
            </w:r>
          </w:p>
        </w:tc>
      </w:tr>
      <w:tr w:rsidR="004834C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18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Textbody"/>
              <w:jc w:val="lef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7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4834C9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4834C9" w:rsidRDefault="004834C9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4834C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518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7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4C9" w:rsidRDefault="008B0DE2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М</w:t>
            </w:r>
            <w:r>
              <w:rPr>
                <w:rStyle w:val="a0"/>
                <w:b/>
                <w:bCs/>
                <w:sz w:val="24"/>
                <w:szCs w:val="24"/>
              </w:rPr>
              <w:t xml:space="preserve">.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Малыбаев</w:t>
            </w:r>
          </w:p>
        </w:tc>
      </w:tr>
    </w:tbl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4834C9">
      <w:pPr>
        <w:pStyle w:val="Standard"/>
        <w:rPr>
          <w:lang w:val="kk-KZ"/>
        </w:rPr>
      </w:pPr>
    </w:p>
    <w:p w:rsidR="004834C9" w:rsidRDefault="008B0DE2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-1685278179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737C1F">
            <w:rPr>
              <w:rStyle w:val="a0"/>
              <w:lang w:val="en-US"/>
            </w:rPr>
            <w:t>[</w:t>
          </w:r>
          <w:r w:rsidR="00737C1F">
            <w:rPr>
              <w:rStyle w:val="a0"/>
              <w:lang w:val="kk-KZ"/>
            </w:rPr>
            <w:t>Пользователь]</w:t>
          </w:r>
        </w:sdtContent>
      </w:sdt>
    </w:p>
    <w:p w:rsidR="004834C9" w:rsidRDefault="00737C1F">
      <w:pPr>
        <w:pStyle w:val="Standard"/>
        <w:ind w:right="3"/>
      </w:pPr>
      <w:r>
        <w:rPr>
          <w:rStyle w:val="a0"/>
          <w:lang w:val="kk-KZ"/>
        </w:rPr>
        <w:t xml:space="preserve">Тел. </w:t>
      </w:r>
      <w:sdt>
        <w:sdtPr>
          <w:rPr>
            <w:rStyle w:val="a0"/>
            <w:lang w:val="kk-KZ"/>
          </w:rPr>
          <w:alias w:val="CurrentUserPhoneNumber"/>
          <w:tag w:val="CurrentUserPhoneNumber"/>
          <w:id w:val="1708907186"/>
          <w:placeholder>
            <w:docPart w:val="DefaultPlaceholder_-1854013440"/>
          </w:placeholder>
        </w:sdtPr>
        <w:sdtContent>
          <w:r>
            <w:rPr>
              <w:rStyle w:val="a0"/>
              <w:lang w:val="kk-KZ"/>
            </w:rPr>
            <w:t>[Телефон]</w:t>
          </w:r>
        </w:sdtContent>
      </w:sdt>
    </w:p>
    <w:sectPr w:rsidR="004834C9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DE2" w:rsidRDefault="008B0DE2">
      <w:r>
        <w:separator/>
      </w:r>
    </w:p>
  </w:endnote>
  <w:endnote w:type="continuationSeparator" w:id="0">
    <w:p w:rsidR="008B0DE2" w:rsidRDefault="008B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DE2" w:rsidRDefault="008B0DE2">
      <w:r>
        <w:rPr>
          <w:color w:val="000000"/>
        </w:rPr>
        <w:separator/>
      </w:r>
    </w:p>
  </w:footnote>
  <w:footnote w:type="continuationSeparator" w:id="0">
    <w:p w:rsidR="008B0DE2" w:rsidRDefault="008B0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834C9"/>
    <w:rsid w:val="004834C9"/>
    <w:rsid w:val="00737C1F"/>
    <w:rsid w:val="008B0DE2"/>
    <w:rsid w:val="00A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BFE4"/>
  <w15:docId w15:val="{245BAE5D-5006-4F1E-B504-62511A7C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737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6472-5016-4734-821D-EF1C51F4F315}"/>
      </w:docPartPr>
      <w:docPartBody>
        <w:p w:rsidR="00000000" w:rsidRDefault="00F414DA">
          <w:r w:rsidRPr="000A3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DA"/>
    <w:rsid w:val="00597C15"/>
    <w:rsid w:val="00F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4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3</cp:revision>
  <cp:lastPrinted>2008-07-03T17:41:00Z</cp:lastPrinted>
  <dcterms:created xsi:type="dcterms:W3CDTF">2017-11-17T07:07:00Z</dcterms:created>
  <dcterms:modified xsi:type="dcterms:W3CDTF">2017-11-17T07:12:00Z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