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C38" w:rsidRDefault="001B6C38">
      <w:pPr>
        <w:pStyle w:val="Standard"/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7"/>
        <w:gridCol w:w="752"/>
        <w:gridCol w:w="896"/>
        <w:gridCol w:w="4005"/>
      </w:tblGrid>
      <w:tr w:rsidR="001B6C38">
        <w:tblPrEx>
          <w:tblCellMar>
            <w:top w:w="0" w:type="dxa"/>
            <w:bottom w:w="0" w:type="dxa"/>
          </w:tblCellMar>
        </w:tblPrEx>
        <w:tc>
          <w:tcPr>
            <w:tcW w:w="4267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C38" w:rsidRDefault="0094542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1B6C38" w:rsidRDefault="0094542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1B6C38" w:rsidRDefault="0094542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1B6C38" w:rsidRDefault="0094542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1B6C38" w:rsidRDefault="0094542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1B6C38" w:rsidRDefault="00945426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1B6C38" w:rsidRDefault="00945426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48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C38" w:rsidRDefault="00945426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C38" w:rsidRDefault="0094542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1B6C38" w:rsidRDefault="0094542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1B6C38" w:rsidRDefault="0094542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1B6C38" w:rsidRDefault="00945426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1B6C38" w:rsidRDefault="00945426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1B6C38" w:rsidRDefault="0094542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1B6C38" w:rsidRDefault="0094542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1B6C38">
        <w:tblPrEx>
          <w:tblCellMar>
            <w:top w:w="0" w:type="dxa"/>
            <w:bottom w:w="0" w:type="dxa"/>
          </w:tblCellMar>
        </w:tblPrEx>
        <w:tc>
          <w:tcPr>
            <w:tcW w:w="501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C38" w:rsidRDefault="0094542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1B6C38" w:rsidRDefault="0094542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1B6C38" w:rsidRDefault="0094542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1B6C38" w:rsidRDefault="00945426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90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C38" w:rsidRDefault="00945426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1B6C38" w:rsidRDefault="00945426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1B6C38" w:rsidRDefault="00945426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1B6C38" w:rsidRDefault="00945426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1B6C38" w:rsidRDefault="001B6C38">
      <w:pPr>
        <w:pStyle w:val="Standard"/>
      </w:pPr>
    </w:p>
    <w:p w:rsidR="001B6C38" w:rsidRDefault="001B6C38">
      <w:pPr>
        <w:pStyle w:val="Standard"/>
      </w:pPr>
      <w:bookmarkStart w:id="0" w:name="_GoBack"/>
      <w:bookmarkEnd w:id="0"/>
    </w:p>
    <w:p w:rsidR="001B6C38" w:rsidRDefault="00945426">
      <w:pPr>
        <w:pStyle w:val="Standard"/>
      </w:pPr>
      <w:r>
        <w:rPr>
          <w:noProof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6858</wp:posOffset>
                </wp:positionH>
                <wp:positionV relativeFrom="paragraph">
                  <wp:posOffset>87142</wp:posOffset>
                </wp:positionV>
                <wp:extent cx="6122036" cy="132716"/>
                <wp:effectExtent l="0" t="0" r="12064" b="634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6" cy="132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41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66"/>
                              <w:gridCol w:w="4475"/>
                            </w:tblGrid>
                            <w:tr w:rsidR="001B6C3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1797"/>
                              </w:trPr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B6C38" w:rsidRDefault="001B6C38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1B6C38" w:rsidRPr="0047363C" w:rsidRDefault="00945426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Номер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нөмірі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:</w:t>
                                  </w:r>
                                  <w:r w:rsidR="00610933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623615707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 w:rsidR="00610933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</w:t>
                                      </w:r>
                                      <w:r w:rsidR="00610933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НомерЗаявки]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</w:p>
                                <w:p w:rsidR="001B6C38" w:rsidRPr="0047363C" w:rsidRDefault="00945426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Дата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подачи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берілген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күні</w:t>
                                  </w:r>
                                  <w:r w:rsidR="00610933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: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RequestDate"/>
                                      <w:tag w:val="RequestDate"/>
                                      <w:id w:val="-1274239492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 w:rsidR="00610933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ДатаЗаявки</w:t>
                                      </w:r>
                                      <w:r w:rsidR="00610933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  </w:t>
                                  </w:r>
                                </w:p>
                                <w:p w:rsidR="001B6C38" w:rsidRDefault="00945426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1B6C38" w:rsidRDefault="00945426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Патентообладатель/патент иелен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у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ші</w:t>
                                  </w:r>
                                  <w:r w:rsidR="00610933">
                                    <w:rPr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CustomerOwner"/>
                                      <w:tag w:val="CustomerOwner"/>
                                      <w:id w:val="-1174645230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 w:rsidR="00610933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</w:t>
                                      </w:r>
                                      <w:r w:rsidR="00610933">
                                        <w:rPr>
                                          <w:sz w:val="18"/>
                                          <w:szCs w:val="18"/>
                                        </w:rPr>
                                        <w:t>ПатентоОбладатель]</w:t>
                                      </w:r>
                                    </w:sdtContent>
                                  </w:sdt>
                                </w:p>
                                <w:p w:rsidR="001B6C38" w:rsidRDefault="001B6C38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7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B6C38" w:rsidRPr="00610933" w:rsidRDefault="00945426">
                                  <w:pPr>
                                    <w:pStyle w:val="Standard"/>
                                    <w:snapToGrid w:val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t>(98</w:t>
                                  </w:r>
                                  <w:r w:rsidR="00610933">
                                    <w:rPr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355464023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>
                                      <w:rPr>
                                        <w:lang w:val="en-US"/>
                                      </w:rPr>
                                    </w:sdtEndPr>
                                    <w:sdtContent>
                                      <w:r w:rsidR="00610933"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 w:rsidR="00610933">
                                        <w:rPr>
                                          <w:lang w:val="kk-KZ"/>
                                        </w:rPr>
                                        <w:t>Контакт для переписки</w:t>
                                      </w:r>
                                      <w:r w:rsidR="00610933">
                                        <w:rPr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1B6C38" w:rsidRDefault="001B6C38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1B6C38" w:rsidRDefault="00945426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 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-596481138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 w:rsidR="00610933"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 w:rsidR="00610933">
                                        <w:rPr>
                                          <w:lang w:val="kk-KZ"/>
                                        </w:rPr>
                                        <w:t>адрес для переписки]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1B6C3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1B6C38" w:rsidRDefault="00945426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Өнеркәсіптік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үлгіге патенттің қолданылуы мерзімін</w:t>
                                  </w:r>
                                </w:p>
                                <w:p w:rsidR="001B6C38" w:rsidRDefault="00945426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ұзарту</w:t>
                                  </w:r>
                                  <w:r>
                                    <w:rPr>
                                      <w:b/>
                                      <w:lang w:val="kk-KZ"/>
                                    </w:rPr>
                                    <w:t xml:space="preserve"> туралы</w:t>
                                  </w:r>
                                </w:p>
                                <w:p w:rsidR="001B6C38" w:rsidRDefault="00945426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47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1B6C38" w:rsidRDefault="00945426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1B6C38" w:rsidRDefault="00945426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о продлении срока действия патента на</w:t>
                                  </w:r>
                                </w:p>
                                <w:p w:rsidR="001B6C38" w:rsidRDefault="00945426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промышленный образец</w:t>
                                  </w:r>
                                </w:p>
                              </w:tc>
                            </w:tr>
                            <w:tr w:rsidR="001B6C3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887"/>
                              </w:trPr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B6C38" w:rsidRDefault="001B6C38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  <w:lang w:val="kk-KZ"/>
                                    </w:rPr>
                                  </w:pPr>
                                </w:p>
                                <w:p w:rsidR="001B6C38" w:rsidRDefault="00610933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b/>
                                      <w:lang w:val="kk-KZ"/>
                                    </w:rPr>
                                    <w:t xml:space="preserve"> Патенттің № </w:t>
                                  </w:r>
                                  <w:sdt>
                                    <w:sdtPr>
                                      <w:rPr>
                                        <w:b/>
                                        <w:lang w:val="kk-KZ"/>
                                      </w:rPr>
                                      <w:alias w:val="GosNumber"/>
                                      <w:tag w:val="GosNumber"/>
                                      <w:id w:val="-302617065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>
                                        <w:rPr>
                                          <w:b/>
                                          <w:lang w:val="en-US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b/>
                                          <w:lang w:val="kk-KZ"/>
                                        </w:rPr>
                                        <w:t>НомерПатента]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47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1B6C38" w:rsidRDefault="00610933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№ </w:t>
                                  </w:r>
                                  <w:sdt>
                                    <w:sdtPr>
                                      <w:rPr>
                                        <w:b/>
                                      </w:rPr>
                                      <w:alias w:val="GosNumber"/>
                                      <w:tag w:val="GosNumber"/>
                                      <w:id w:val="1080484065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>
                                        <w:rPr>
                                          <w:b/>
                                        </w:rPr>
                                        <w:t>[НомерПатента]</w:t>
                                      </w:r>
                                    </w:sdtContent>
                                  </w:sdt>
                                  <w:r w:rsidR="00945426">
                                    <w:rPr>
                                      <w:b/>
                                      <w:lang w:val="kk-KZ"/>
                                    </w:rPr>
                                    <w:t xml:space="preserve"> патента</w:t>
                                  </w:r>
                                </w:p>
                                <w:p w:rsidR="001B6C38" w:rsidRDefault="001B6C38">
                                  <w:pPr>
                                    <w:pStyle w:val="Standard"/>
                                    <w:rPr>
                                      <w:b/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  <w:tr w:rsidR="001B6C3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B6C38" w:rsidRDefault="001B6C38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447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B6C38" w:rsidRDefault="001B6C38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</w:tr>
                            <w:tr w:rsidR="001B6C3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B6C38" w:rsidRDefault="00945426">
                                  <w:pPr>
                                    <w:pStyle w:val="Standard"/>
                                    <w:snapToGrid w:val="0"/>
                                    <w:ind w:firstLine="224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Қазақстан Республикасы Патент заңының  5-бабы 3-тармағына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сәйкес көрсетілген қорғау құжатының қолданылу мерзімін ұзарту туралы Сіздің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PetitionDateKz_UserInput"/>
                                      <w:tag w:val="PetitionDateKz_UserInput"/>
                                      <w:id w:val="96999771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>
                                      <w:rPr>
                                        <w:lang w:val="ru-RU"/>
                                      </w:rPr>
                                    </w:sdtEndPr>
                                    <w:sdtContent>
                                      <w:r>
                                        <w:t>&lt;</w:t>
                                      </w:r>
                                      <w:r w:rsidR="00610933">
                                        <w:t>Дата ходатайства каз</w:t>
                                      </w:r>
                                      <w:r>
                                        <w:t>, можно взять из рус. Версии или наоборот&gt;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  өтінішіңіздің  қанағаттандырылғандығы туралы хабарлайды.</w:t>
                                  </w:r>
                                </w:p>
                                <w:p w:rsidR="001B6C38" w:rsidRDefault="00945426">
                                  <w:pPr>
                                    <w:pStyle w:val="Standard"/>
                                    <w:ind w:firstLine="224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Қорғау құжатының қолданылуы мерзімінің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ProtectDocYearKz_UserInput"/>
                                      <w:tag w:val="ProtectDocYearKz_UserInput"/>
                                      <w:id w:val="1667367570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>
                                      <w:rPr>
                                        <w:lang w:val="ru-RU"/>
                                      </w:rPr>
                                    </w:sdtEndPr>
                                    <w:sdtContent>
                                      <w:r w:rsidR="00610933" w:rsidRPr="00610933">
                                        <w:t>[</w:t>
                                      </w:r>
                                      <w:r w:rsidR="00610933">
                                        <w:t>Год продления охранного документа каз</w:t>
                                      </w:r>
                                      <w:r>
                                        <w:t>, можно взять из</w:t>
                                      </w:r>
                                      <w:r w:rsidR="00610933">
                                        <w:t xml:space="preserve"> рус. Версии или наоборот]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 жылға ұзартылғандығы туралы мәліметтер  “Өнеркәсіп меншігі” ресми бюллетенінде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Kz_UserInput"/>
                                      <w:tag w:val="Kz_UserInput"/>
                                      <w:id w:val="-178205696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>
                                      <w:rPr>
                                        <w:lang w:val="ru-RU"/>
                                      </w:rPr>
                                    </w:sdtEndPr>
                                    <w:sdtContent>
                                      <w:r>
                                        <w:t>&lt;</w:t>
                                      </w:r>
                                      <w:r w:rsidR="00610933">
                                        <w:t>Бюллетень каз</w:t>
                                      </w:r>
                                      <w:r>
                                        <w:t>, можно взять из рус. Версии или наоборот&gt;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 жарияланады.</w:t>
                                  </w:r>
                                </w:p>
                                <w:p w:rsidR="001B6C38" w:rsidRDefault="00945426">
                                  <w:pPr>
                                    <w:pStyle w:val="Standard"/>
                                    <w:ind w:firstLine="54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  <w:p w:rsidR="001B6C38" w:rsidRDefault="001B6C38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7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B6C38" w:rsidRDefault="00945426">
                                  <w:pPr>
                                    <w:pStyle w:val="Standard"/>
                                    <w:snapToGrid w:val="0"/>
                                    <w:ind w:firstLine="234"/>
                                    <w:jc w:val="both"/>
                                  </w:pPr>
                                  <w:r>
                                    <w:t>В соответствии с пунктом 3 статьи 5 Патентного закона Республики Казахстан Ва</w:t>
                                  </w:r>
                                  <w:r w:rsidR="00610933">
                                    <w:t xml:space="preserve">ше ходатайство от </w:t>
                                  </w:r>
                                  <w:sdt>
                                    <w:sdtPr>
                                      <w:alias w:val="PetitionDateRu_UserInput"/>
                                      <w:tag w:val="PetitionDateRu_UserInput"/>
                                      <w:id w:val="-92787107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 w:rsidR="00610933">
                                        <w:t>[Дата ходатайства рус]</w:t>
                                      </w:r>
                                    </w:sdtContent>
                                  </w:sdt>
                                  <w:r>
                                    <w:t xml:space="preserve"> о продлении срока действия указанного охранного документа удовлетворено.</w:t>
                                  </w:r>
                                </w:p>
                                <w:p w:rsidR="001B6C38" w:rsidRDefault="00945426">
                                  <w:pPr>
                                    <w:pStyle w:val="Standard"/>
                                    <w:jc w:val="both"/>
                                  </w:pPr>
                                  <w:r>
                                    <w:rPr>
                                      <w:lang w:val="en-US"/>
                                    </w:rPr>
                                    <w:t>C</w:t>
                                  </w:r>
                                  <w:r>
                                    <w:t>ведения о продлении срока д</w:t>
                                  </w:r>
                                  <w:r w:rsidR="00610933">
                                    <w:t xml:space="preserve">ействия охранного документа на </w:t>
                                  </w:r>
                                  <w:sdt>
                                    <w:sdtPr>
                                      <w:alias w:val="ProtectDocYearRus_UserInput"/>
                                      <w:tag w:val="ProtectDocYearRus_UserInput"/>
                                      <w:id w:val="-116373376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 w:rsidR="00610933">
                                        <w:t>[Год продления охранного документа рус]</w:t>
                                      </w:r>
                                    </w:sdtContent>
                                  </w:sdt>
                                  <w:r>
                                    <w:t xml:space="preserve"> год будут опубликованы  в официальном бюллетен</w:t>
                                  </w:r>
                                  <w:r w:rsidR="00610933">
                                    <w:t xml:space="preserve">е "Промышленная собственность" </w:t>
                                  </w:r>
                                  <w:sdt>
                                    <w:sdtPr>
                                      <w:alias w:val="Rus_UserInput"/>
                                      <w:tag w:val="Rus_UserInput"/>
                                      <w:id w:val="1874651898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 w:rsidR="00610933">
                                        <w:t>[Бюллетень рус]</w:t>
                                      </w:r>
                                    </w:sdtContent>
                                  </w:sdt>
                                  <w:r>
                                    <w:t>.</w:t>
                                  </w:r>
                                </w:p>
                                <w:p w:rsidR="001B6C38" w:rsidRDefault="001B6C38">
                                  <w:pPr>
                                    <w:pStyle w:val="Standard"/>
                                    <w:ind w:firstLine="612"/>
                                    <w:jc w:val="both"/>
                                  </w:pPr>
                                </w:p>
                                <w:p w:rsidR="001B6C38" w:rsidRDefault="001B6C38">
                                  <w:pPr>
                                    <w:pStyle w:val="Standard"/>
                                    <w:ind w:firstLine="612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  <w:tr w:rsidR="001B6C3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9641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B6C38" w:rsidRDefault="001B6C38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6C38" w:rsidRDefault="001B6C38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.55pt;margin-top:6.85pt;width:482.05pt;height:10.4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" filled="f" stroked="f">
                <v:textbox style="mso-fit-shape-to-text:t" inset="0,0,0,0">
                  <w:txbxContent>
                    <w:tbl>
                      <w:tblPr>
                        <w:tblW w:w="9641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66"/>
                        <w:gridCol w:w="4475"/>
                      </w:tblGrid>
                      <w:tr w:rsidR="001B6C3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1797"/>
                        </w:trPr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B6C38" w:rsidRDefault="001B6C38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B6C38" w:rsidRPr="0047363C" w:rsidRDefault="00945426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Номер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нөмірі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610933"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-623615707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 w:rsidR="00610933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[</w:t>
                                </w:r>
                                <w:r w:rsidR="00610933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НомерЗаявки]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</w:p>
                          <w:p w:rsidR="001B6C38" w:rsidRPr="0047363C" w:rsidRDefault="00945426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подачи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берілген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күні</w:t>
                            </w:r>
                            <w:r w:rsidR="0061093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: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RequestDate"/>
                                <w:tag w:val="RequestDate"/>
                                <w:id w:val="-1274239492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 w:rsidR="00610933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[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ДатаЗаявки</w:t>
                                </w:r>
                                <w:r w:rsidR="00610933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   </w:t>
                            </w:r>
                          </w:p>
                          <w:p w:rsidR="001B6C38" w:rsidRDefault="00945426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1B6C38" w:rsidRDefault="00945426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Патентообладатель/патент иелен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у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ші</w:t>
                            </w:r>
                            <w:r w:rsidR="00610933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CustomerOwner"/>
                                <w:tag w:val="CustomerOwner"/>
                                <w:id w:val="-1174645230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 w:rsidR="00610933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[</w:t>
                                </w:r>
                                <w:r w:rsidR="00610933">
                                  <w:rPr>
                                    <w:sz w:val="18"/>
                                    <w:szCs w:val="18"/>
                                  </w:rPr>
                                  <w:t>ПатентоОбладатель]</w:t>
                                </w:r>
                              </w:sdtContent>
                            </w:sdt>
                          </w:p>
                          <w:p w:rsidR="001B6C38" w:rsidRDefault="001B6C38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7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B6C38" w:rsidRPr="00610933" w:rsidRDefault="00945426">
                            <w:pPr>
                              <w:pStyle w:val="Standard"/>
                              <w:snapToGrid w:val="0"/>
                              <w:rPr>
                                <w:lang w:val="en-US"/>
                              </w:rPr>
                            </w:pPr>
                            <w:r>
                              <w:t>(98</w:t>
                            </w:r>
                            <w:r w:rsidR="00610933">
                              <w:rPr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355464023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lang w:val="en-US"/>
                                </w:rPr>
                              </w:sdtEndPr>
                              <w:sdtContent>
                                <w:r w:rsidR="00610933">
                                  <w:rPr>
                                    <w:lang w:val="en-US"/>
                                  </w:rPr>
                                  <w:t>[</w:t>
                                </w:r>
                                <w:r w:rsidR="00610933">
                                  <w:rPr>
                                    <w:lang w:val="kk-KZ"/>
                                  </w:rPr>
                                  <w:t>Контакт для переписки</w:t>
                                </w:r>
                                <w:r w:rsidR="00610933">
                                  <w:rPr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1B6C38" w:rsidRDefault="001B6C38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1B6C38" w:rsidRDefault="00945426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lang w:val="kk-KZ"/>
                              </w:rPr>
                              <w:t xml:space="preserve">     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-596481138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 w:rsidR="00610933">
                                  <w:rPr>
                                    <w:lang w:val="en-US"/>
                                  </w:rPr>
                                  <w:t>[</w:t>
                                </w:r>
                                <w:r w:rsidR="00610933">
                                  <w:rPr>
                                    <w:lang w:val="kk-KZ"/>
                                  </w:rPr>
                                  <w:t>адрес для переписки]</w:t>
                                </w:r>
                              </w:sdtContent>
                            </w:sdt>
                          </w:p>
                        </w:tc>
                      </w:tr>
                      <w:tr w:rsidR="001B6C3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1B6C38" w:rsidRDefault="00945426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Өнеркәсіптік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үлгіге патенттің қолданылуы мерзімін</w:t>
                            </w:r>
                          </w:p>
                          <w:p w:rsidR="001B6C38" w:rsidRDefault="00945426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ұзарту</w:t>
                            </w:r>
                            <w:r>
                              <w:rPr>
                                <w:b/>
                                <w:lang w:val="kk-KZ"/>
                              </w:rPr>
                              <w:t xml:space="preserve"> туралы</w:t>
                            </w:r>
                          </w:p>
                          <w:p w:rsidR="001B6C38" w:rsidRDefault="00945426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47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1B6C38" w:rsidRDefault="00945426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УВЕДОМЛЕНИЕ</w:t>
                            </w:r>
                          </w:p>
                          <w:p w:rsidR="001B6C38" w:rsidRDefault="00945426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о продлении срока действия патента на</w:t>
                            </w:r>
                          </w:p>
                          <w:p w:rsidR="001B6C38" w:rsidRDefault="00945426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промышленный образец</w:t>
                            </w:r>
                          </w:p>
                        </w:tc>
                      </w:tr>
                      <w:tr w:rsidR="001B6C3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887"/>
                        </w:trPr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B6C38" w:rsidRDefault="001B6C38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  <w:lang w:val="kk-KZ"/>
                              </w:rPr>
                            </w:pPr>
                          </w:p>
                          <w:p w:rsidR="001B6C38" w:rsidRDefault="00610933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b/>
                                <w:lang w:val="kk-KZ"/>
                              </w:rPr>
                              <w:t xml:space="preserve"> Патенттің № </w:t>
                            </w:r>
                            <w:sdt>
                              <w:sdtPr>
                                <w:rPr>
                                  <w:b/>
                                  <w:lang w:val="kk-KZ"/>
                                </w:rPr>
                                <w:alias w:val="GosNumber"/>
                                <w:tag w:val="GosNumber"/>
                                <w:id w:val="-302617065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>
                                  <w:rPr>
                                    <w:b/>
                                    <w:lang w:val="en-US"/>
                                  </w:rPr>
                                  <w:t>[</w:t>
                                </w:r>
                                <w:r>
                                  <w:rPr>
                                    <w:b/>
                                    <w:lang w:val="kk-KZ"/>
                                  </w:rPr>
                                  <w:t>НомерПатента]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47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1B6C38" w:rsidRDefault="00610933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№ </w:t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GosNumber"/>
                                <w:tag w:val="GosNumber"/>
                                <w:id w:val="1080484065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>
                                  <w:rPr>
                                    <w:b/>
                                  </w:rPr>
                                  <w:t>[НомерПатента]</w:t>
                                </w:r>
                              </w:sdtContent>
                            </w:sdt>
                            <w:r w:rsidR="00945426">
                              <w:rPr>
                                <w:b/>
                                <w:lang w:val="kk-KZ"/>
                              </w:rPr>
                              <w:t xml:space="preserve"> патента</w:t>
                            </w:r>
                          </w:p>
                          <w:p w:rsidR="001B6C38" w:rsidRDefault="001B6C38">
                            <w:pPr>
                              <w:pStyle w:val="Standard"/>
                              <w:rPr>
                                <w:b/>
                                <w:lang w:val="kk-KZ"/>
                              </w:rPr>
                            </w:pPr>
                          </w:p>
                        </w:tc>
                      </w:tr>
                      <w:tr w:rsidR="001B6C3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B6C38" w:rsidRDefault="001B6C38">
                            <w:pPr>
                              <w:pStyle w:val="Standard"/>
                              <w:snapToGrid w:val="0"/>
                            </w:pPr>
                          </w:p>
                        </w:tc>
                        <w:tc>
                          <w:tcPr>
                            <w:tcW w:w="447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B6C38" w:rsidRDefault="001B6C38">
                            <w:pPr>
                              <w:pStyle w:val="Standard"/>
                              <w:snapToGrid w:val="0"/>
                            </w:pPr>
                          </w:p>
                        </w:tc>
                      </w:tr>
                      <w:tr w:rsidR="001B6C3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B6C38" w:rsidRDefault="00945426">
                            <w:pPr>
                              <w:pStyle w:val="Standard"/>
                              <w:snapToGrid w:val="0"/>
                              <w:ind w:firstLine="224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Қазақстан Республикасы Патент заңының  5-бабы 3-тармағына </w:t>
                            </w:r>
                            <w:r>
                              <w:rPr>
                                <w:lang w:val="kk-KZ"/>
                              </w:rPr>
                              <w:t xml:space="preserve">сәйкес көрсетілген қорғау құжатының қолданылу мерзімін ұзарту туралы Сіздің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PetitionDateKz_UserInput"/>
                                <w:tag w:val="PetitionDateKz_UserInput"/>
                                <w:id w:val="96999771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lang w:val="ru-RU"/>
                                </w:rPr>
                              </w:sdtEndPr>
                              <w:sdtContent>
                                <w:r>
                                  <w:t>&lt;</w:t>
                                </w:r>
                                <w:r w:rsidR="00610933">
                                  <w:t>Дата ходатайства каз</w:t>
                                </w:r>
                                <w:r>
                                  <w:t>, можно взять из рус. Версии или наоборот&gt;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  өтінішіңіздің  қанағаттандырылғандығы туралы хабарлайды.</w:t>
                            </w:r>
                          </w:p>
                          <w:p w:rsidR="001B6C38" w:rsidRDefault="00945426">
                            <w:pPr>
                              <w:pStyle w:val="Standard"/>
                              <w:ind w:firstLine="224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Қорғау құжатының қолданылуы мерзімінің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ProtectDocYearKz_UserInput"/>
                                <w:tag w:val="ProtectDocYearKz_UserInput"/>
                                <w:id w:val="1667367570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lang w:val="ru-RU"/>
                                </w:rPr>
                              </w:sdtEndPr>
                              <w:sdtContent>
                                <w:r w:rsidR="00610933" w:rsidRPr="00610933">
                                  <w:t>[</w:t>
                                </w:r>
                                <w:r w:rsidR="00610933">
                                  <w:t>Год продления охранного документа каз</w:t>
                                </w:r>
                                <w:r>
                                  <w:t>, можно взять из</w:t>
                                </w:r>
                                <w:r w:rsidR="00610933">
                                  <w:t xml:space="preserve"> рус. Версии или наоборот]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 жылға ұзартылғандығы туралы мәліметтер  “Өнеркәсіп меншігі” ресми бюллетенінде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Kz_UserInput"/>
                                <w:tag w:val="Kz_UserInput"/>
                                <w:id w:val="-178205696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lang w:val="ru-RU"/>
                                </w:rPr>
                              </w:sdtEndPr>
                              <w:sdtContent>
                                <w:r>
                                  <w:t>&lt;</w:t>
                                </w:r>
                                <w:r w:rsidR="00610933">
                                  <w:t>Бюллетень каз</w:t>
                                </w:r>
                                <w:r>
                                  <w:t>, можно взять из рус. Версии или наоборот&gt;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 жарияланады.</w:t>
                            </w:r>
                          </w:p>
                          <w:p w:rsidR="001B6C38" w:rsidRDefault="00945426">
                            <w:pPr>
                              <w:pStyle w:val="Standard"/>
                              <w:ind w:firstLine="540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 </w:t>
                            </w:r>
                          </w:p>
                          <w:p w:rsidR="001B6C38" w:rsidRDefault="001B6C38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47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B6C38" w:rsidRDefault="00945426">
                            <w:pPr>
                              <w:pStyle w:val="Standard"/>
                              <w:snapToGrid w:val="0"/>
                              <w:ind w:firstLine="234"/>
                              <w:jc w:val="both"/>
                            </w:pPr>
                            <w:r>
                              <w:t>В соответствии с пунктом 3 статьи 5 Патентного закона Республики Казахстан Ва</w:t>
                            </w:r>
                            <w:r w:rsidR="00610933">
                              <w:t xml:space="preserve">ше ходатайство от </w:t>
                            </w:r>
                            <w:sdt>
                              <w:sdtPr>
                                <w:alias w:val="PetitionDateRu_UserInput"/>
                                <w:tag w:val="PetitionDateRu_UserInput"/>
                                <w:id w:val="-92787107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 w:rsidR="00610933">
                                  <w:t>[Дата ходатайства рус]</w:t>
                                </w:r>
                              </w:sdtContent>
                            </w:sdt>
                            <w:r>
                              <w:t xml:space="preserve"> о продлении срока действия указанного охранного документа удовлетворено.</w:t>
                            </w:r>
                          </w:p>
                          <w:p w:rsidR="001B6C38" w:rsidRDefault="00945426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>ведения о продлении срока д</w:t>
                            </w:r>
                            <w:r w:rsidR="00610933">
                              <w:t xml:space="preserve">ействия охранного документа на </w:t>
                            </w:r>
                            <w:sdt>
                              <w:sdtPr>
                                <w:alias w:val="ProtectDocYearRus_UserInput"/>
                                <w:tag w:val="ProtectDocYearRus_UserInput"/>
                                <w:id w:val="-116373376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 w:rsidR="00610933">
                                  <w:t>[Год продления охранного документа рус]</w:t>
                                </w:r>
                              </w:sdtContent>
                            </w:sdt>
                            <w:r>
                              <w:t xml:space="preserve"> год будут опубликованы  в официальном бюллетен</w:t>
                            </w:r>
                            <w:r w:rsidR="00610933">
                              <w:t xml:space="preserve">е "Промышленная собственность" </w:t>
                            </w:r>
                            <w:sdt>
                              <w:sdtPr>
                                <w:alias w:val="Rus_UserInput"/>
                                <w:tag w:val="Rus_UserInput"/>
                                <w:id w:val="1874651898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 w:rsidR="00610933">
                                  <w:t>[Бюллетень рус]</w:t>
                                </w:r>
                              </w:sdtContent>
                            </w:sdt>
                            <w:r>
                              <w:t>.</w:t>
                            </w:r>
                          </w:p>
                          <w:p w:rsidR="001B6C38" w:rsidRDefault="001B6C38">
                            <w:pPr>
                              <w:pStyle w:val="Standard"/>
                              <w:ind w:firstLine="612"/>
                              <w:jc w:val="both"/>
                            </w:pPr>
                          </w:p>
                          <w:p w:rsidR="001B6C38" w:rsidRDefault="001B6C38">
                            <w:pPr>
                              <w:pStyle w:val="Standard"/>
                              <w:ind w:firstLine="612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  <w:tr w:rsidR="001B6C3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9641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B6C38" w:rsidRDefault="001B6C38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1B6C38" w:rsidRDefault="001B6C38"/>
                  </w:txbxContent>
                </v:textbox>
                <w10:wrap type="square"/>
              </v:shape>
            </w:pict>
          </mc:Fallback>
        </mc:AlternateContent>
      </w:r>
    </w:p>
    <w:p w:rsidR="001B6C38" w:rsidRDefault="001B6C38">
      <w:pPr>
        <w:pStyle w:val="Standard"/>
        <w:rPr>
          <w:lang w:val="kk-KZ"/>
        </w:rPr>
      </w:pPr>
    </w:p>
    <w:p w:rsidR="001B6C38" w:rsidRDefault="001B6C38">
      <w:pPr>
        <w:pStyle w:val="Standard"/>
        <w:rPr>
          <w:lang w:val="kk-KZ"/>
        </w:rPr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0"/>
        <w:gridCol w:w="4960"/>
      </w:tblGrid>
      <w:tr w:rsidR="001B6C38">
        <w:tblPrEx>
          <w:tblCellMar>
            <w:top w:w="0" w:type="dxa"/>
            <w:bottom w:w="0" w:type="dxa"/>
          </w:tblCellMar>
        </w:tblPrEx>
        <w:tc>
          <w:tcPr>
            <w:tcW w:w="49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C38" w:rsidRDefault="00945426">
            <w:pPr>
              <w:pStyle w:val="Standard"/>
              <w:autoSpaceDE w:val="0"/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>Басқарма бастығы</w:t>
            </w:r>
          </w:p>
        </w:tc>
        <w:tc>
          <w:tcPr>
            <w:tcW w:w="49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C38" w:rsidRDefault="001B6C38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1B6C38" w:rsidRDefault="001B6C38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1B6C38">
        <w:tblPrEx>
          <w:tblCellMar>
            <w:top w:w="0" w:type="dxa"/>
            <w:bottom w:w="0" w:type="dxa"/>
          </w:tblCellMar>
        </w:tblPrEx>
        <w:tc>
          <w:tcPr>
            <w:tcW w:w="49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C38" w:rsidRDefault="00945426">
            <w:pPr>
              <w:pStyle w:val="a8"/>
              <w:tabs>
                <w:tab w:val="clear" w:pos="4677"/>
                <w:tab w:val="clear" w:pos="9355"/>
                <w:tab w:val="left" w:pos="8280"/>
              </w:tabs>
              <w:rPr>
                <w:b/>
                <w:bCs/>
              </w:rPr>
            </w:pPr>
            <w:r>
              <w:rPr>
                <w:b/>
                <w:bCs/>
              </w:rPr>
              <w:t>Начальник управления</w:t>
            </w:r>
          </w:p>
        </w:tc>
        <w:tc>
          <w:tcPr>
            <w:tcW w:w="49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C38" w:rsidRDefault="001B6C38">
            <w:pPr>
              <w:pStyle w:val="a8"/>
              <w:tabs>
                <w:tab w:val="clear" w:pos="4677"/>
                <w:tab w:val="clear" w:pos="9355"/>
                <w:tab w:val="left" w:pos="5772"/>
                <w:tab w:val="left" w:pos="10520"/>
              </w:tabs>
              <w:ind w:left="2240" w:right="-10"/>
              <w:rPr>
                <w:b/>
                <w:bCs/>
              </w:rPr>
            </w:pPr>
          </w:p>
          <w:p w:rsidR="001B6C38" w:rsidRDefault="00945426">
            <w:pPr>
              <w:pStyle w:val="a8"/>
              <w:tabs>
                <w:tab w:val="clear" w:pos="4677"/>
                <w:tab w:val="clear" w:pos="9355"/>
                <w:tab w:val="left" w:pos="5772"/>
                <w:tab w:val="left" w:pos="10520"/>
              </w:tabs>
              <w:ind w:left="2240" w:right="-10"/>
              <w:jc w:val="right"/>
            </w:pPr>
            <w:r>
              <w:rPr>
                <w:b/>
                <w:bCs/>
                <w:lang w:val="kk-KZ"/>
              </w:rPr>
              <w:t>М</w:t>
            </w:r>
            <w:r>
              <w:rPr>
                <w:b/>
                <w:bCs/>
              </w:rPr>
              <w:t xml:space="preserve">. </w:t>
            </w:r>
            <w:r>
              <w:rPr>
                <w:b/>
                <w:bCs/>
                <w:lang w:val="kk-KZ"/>
              </w:rPr>
              <w:t>Малыбаев</w:t>
            </w:r>
          </w:p>
        </w:tc>
      </w:tr>
    </w:tbl>
    <w:p w:rsidR="001B6C38" w:rsidRDefault="001B6C38">
      <w:pPr>
        <w:pStyle w:val="Standard"/>
        <w:rPr>
          <w:lang w:val="kk-KZ"/>
        </w:rPr>
      </w:pPr>
    </w:p>
    <w:p w:rsidR="001B6C38" w:rsidRDefault="001B6C38">
      <w:pPr>
        <w:pStyle w:val="Standard"/>
        <w:rPr>
          <w:lang w:val="kk-KZ"/>
        </w:rPr>
      </w:pPr>
    </w:p>
    <w:p w:rsidR="001B6C38" w:rsidRDefault="001B6C38">
      <w:pPr>
        <w:pStyle w:val="Standard"/>
        <w:rPr>
          <w:lang w:val="kk-KZ"/>
        </w:rPr>
      </w:pPr>
    </w:p>
    <w:p w:rsidR="001B6C38" w:rsidRDefault="001B6C38">
      <w:pPr>
        <w:pStyle w:val="Standard"/>
        <w:rPr>
          <w:lang w:val="kk-KZ"/>
        </w:rPr>
      </w:pPr>
    </w:p>
    <w:p w:rsidR="001B6C38" w:rsidRDefault="001B6C38">
      <w:pPr>
        <w:pStyle w:val="Standard"/>
        <w:rPr>
          <w:lang w:val="kk-KZ"/>
        </w:rPr>
      </w:pPr>
    </w:p>
    <w:p w:rsidR="001B6C38" w:rsidRDefault="00945426">
      <w:pPr>
        <w:pStyle w:val="Standard"/>
        <w:ind w:right="3"/>
      </w:pPr>
      <w:r>
        <w:lastRenderedPageBreak/>
        <w:t xml:space="preserve">Исп. </w:t>
      </w:r>
      <w:sdt>
        <w:sdtPr>
          <w:alias w:val="CurrentUser"/>
          <w:tag w:val="CurrentUser"/>
          <w:id w:val="1903175439"/>
          <w:placeholder>
            <w:docPart w:val="DefaultPlaceholder_1081868574"/>
          </w:placeholder>
        </w:sdtPr>
        <w:sdtEndPr>
          <w:rPr>
            <w:lang w:val="kk-KZ"/>
          </w:rPr>
        </w:sdtEndPr>
        <w:sdtContent>
          <w:r w:rsidR="00610933">
            <w:rPr>
              <w:lang w:val="en-US"/>
            </w:rPr>
            <w:t>[</w:t>
          </w:r>
          <w:r w:rsidR="00610933">
            <w:rPr>
              <w:lang w:val="kk-KZ"/>
            </w:rPr>
            <w:t>Пользователь]</w:t>
          </w:r>
        </w:sdtContent>
      </w:sdt>
    </w:p>
    <w:p w:rsidR="001B6C38" w:rsidRPr="00610933" w:rsidRDefault="00610933">
      <w:pPr>
        <w:pStyle w:val="Standard"/>
        <w:ind w:right="3"/>
        <w:rPr>
          <w:lang w:val="en-US"/>
        </w:rPr>
      </w:pPr>
      <w:r>
        <w:rPr>
          <w:lang w:val="kk-KZ"/>
        </w:rPr>
        <w:t xml:space="preserve">Тел. </w:t>
      </w:r>
      <w:sdt>
        <w:sdtPr>
          <w:rPr>
            <w:lang w:val="kk-KZ"/>
          </w:rPr>
          <w:alias w:val="CurrentUserPhoneNumber"/>
          <w:tag w:val="CurrentUserPhoneNumber"/>
          <w:id w:val="1784380623"/>
          <w:placeholder>
            <w:docPart w:val="DefaultPlaceholder_1081868574"/>
          </w:placeholder>
        </w:sdtPr>
        <w:sdtEndPr>
          <w:rPr>
            <w:lang w:val="en-US"/>
          </w:rPr>
        </w:sdtEndPr>
        <w:sdtContent>
          <w:r>
            <w:rPr>
              <w:lang w:val="en-US"/>
            </w:rPr>
            <w:t>[</w:t>
          </w:r>
          <w:r>
            <w:rPr>
              <w:lang w:val="kk-KZ"/>
            </w:rPr>
            <w:t>Телефон</w:t>
          </w:r>
          <w:r>
            <w:rPr>
              <w:lang w:val="en-US"/>
            </w:rPr>
            <w:t>]</w:t>
          </w:r>
        </w:sdtContent>
      </w:sdt>
    </w:p>
    <w:sectPr w:rsidR="001B6C38" w:rsidRPr="00610933">
      <w:pgSz w:w="11905" w:h="16837"/>
      <w:pgMar w:top="567" w:right="567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426" w:rsidRDefault="00945426">
      <w:r>
        <w:separator/>
      </w:r>
    </w:p>
  </w:endnote>
  <w:endnote w:type="continuationSeparator" w:id="0">
    <w:p w:rsidR="00945426" w:rsidRDefault="0094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426" w:rsidRDefault="00945426">
      <w:r>
        <w:rPr>
          <w:color w:val="000000"/>
        </w:rPr>
        <w:separator/>
      </w:r>
    </w:p>
  </w:footnote>
  <w:footnote w:type="continuationSeparator" w:id="0">
    <w:p w:rsidR="00945426" w:rsidRDefault="009454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formsDesign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1B6C38"/>
    <w:rsid w:val="001B6C38"/>
    <w:rsid w:val="0047363C"/>
    <w:rsid w:val="00610933"/>
    <w:rsid w:val="0094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0A15FD-8945-49B9-90C8-A1ABF592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9">
    <w:name w:val="Placeholder Text"/>
    <w:basedOn w:val="a0"/>
    <w:uiPriority w:val="99"/>
    <w:semiHidden/>
    <w:rsid w:val="006109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179E5A-C93E-4AB9-BD77-05A7F591EB4B}"/>
      </w:docPartPr>
      <w:docPartBody>
        <w:p w:rsidR="00000000" w:rsidRDefault="00A9280D">
          <w:r w:rsidRPr="00C109D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0D"/>
    <w:rsid w:val="00A9280D"/>
    <w:rsid w:val="00C0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28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Рустем Маханов</cp:lastModifiedBy>
  <cp:revision>3</cp:revision>
  <cp:lastPrinted>2006-02-07T15:37:00Z</cp:lastPrinted>
  <dcterms:created xsi:type="dcterms:W3CDTF">2017-10-30T06:13:00Z</dcterms:created>
  <dcterms:modified xsi:type="dcterms:W3CDTF">2017-10-30T06:22:00Z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