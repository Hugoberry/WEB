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F3" w:rsidRDefault="009222F3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222F3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2F3" w:rsidRDefault="00516FD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222F3" w:rsidRDefault="00516FD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222F3" w:rsidRDefault="00516FD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222F3" w:rsidRDefault="00516FD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222F3" w:rsidRDefault="00516FD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222F3" w:rsidRDefault="00516FD5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9222F3" w:rsidRDefault="00516FD5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2F3" w:rsidRDefault="00516FD5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2F3" w:rsidRDefault="00516FD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222F3" w:rsidRDefault="00516FD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222F3" w:rsidRDefault="00516FD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222F3" w:rsidRDefault="00516FD5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222F3" w:rsidRDefault="00516FD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222F3" w:rsidRDefault="00516FD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222F3" w:rsidRDefault="00516FD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222F3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2F3" w:rsidRDefault="00516FD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222F3" w:rsidRDefault="00516FD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9222F3" w:rsidRDefault="00516FD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222F3" w:rsidRDefault="00516FD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2F3" w:rsidRDefault="00516FD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9222F3" w:rsidRDefault="00516FD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222F3" w:rsidRDefault="00516FD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9222F3" w:rsidRDefault="00516FD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222F3" w:rsidRDefault="009222F3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9222F3">
        <w:tblPrEx>
          <w:tblCellMar>
            <w:top w:w="0" w:type="dxa"/>
            <w:bottom w:w="0" w:type="dxa"/>
          </w:tblCellMar>
        </w:tblPrEx>
        <w:tc>
          <w:tcPr>
            <w:tcW w:w="46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2F3" w:rsidRDefault="009222F3">
            <w:pPr>
              <w:pStyle w:val="Standard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492454970"/>
              <w:placeholder>
                <w:docPart w:val="DefaultPlaceholder_-1854013440"/>
              </w:placeholder>
            </w:sdtPr>
            <w:sdtContent>
              <w:p w:rsidR="009222F3" w:rsidRDefault="007F4BAA">
                <w:pPr>
                  <w:pStyle w:val="3"/>
                  <w:ind w:left="3" w:right="3" w:firstLine="1015"/>
                  <w:jc w:val="left"/>
                </w:pPr>
                <w:r>
                  <w:t>[Контакт для переписки]</w:t>
                </w:r>
              </w:p>
            </w:sdtContent>
          </w:sdt>
          <w:p w:rsidR="009222F3" w:rsidRDefault="009222F3">
            <w:pPr>
              <w:pStyle w:val="3"/>
              <w:ind w:left="3" w:right="3" w:firstLine="1015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8"/>
                <w:szCs w:val="28"/>
                <w:lang w:val="en-US"/>
              </w:rPr>
              <w:alias w:val="CorrespondenceAddress"/>
              <w:tag w:val="CorrespondenceAddress"/>
              <w:id w:val="427390222"/>
              <w:placeholder>
                <w:docPart w:val="DefaultPlaceholder_-1854013440"/>
              </w:placeholder>
            </w:sdtPr>
            <w:sdtEndPr>
              <w:rPr>
                <w:lang w:val="kk-KZ"/>
              </w:rPr>
            </w:sdtEndPr>
            <w:sdtContent>
              <w:p w:rsidR="009222F3" w:rsidRDefault="007F4BAA">
                <w:pPr>
                  <w:pStyle w:val="Standard"/>
                  <w:snapToGrid w:val="0"/>
                  <w:ind w:left="3" w:right="3" w:firstLine="1015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9222F3" w:rsidRDefault="009222F3">
      <w:pPr>
        <w:pStyle w:val="Standard"/>
        <w:rPr>
          <w:sz w:val="28"/>
          <w:szCs w:val="28"/>
        </w:rPr>
      </w:pPr>
    </w:p>
    <w:p w:rsidR="009222F3" w:rsidRDefault="009222F3">
      <w:pPr>
        <w:pStyle w:val="Standard"/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0"/>
        <w:gridCol w:w="1988"/>
        <w:gridCol w:w="1225"/>
        <w:gridCol w:w="1632"/>
      </w:tblGrid>
      <w:tr w:rsidR="009222F3">
        <w:tblPrEx>
          <w:tblCellMar>
            <w:top w:w="0" w:type="dxa"/>
            <w:bottom w:w="0" w:type="dxa"/>
          </w:tblCellMar>
        </w:tblPrEx>
        <w:tc>
          <w:tcPr>
            <w:tcW w:w="48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2F3" w:rsidRDefault="00516FD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Тауар таңбасына (қызмет көрсету таңбасына) өтінім бойынша іс жүргізуді тоқтату туралы</w:t>
            </w:r>
          </w:p>
          <w:p w:rsidR="009222F3" w:rsidRDefault="00516FD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9222F3" w:rsidRDefault="009222F3">
            <w:pPr>
              <w:pStyle w:val="TableContents"/>
              <w:jc w:val="center"/>
              <w:rPr>
                <w:b/>
                <w:sz w:val="24"/>
              </w:rPr>
            </w:pPr>
          </w:p>
          <w:p w:rsidR="009222F3" w:rsidRDefault="009222F3">
            <w:pPr>
              <w:pStyle w:val="TableContents"/>
              <w:jc w:val="center"/>
              <w:rPr>
                <w:b/>
                <w:sz w:val="24"/>
              </w:rPr>
            </w:pPr>
          </w:p>
        </w:tc>
        <w:tc>
          <w:tcPr>
            <w:tcW w:w="4845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2F3" w:rsidRDefault="00516FD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9222F3" w:rsidRDefault="00516FD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прекращении делопроизводства</w:t>
            </w:r>
          </w:p>
          <w:p w:rsidR="009222F3" w:rsidRDefault="00516FD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заявке на товарный знак</w:t>
            </w:r>
          </w:p>
          <w:p w:rsidR="009222F3" w:rsidRDefault="00516FD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(знак обслуживания)</w:t>
            </w:r>
          </w:p>
        </w:tc>
      </w:tr>
      <w:tr w:rsidR="009222F3">
        <w:tblPrEx>
          <w:tblCellMar>
            <w:top w:w="0" w:type="dxa"/>
            <w:bottom w:w="0" w:type="dxa"/>
          </w:tblCellMar>
        </w:tblPrEx>
        <w:tc>
          <w:tcPr>
            <w:tcW w:w="48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2F3" w:rsidRDefault="00516FD5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(210) Өтінім </w:t>
            </w:r>
            <w:r>
              <w:rPr>
                <w:b/>
                <w:sz w:val="24"/>
              </w:rPr>
              <w:t>нөмірі / Номер заявки:</w:t>
            </w:r>
          </w:p>
        </w:tc>
        <w:tc>
          <w:tcPr>
            <w:tcW w:w="4845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sdt>
            <w:sdtPr>
              <w:rPr>
                <w:b/>
                <w:bCs/>
                <w:color w:val="000000"/>
                <w:sz w:val="24"/>
                <w:szCs w:val="24"/>
                <w:lang w:val="en-US"/>
              </w:rPr>
              <w:alias w:val="RequestNumber"/>
              <w:tag w:val="RequestNumber"/>
              <w:id w:val="105932799"/>
              <w:placeholder>
                <w:docPart w:val="DefaultPlaceholder_-1854013440"/>
              </w:placeholder>
            </w:sdtPr>
            <w:sdtContent>
              <w:p w:rsidR="009222F3" w:rsidRDefault="007F4BAA" w:rsidP="007F4BAA">
                <w:pPr>
                  <w:pStyle w:val="TableContents"/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[</w:t>
                </w:r>
                <w:r w:rsidR="00516FD5"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НомерЗаявки</w:t>
                </w:r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9222F3">
        <w:tblPrEx>
          <w:tblCellMar>
            <w:top w:w="0" w:type="dxa"/>
            <w:bottom w:w="0" w:type="dxa"/>
          </w:tblCellMar>
        </w:tblPrEx>
        <w:tc>
          <w:tcPr>
            <w:tcW w:w="48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2F3" w:rsidRDefault="00516FD5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>(220) Берілген күні / Дата подачи:</w:t>
            </w:r>
          </w:p>
        </w:tc>
        <w:tc>
          <w:tcPr>
            <w:tcW w:w="4845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sdt>
            <w:sdtPr>
              <w:rPr>
                <w:b/>
                <w:bCs/>
                <w:color w:val="000000"/>
                <w:sz w:val="24"/>
                <w:szCs w:val="24"/>
                <w:lang w:val="en-US"/>
              </w:rPr>
              <w:alias w:val="RequestDate"/>
              <w:tag w:val="RequestDate"/>
              <w:id w:val="146484696"/>
              <w:placeholder>
                <w:docPart w:val="DefaultPlaceholder_-1854013440"/>
              </w:placeholder>
            </w:sdtPr>
            <w:sdtContent>
              <w:p w:rsidR="009222F3" w:rsidRDefault="007F4BAA">
                <w:pPr>
                  <w:pStyle w:val="TableContents"/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[ДатаЗаявки]</w:t>
                </w:r>
              </w:p>
            </w:sdtContent>
          </w:sdt>
        </w:tc>
      </w:tr>
      <w:tr w:rsidR="009222F3">
        <w:tblPrEx>
          <w:tblCellMar>
            <w:top w:w="0" w:type="dxa"/>
            <w:bottom w:w="0" w:type="dxa"/>
          </w:tblCellMar>
        </w:tblPrEx>
        <w:tc>
          <w:tcPr>
            <w:tcW w:w="48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2F3" w:rsidRDefault="00516FD5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>(300) Басымдылық / Приоритет:</w:t>
            </w:r>
          </w:p>
        </w:tc>
        <w:tc>
          <w:tcPr>
            <w:tcW w:w="198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Priority31WithoutCode"/>
              <w:tag w:val="Priority31WithoutCode"/>
              <w:id w:val="193356508"/>
              <w:placeholder>
                <w:docPart w:val="DefaultPlaceholder_-1854013440"/>
              </w:placeholder>
            </w:sdtPr>
            <w:sdtEndPr>
              <w:rPr>
                <w:lang w:val="kk-KZ"/>
              </w:rPr>
            </w:sdtEndPr>
            <w:sdtContent>
              <w:p w:rsidR="009222F3" w:rsidRDefault="007F4BA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  <w:lang w:val="kk-KZ"/>
                  </w:rPr>
                  <w:t>PRIORITET_31_Without_CODE]</w:t>
                </w:r>
              </w:p>
            </w:sdtContent>
          </w:sdt>
        </w:tc>
        <w:sdt>
          <w:sdtPr>
            <w:rPr>
              <w:sz w:val="24"/>
              <w:szCs w:val="24"/>
              <w:lang w:val="kk-KZ"/>
            </w:rPr>
            <w:alias w:val="Priority32WithoutCode"/>
            <w:tag w:val="Priority32WithoutCode"/>
            <w:id w:val="-189224614"/>
            <w:placeholder>
              <w:docPart w:val="DefaultPlaceholder_-1854013440"/>
            </w:placeholder>
          </w:sdtPr>
          <w:sdtContent>
            <w:tc>
              <w:tcPr>
                <w:tcW w:w="1225" w:type="dxa"/>
                <w:shd w:val="clear" w:color="auto" w:fill="auto"/>
                <w:tcMar>
                  <w:top w:w="0" w:type="dxa"/>
                  <w:left w:w="10" w:type="dxa"/>
                  <w:bottom w:w="0" w:type="dxa"/>
                  <w:right w:w="10" w:type="dxa"/>
                </w:tcMar>
              </w:tcPr>
              <w:p w:rsidR="009222F3" w:rsidRDefault="007F4BAA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[PRIORITET_32_Without_CODE]</w:t>
                </w:r>
              </w:p>
            </w:tc>
          </w:sdtContent>
        </w:sdt>
        <w:tc>
          <w:tcPr>
            <w:tcW w:w="163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1151878106"/>
              <w:placeholder>
                <w:docPart w:val="DefaultPlaceholder_-1854013440"/>
              </w:placeholder>
            </w:sdtPr>
            <w:sdtContent>
              <w:p w:rsidR="009222F3" w:rsidRDefault="007F4BA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[PRIORITET_33_Without_CODE]</w:t>
                </w:r>
              </w:p>
            </w:sdtContent>
          </w:sdt>
        </w:tc>
      </w:tr>
      <w:tr w:rsidR="009222F3">
        <w:tblPrEx>
          <w:tblCellMar>
            <w:top w:w="0" w:type="dxa"/>
            <w:bottom w:w="0" w:type="dxa"/>
          </w:tblCellMar>
        </w:tblPrEx>
        <w:tc>
          <w:tcPr>
            <w:tcW w:w="48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2F3" w:rsidRDefault="00516FD5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>(731) Өтінім беруші / Заявитель:</w:t>
            </w:r>
          </w:p>
        </w:tc>
        <w:tc>
          <w:tcPr>
            <w:tcW w:w="4845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sdt>
            <w:sdtPr>
              <w:rPr>
                <w:b/>
                <w:bCs/>
                <w:color w:val="000000"/>
                <w:sz w:val="24"/>
                <w:szCs w:val="24"/>
                <w:lang w:val="en-US"/>
              </w:rPr>
              <w:alias w:val="Declarants"/>
              <w:tag w:val="Declarants"/>
              <w:id w:val="1513109135"/>
              <w:placeholder>
                <w:docPart w:val="DefaultPlaceholder_-1854013440"/>
              </w:placeholder>
            </w:sdtPr>
            <w:sdtContent>
              <w:p w:rsidR="009222F3" w:rsidRDefault="007F4BAA">
                <w:pPr>
                  <w:pStyle w:val="TableContents"/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[Заявители]</w:t>
                </w:r>
              </w:p>
            </w:sdtContent>
          </w:sdt>
        </w:tc>
      </w:tr>
      <w:tr w:rsidR="009222F3">
        <w:tblPrEx>
          <w:tblCellMar>
            <w:top w:w="0" w:type="dxa"/>
            <w:bottom w:w="0" w:type="dxa"/>
          </w:tblCellMar>
        </w:tblPrEx>
        <w:tc>
          <w:tcPr>
            <w:tcW w:w="48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2F3" w:rsidRDefault="00516FD5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(511) </w:t>
            </w:r>
            <w:r>
              <w:rPr>
                <w:b/>
                <w:sz w:val="24"/>
              </w:rPr>
              <w:t>ТҚХК класстары / классы МКТУ:</w:t>
            </w:r>
          </w:p>
        </w:tc>
        <w:tc>
          <w:tcPr>
            <w:tcW w:w="4845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sdt>
            <w:sdtPr>
              <w:rPr>
                <w:b/>
                <w:bCs/>
                <w:color w:val="000000"/>
                <w:sz w:val="24"/>
                <w:szCs w:val="24"/>
                <w:lang w:val="en-US"/>
              </w:rPr>
              <w:alias w:val="Mktu511"/>
              <w:tag w:val="Mktu511"/>
              <w:id w:val="1548866535"/>
              <w:placeholder>
                <w:docPart w:val="DefaultPlaceholder_-1854013440"/>
              </w:placeholder>
            </w:sdtPr>
            <w:sdtContent>
              <w:p w:rsidR="009222F3" w:rsidRDefault="007F4BAA">
                <w:pPr>
                  <w:pStyle w:val="TableContents"/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[511]</w:t>
                </w:r>
              </w:p>
            </w:sdtContent>
          </w:sdt>
        </w:tc>
      </w:tr>
      <w:tr w:rsidR="009222F3">
        <w:tblPrEx>
          <w:tblCellMar>
            <w:top w:w="0" w:type="dxa"/>
            <w:bottom w:w="0" w:type="dxa"/>
          </w:tblCellMar>
        </w:tblPrEx>
        <w:tc>
          <w:tcPr>
            <w:tcW w:w="48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2F3" w:rsidRDefault="00516FD5">
            <w:pPr>
              <w:pStyle w:val="Textbody"/>
              <w:spacing w:after="0"/>
              <w:ind w:left="100" w:right="138" w:firstLine="313"/>
              <w:jc w:val="both"/>
            </w:pPr>
            <w:r>
              <w:rPr>
                <w:rStyle w:val="a0"/>
                <w:sz w:val="24"/>
              </w:rPr>
              <w:t xml:space="preserve">_____ жылғы Сіздің өтінішіңізге негізделіп ҚР «Тауар таңбалары, қызмет көрсету таңбалары және тауар шығарылған жерлердің атаулары туралы» Заңының 13 бабы 1) тармақшасына сәйкес № </w:t>
            </w:r>
            <w:sdt>
              <w:sdtPr>
                <w:rPr>
                  <w:rStyle w:val="a0"/>
                  <w:sz w:val="24"/>
                </w:rPr>
                <w:alias w:val="RequestNumber"/>
                <w:tag w:val="RequestNumber"/>
                <w:id w:val="-1596239293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  <w:color w:val="000000"/>
                  <w:szCs w:val="24"/>
                </w:rPr>
              </w:sdtEndPr>
              <w:sdtContent>
                <w:r w:rsidR="007F4BAA">
                  <w:rPr>
                    <w:rStyle w:val="a0"/>
                    <w:b/>
                    <w:bCs/>
                    <w:color w:val="000000"/>
                    <w:sz w:val="24"/>
                    <w:szCs w:val="24"/>
                  </w:rPr>
                  <w:t>[НомерЗаявки]</w:t>
                </w:r>
              </w:sdtContent>
            </w:sdt>
            <w:r>
              <w:rPr>
                <w:rStyle w:val="a0"/>
                <w:sz w:val="24"/>
              </w:rPr>
              <w:t xml:space="preserve"> өтінімі кері </w:t>
            </w:r>
            <w:r>
              <w:rPr>
                <w:rStyle w:val="a0"/>
                <w:sz w:val="24"/>
              </w:rPr>
              <w:t>қайтарылатындығын хабарлаймыз.</w:t>
            </w:r>
          </w:p>
          <w:p w:rsidR="009222F3" w:rsidRDefault="00516FD5">
            <w:pPr>
              <w:pStyle w:val="Textbody"/>
              <w:ind w:left="100" w:right="138" w:firstLine="313"/>
              <w:jc w:val="both"/>
              <w:rPr>
                <w:sz w:val="24"/>
              </w:rPr>
            </w:pPr>
            <w:r>
              <w:rPr>
                <w:sz w:val="24"/>
              </w:rPr>
              <w:t>Осы өтінім бойынша ______ төлемі аванс есебіне алынады және аванс есебінде тұрған соманы қайтару туралы өтініш берілген кезде немесе басқа өтінімдер берілген уақытта заңды әрекеттер үшін пайдалануы мүмкін екендігін қосымша мә</w:t>
            </w:r>
            <w:r>
              <w:rPr>
                <w:sz w:val="24"/>
              </w:rPr>
              <w:t>лімдейміз.</w:t>
            </w:r>
          </w:p>
        </w:tc>
        <w:tc>
          <w:tcPr>
            <w:tcW w:w="4845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2F3" w:rsidRDefault="00516FD5">
            <w:pPr>
              <w:pStyle w:val="Textbody"/>
              <w:spacing w:after="0"/>
              <w:ind w:left="100" w:right="138" w:firstLine="313"/>
              <w:jc w:val="both"/>
            </w:pPr>
            <w:r>
              <w:rPr>
                <w:rStyle w:val="a0"/>
                <w:color w:val="000000"/>
                <w:sz w:val="24"/>
                <w:szCs w:val="24"/>
              </w:rPr>
              <w:t xml:space="preserve">Настоящим сообщаем, что на основании Вашего ходатайства от _____ в соответствии с подпунктом 1) статьи 13 Закона РК «О товарных знаках, знаках обслуживания и наименованиях мест происхождения товаров» заявка № </w:t>
            </w:r>
            <w:sdt>
              <w:sdtPr>
                <w:rPr>
                  <w:rStyle w:val="a0"/>
                  <w:color w:val="000000"/>
                  <w:sz w:val="24"/>
                  <w:szCs w:val="24"/>
                </w:rPr>
                <w:alias w:val="RequestNumber"/>
                <w:tag w:val="RequestNumber"/>
                <w:id w:val="701835113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</w:rPr>
              </w:sdtEndPr>
              <w:sdtContent>
                <w:r w:rsidR="007F4BAA">
                  <w:rPr>
                    <w:rStyle w:val="a0"/>
                    <w:b/>
                    <w:bCs/>
                    <w:color w:val="000000"/>
                    <w:sz w:val="24"/>
                    <w:szCs w:val="24"/>
                  </w:rPr>
                  <w:t>[НомерЗаявки]</w:t>
                </w:r>
              </w:sdtContent>
            </w:sdt>
            <w:r>
              <w:rPr>
                <w:rStyle w:val="a0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a0"/>
                <w:color w:val="000000"/>
                <w:sz w:val="24"/>
                <w:szCs w:val="24"/>
              </w:rPr>
              <w:t>считается отозванной.</w:t>
            </w:r>
          </w:p>
          <w:p w:rsidR="009222F3" w:rsidRDefault="007F4BAA">
            <w:pPr>
              <w:pStyle w:val="Textbody"/>
              <w:ind w:left="100" w:right="138" w:firstLine="313"/>
              <w:jc w:val="both"/>
            </w:pPr>
            <w:r>
              <w:rPr>
                <w:rStyle w:val="a0"/>
                <w:color w:val="000000"/>
                <w:sz w:val="24"/>
              </w:rPr>
              <w:t xml:space="preserve">Сумма, оплаченная за </w:t>
            </w:r>
            <w:sdt>
              <w:sdtPr>
                <w:rPr>
                  <w:rStyle w:val="a0"/>
                  <w:color w:val="000000"/>
                  <w:sz w:val="24"/>
                </w:rPr>
                <w:alias w:val="PaymentReason_UserInput"/>
                <w:tag w:val="PaymentReason_UserInput"/>
                <w:id w:val="-1797293011"/>
                <w:placeholder>
                  <w:docPart w:val="DefaultPlaceholder_-1854013440"/>
                </w:placeholder>
              </w:sdtPr>
              <w:sdtContent>
                <w:r>
                  <w:rPr>
                    <w:rStyle w:val="a0"/>
                    <w:color w:val="000000"/>
                    <w:sz w:val="24"/>
                  </w:rPr>
                  <w:t>[</w:t>
                </w:r>
                <w:r>
                  <w:rPr>
                    <w:rStyle w:val="a0"/>
                    <w:color w:val="000000"/>
                    <w:sz w:val="24"/>
                    <w:lang w:val="en-US"/>
                  </w:rPr>
                  <w:t>PaymentReason</w:t>
                </w:r>
                <w:r w:rsidR="00516FD5">
                  <w:rPr>
                    <w:rStyle w:val="a0"/>
                    <w:color w:val="000000"/>
                    <w:sz w:val="24"/>
                  </w:rPr>
                  <w:t>_</w:t>
                </w:r>
                <w:r w:rsidR="00516FD5">
                  <w:rPr>
                    <w:rStyle w:val="a0"/>
                    <w:color w:val="000000"/>
                    <w:sz w:val="24"/>
                    <w:lang w:val="en-US"/>
                  </w:rPr>
                  <w:t>UserInput</w:t>
                </w:r>
                <w:r>
                  <w:rPr>
                    <w:rStyle w:val="a0"/>
                    <w:color w:val="000000"/>
                    <w:sz w:val="24"/>
                  </w:rPr>
                  <w:t>]</w:t>
                </w:r>
              </w:sdtContent>
            </w:sdt>
            <w:r w:rsidR="00516FD5">
              <w:rPr>
                <w:rStyle w:val="a0"/>
                <w:color w:val="000000"/>
                <w:sz w:val="24"/>
              </w:rPr>
              <w:t>, зачтена в аванс, и может быть использована за юридически значимые действия при подаче других заявок.</w:t>
            </w:r>
          </w:p>
          <w:p w:rsidR="009222F3" w:rsidRDefault="009222F3">
            <w:pPr>
              <w:pStyle w:val="TableContents"/>
              <w:ind w:left="100" w:right="138" w:firstLine="313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222F3" w:rsidRDefault="009222F3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9222F3" w:rsidRDefault="009222F3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tbl>
      <w:tblPr>
        <w:tblW w:w="9615" w:type="dxa"/>
        <w:tblInd w:w="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827"/>
      </w:tblGrid>
      <w:tr w:rsidR="009222F3">
        <w:tblPrEx>
          <w:tblCellMar>
            <w:top w:w="0" w:type="dxa"/>
            <w:bottom w:w="0" w:type="dxa"/>
          </w:tblCellMar>
        </w:tblPrEx>
        <w:tc>
          <w:tcPr>
            <w:tcW w:w="47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2F3" w:rsidRDefault="00516FD5">
            <w:pPr>
              <w:pStyle w:val="TableContents"/>
              <w:ind w:left="450" w:right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Басқарма басшысы</w:t>
            </w:r>
          </w:p>
          <w:p w:rsidR="009222F3" w:rsidRDefault="00516FD5">
            <w:pPr>
              <w:pStyle w:val="TableContents"/>
              <w:ind w:left="450" w:right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Начальник управления</w:t>
            </w:r>
          </w:p>
        </w:tc>
        <w:tc>
          <w:tcPr>
            <w:tcW w:w="48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2F3" w:rsidRDefault="009222F3">
            <w:pPr>
              <w:pStyle w:val="TableContents"/>
              <w:jc w:val="right"/>
              <w:rPr>
                <w:b/>
                <w:bCs/>
                <w:sz w:val="28"/>
                <w:szCs w:val="28"/>
              </w:rPr>
            </w:pPr>
          </w:p>
          <w:p w:rsidR="009222F3" w:rsidRDefault="00516FD5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                                             А. Шакуанова</w:t>
            </w:r>
          </w:p>
        </w:tc>
      </w:tr>
    </w:tbl>
    <w:p w:rsidR="009222F3" w:rsidRDefault="009222F3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222F3" w:rsidRDefault="009222F3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222F3" w:rsidRDefault="009222F3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222F3" w:rsidRDefault="009222F3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  <w:bookmarkStart w:id="0" w:name="_GoBack"/>
      <w:bookmarkEnd w:id="0"/>
    </w:p>
    <w:p w:rsidR="009222F3" w:rsidRDefault="00516FD5">
      <w:pPr>
        <w:pStyle w:val="Textbody"/>
        <w:spacing w:after="0"/>
        <w:jc w:val="both"/>
      </w:pPr>
      <w:r>
        <w:rPr>
          <w:rStyle w:val="a0"/>
          <w:i/>
          <w:iCs/>
          <w:color w:val="000000"/>
          <w:spacing w:val="-9"/>
        </w:rPr>
        <w:t xml:space="preserve">Орынд./Исп.: </w:t>
      </w:r>
      <w:sdt>
        <w:sdtPr>
          <w:rPr>
            <w:rStyle w:val="a0"/>
            <w:i/>
            <w:iCs/>
            <w:color w:val="000000"/>
            <w:spacing w:val="-9"/>
          </w:rPr>
          <w:alias w:val="CurrentUser"/>
          <w:tag w:val="CurrentUser"/>
          <w:id w:val="906337377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i w:val="0"/>
            <w:iCs w:val="0"/>
          </w:rPr>
        </w:sdtEndPr>
        <w:sdtContent>
          <w:r w:rsidR="007F4BAA">
            <w:rPr>
              <w:rStyle w:val="a0"/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9222F3" w:rsidRDefault="00516FD5">
      <w:pPr>
        <w:pStyle w:val="Textbody"/>
        <w:spacing w:after="0"/>
        <w:jc w:val="both"/>
      </w:pPr>
      <w:r>
        <w:rPr>
          <w:rStyle w:val="a0"/>
          <w:i/>
          <w:iCs/>
          <w:color w:val="000000"/>
          <w:spacing w:val="-9"/>
        </w:rPr>
        <w:t>Телефон: 8 7172 749535</w:t>
      </w:r>
    </w:p>
    <w:sectPr w:rsidR="009222F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FD5" w:rsidRDefault="00516FD5">
      <w:r>
        <w:separator/>
      </w:r>
    </w:p>
  </w:endnote>
  <w:endnote w:type="continuationSeparator" w:id="0">
    <w:p w:rsidR="00516FD5" w:rsidRDefault="0051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FD5" w:rsidRDefault="00516FD5">
      <w:r>
        <w:rPr>
          <w:color w:val="000000"/>
        </w:rPr>
        <w:separator/>
      </w:r>
    </w:p>
  </w:footnote>
  <w:footnote w:type="continuationSeparator" w:id="0">
    <w:p w:rsidR="00516FD5" w:rsidRDefault="00516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222F3"/>
    <w:rsid w:val="00516FD5"/>
    <w:rsid w:val="007F4BAA"/>
    <w:rsid w:val="008D2B25"/>
    <w:rsid w:val="0092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A90C7"/>
  <w15:docId w15:val="{F659C6A9-BC2A-4983-B13D-8F044F1C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3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7F4B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C3AF6-05A7-43A0-833B-7E0757E27D39}"/>
      </w:docPartPr>
      <w:docPartBody>
        <w:p w:rsidR="00000000" w:rsidRDefault="004331E7">
          <w:r w:rsidRPr="006C784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E7"/>
    <w:rsid w:val="004331E7"/>
    <w:rsid w:val="0089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31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*</dc:creator>
  <cp:lastModifiedBy>Alexandr</cp:lastModifiedBy>
  <cp:revision>3</cp:revision>
  <dcterms:created xsi:type="dcterms:W3CDTF">2017-10-13T15:57:00Z</dcterms:created>
  <dcterms:modified xsi:type="dcterms:W3CDTF">2017-10-13T16:03:00Z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