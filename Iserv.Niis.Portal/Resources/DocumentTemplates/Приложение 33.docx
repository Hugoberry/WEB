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EA1" w:rsidRDefault="00857EA1">
      <w:pPr>
        <w:pStyle w:val="Standard"/>
      </w:pPr>
    </w:p>
    <w:tbl>
      <w:tblPr>
        <w:tblW w:w="99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67"/>
        <w:gridCol w:w="752"/>
        <w:gridCol w:w="896"/>
        <w:gridCol w:w="4005"/>
      </w:tblGrid>
      <w:tr w:rsidR="00857EA1">
        <w:tblPrEx>
          <w:tblCellMar>
            <w:top w:w="0" w:type="dxa"/>
            <w:bottom w:w="0" w:type="dxa"/>
          </w:tblCellMar>
        </w:tblPrEx>
        <w:tc>
          <w:tcPr>
            <w:tcW w:w="4267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EA1" w:rsidRDefault="00676A7E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857EA1" w:rsidRDefault="00676A7E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857EA1" w:rsidRDefault="00676A7E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857EA1" w:rsidRDefault="00676A7E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857EA1" w:rsidRDefault="00676A7E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857EA1" w:rsidRDefault="00676A7E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857EA1" w:rsidRDefault="00676A7E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48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EA1" w:rsidRDefault="00676A7E">
            <w:pPr>
              <w:pStyle w:val="TableContents"/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05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EA1" w:rsidRDefault="00676A7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857EA1" w:rsidRDefault="00676A7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857EA1" w:rsidRDefault="00676A7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857EA1" w:rsidRDefault="00676A7E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857EA1" w:rsidRDefault="00676A7E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857EA1" w:rsidRDefault="00676A7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857EA1" w:rsidRDefault="00676A7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857EA1">
        <w:tblPrEx>
          <w:tblCellMar>
            <w:top w:w="0" w:type="dxa"/>
            <w:bottom w:w="0" w:type="dxa"/>
          </w:tblCellMar>
        </w:tblPrEx>
        <w:tc>
          <w:tcPr>
            <w:tcW w:w="5019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EA1" w:rsidRDefault="00676A7E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857EA1" w:rsidRDefault="00676A7E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 xml:space="preserve">Есілдің сол жағалауы, Астана қ. Қазақстан </w:t>
            </w:r>
            <w:r>
              <w:rPr>
                <w:color w:val="000000"/>
                <w:sz w:val="14"/>
                <w:szCs w:val="14"/>
                <w:lang w:val="kk-KZ"/>
              </w:rPr>
              <w:t>Республикасы, 010000</w:t>
            </w:r>
          </w:p>
          <w:p w:rsidR="00857EA1" w:rsidRDefault="00676A7E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857EA1" w:rsidRDefault="00676A7E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90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EA1" w:rsidRDefault="00676A7E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дом 8, Дом министерств, п</w:t>
            </w:r>
            <w:r>
              <w:rPr>
                <w:color w:val="000000"/>
                <w:sz w:val="14"/>
                <w:szCs w:val="14"/>
              </w:rPr>
              <w:t>одъезд № 1,</w:t>
            </w:r>
          </w:p>
          <w:p w:rsidR="00857EA1" w:rsidRDefault="00676A7E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857EA1" w:rsidRDefault="00676A7E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857EA1" w:rsidRDefault="00676A7E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857EA1" w:rsidRPr="00E101EB" w:rsidRDefault="00857EA1">
      <w:pPr>
        <w:pStyle w:val="Standard"/>
        <w:rPr>
          <w:lang w:val="en-US"/>
        </w:rPr>
      </w:pPr>
    </w:p>
    <w:p w:rsidR="00857EA1" w:rsidRDefault="00676A7E">
      <w:pPr>
        <w:pStyle w:val="Standard"/>
      </w:pPr>
      <w:r>
        <w:rPr>
          <w:noProof/>
          <w:color w:val="0000FF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-1463</wp:posOffset>
                </wp:positionH>
                <wp:positionV relativeFrom="paragraph">
                  <wp:posOffset>69128</wp:posOffset>
                </wp:positionV>
                <wp:extent cx="6122036" cy="132716"/>
                <wp:effectExtent l="0" t="0" r="12064" b="634"/>
                <wp:wrapSquare wrapText="bothSides"/>
                <wp:docPr id="2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036" cy="1327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9641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166"/>
                              <w:gridCol w:w="4475"/>
                            </w:tblGrid>
                            <w:tr w:rsidR="00857EA1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873"/>
                              </w:trPr>
                              <w:tc>
                                <w:tcPr>
                                  <w:tcW w:w="5166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857EA1" w:rsidRDefault="00857EA1">
                                  <w:pPr>
                                    <w:pStyle w:val="Standard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857EA1" w:rsidRDefault="00676A7E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857EA1" w:rsidRDefault="00857EA1">
                                  <w:pPr>
                                    <w:pStyle w:val="Standard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75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sdt>
                                  <w:sdt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alias w:val="CorrespondenceContact"/>
                                    <w:tag w:val="CorrespondenceContact"/>
                                    <w:id w:val="192283142"/>
                                    <w:placeholder>
                                      <w:docPart w:val="DefaultPlaceholder_1081868574"/>
                                    </w:placeholder>
                                  </w:sdtPr>
                                  <w:sdtEndPr>
                                    <w:rPr>
                                      <w:lang w:val="kk-KZ"/>
                                    </w:rPr>
                                  </w:sdtEndPr>
                                  <w:sdtContent>
                                    <w:p w:rsidR="00857EA1" w:rsidRDefault="00E101EB">
                                      <w:pPr>
                                        <w:pStyle w:val="Standard"/>
                                        <w:snapToGrid w:val="0"/>
                                        <w:rPr>
                                          <w:sz w:val="24"/>
                                          <w:szCs w:val="24"/>
                                          <w:lang w:val="kk-KZ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sz w:val="24"/>
                                          <w:szCs w:val="24"/>
                                          <w:lang w:val="kk-KZ"/>
                                        </w:rPr>
                                        <w:t>Контакт для переписки]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alias w:val="CorrespondenceAddress"/>
                                    <w:tag w:val="CorrespondenceAddress"/>
                                    <w:id w:val="-1450306616"/>
                                    <w:placeholder>
                                      <w:docPart w:val="DefaultPlaceholder_1081868574"/>
                                    </w:placeholder>
                                  </w:sdtPr>
                                  <w:sdtEndPr>
                                    <w:rPr>
                                      <w:lang w:val="kk-KZ"/>
                                    </w:rPr>
                                  </w:sdtEndPr>
                                  <w:sdtContent>
                                    <w:p w:rsidR="00857EA1" w:rsidRDefault="00E101EB">
                                      <w:pPr>
                                        <w:pStyle w:val="Standard"/>
                                        <w:snapToGrid w:val="0"/>
                                        <w:rPr>
                                          <w:sz w:val="24"/>
                                          <w:szCs w:val="24"/>
                                          <w:lang w:val="kk-KZ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sz w:val="24"/>
                                          <w:szCs w:val="24"/>
                                          <w:lang w:val="kk-KZ"/>
                                        </w:rPr>
                                        <w:t>адрес для переписки]</w:t>
                                      </w:r>
                                    </w:p>
                                  </w:sdtContent>
                                </w:sdt>
                                <w:p w:rsidR="00857EA1" w:rsidRDefault="00857EA1">
                                  <w:pPr>
                                    <w:pStyle w:val="Standard"/>
                                    <w:snapToGrid w:val="0"/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</w:pPr>
                                </w:p>
                                <w:p w:rsidR="00857EA1" w:rsidRDefault="00676A7E">
                                  <w:pPr>
                                    <w:pStyle w:val="Standard"/>
                                    <w:snapToGrid w:val="0"/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  <w:t xml:space="preserve">               </w:t>
                                  </w:r>
                                </w:p>
                              </w:tc>
                            </w:tr>
                            <w:tr w:rsidR="00857EA1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68"/>
                              </w:trPr>
                              <w:tc>
                                <w:tcPr>
                                  <w:tcW w:w="9641" w:type="dxa"/>
                                  <w:gridSpan w:val="2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857EA1" w:rsidRDefault="00857EA1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</w:p>
                                <w:p w:rsidR="00857EA1" w:rsidRDefault="00676A7E">
                                  <w:pPr>
                                    <w:pStyle w:val="Standard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Уведомление</w:t>
                                  </w: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sz w:val="24"/>
                                      <w:szCs w:val="24"/>
                                      <w:lang w:val="kk-KZ"/>
                                    </w:rPr>
                                    <w:t xml:space="preserve"> №</w:t>
                                  </w: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rFonts w:ascii="Times New Roman KK EK" w:hAnsi="Times New Roman KK EK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alias w:val="DocumentNumber"/>
                                      <w:tag w:val="DocumentNumber"/>
                                      <w:id w:val="-84156387"/>
                                      <w:placeholder>
                                        <w:docPart w:val="DefaultPlaceholder_1081868574"/>
                                      </w:placeholder>
                                    </w:sdtPr>
                                    <w:sdtEndPr>
                                      <w:rPr>
                                        <w:rFonts w:ascii="Times New Roman" w:eastAsia="Courier New CYR" w:hAnsi="Times New Roman" w:cs="Courier New CYR"/>
                                        <w:sz w:val="20"/>
                                        <w:szCs w:val="20"/>
                                        <w:u w:val="single"/>
                                      </w:rPr>
                                    </w:sdtEndPr>
                                    <w:sdtContent>
                                      <w:r w:rsidR="00E101EB">
                                        <w:rPr>
                                          <w:rFonts w:eastAsia="Courier New CYR" w:cs="Courier New CYR"/>
                                          <w:b/>
                                          <w:bCs/>
                                          <w:u w:val="single"/>
                                          <w:lang w:val="en-US"/>
                                        </w:rPr>
                                        <w:t>[</w:t>
                                      </w:r>
                                      <w:r w:rsidR="00E101EB">
                                        <w:rPr>
                                          <w:rFonts w:eastAsia="Courier New CYR" w:cs="Courier New CYR"/>
                                          <w:b/>
                                          <w:bCs/>
                                          <w:u w:val="single"/>
                                        </w:rPr>
                                        <w:t>DOCUMENTN]</w:t>
                                      </w:r>
                                    </w:sdtContent>
                                  </w:sdt>
                                </w:p>
                                <w:p w:rsidR="00857EA1" w:rsidRDefault="00857EA1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sz w:val="24"/>
                                      <w:szCs w:val="24"/>
                                      <w:lang w:val="kk-KZ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57EA1" w:rsidRDefault="00857EA1"/>
                        </w:txbxContent>
                      </wps:txbx>
                      <wps:bodyPr vert="horz" wrap="squar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6" type="#_x0000_t202" style="position:absolute;margin-left:-.1pt;margin-top:5.45pt;width:482.05pt;height:10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" filled="f" stroked="f">
                <v:textbox style="mso-fit-shape-to-text:t" inset="0,0,0,0">
                  <w:txbxContent>
                    <w:tbl>
                      <w:tblPr>
                        <w:tblW w:w="9641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166"/>
                        <w:gridCol w:w="4475"/>
                      </w:tblGrid>
                      <w:tr w:rsidR="00857EA1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873"/>
                        </w:trPr>
                        <w:tc>
                          <w:tcPr>
                            <w:tcW w:w="5166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857EA1" w:rsidRDefault="00857EA1">
                            <w:pPr>
                              <w:pStyle w:val="Standard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857EA1" w:rsidRDefault="00676A7E">
                            <w:pPr>
                              <w:pStyle w:val="Standard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857EA1" w:rsidRDefault="00857EA1">
                            <w:pPr>
                              <w:pStyle w:val="Standard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475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sdt>
                            <w:sdtPr>
                              <w:rPr>
                                <w:sz w:val="24"/>
                                <w:szCs w:val="24"/>
                                <w:lang w:val="en-US"/>
                              </w:rPr>
                              <w:alias w:val="CorrespondenceContact"/>
                              <w:tag w:val="CorrespondenceContact"/>
                              <w:id w:val="192283142"/>
                              <w:placeholder>
                                <w:docPart w:val="DefaultPlaceholder_1081868574"/>
                              </w:placeholder>
                            </w:sdtPr>
                            <w:sdtEndPr>
                              <w:rPr>
                                <w:lang w:val="kk-KZ"/>
                              </w:rPr>
                            </w:sdtEndPr>
                            <w:sdtContent>
                              <w:p w:rsidR="00857EA1" w:rsidRDefault="00E101EB">
                                <w:pPr>
                                  <w:pStyle w:val="Standard"/>
                                  <w:snapToGrid w:val="0"/>
                                  <w:rPr>
                                    <w:sz w:val="24"/>
                                    <w:szCs w:val="24"/>
                                    <w:lang w:val="kk-KZ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[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kk-KZ"/>
                                  </w:rPr>
                                  <w:t>Контакт для переписки]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sz w:val="24"/>
                                <w:szCs w:val="24"/>
                                <w:lang w:val="en-US"/>
                              </w:rPr>
                              <w:alias w:val="CorrespondenceAddress"/>
                              <w:tag w:val="CorrespondenceAddress"/>
                              <w:id w:val="-1450306616"/>
                              <w:placeholder>
                                <w:docPart w:val="DefaultPlaceholder_1081868574"/>
                              </w:placeholder>
                            </w:sdtPr>
                            <w:sdtEndPr>
                              <w:rPr>
                                <w:lang w:val="kk-KZ"/>
                              </w:rPr>
                            </w:sdtEndPr>
                            <w:sdtContent>
                              <w:p w:rsidR="00857EA1" w:rsidRDefault="00E101EB">
                                <w:pPr>
                                  <w:pStyle w:val="Standard"/>
                                  <w:snapToGrid w:val="0"/>
                                  <w:rPr>
                                    <w:sz w:val="24"/>
                                    <w:szCs w:val="24"/>
                                    <w:lang w:val="kk-KZ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[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kk-KZ"/>
                                  </w:rPr>
                                  <w:t>адрес для переписки]</w:t>
                                </w:r>
                              </w:p>
                            </w:sdtContent>
                          </w:sdt>
                          <w:p w:rsidR="00857EA1" w:rsidRDefault="00857EA1">
                            <w:pPr>
                              <w:pStyle w:val="Standard"/>
                              <w:snapToGrid w:val="0"/>
                              <w:rPr>
                                <w:sz w:val="24"/>
                                <w:szCs w:val="24"/>
                                <w:lang w:val="kk-KZ"/>
                              </w:rPr>
                            </w:pPr>
                          </w:p>
                          <w:p w:rsidR="00857EA1" w:rsidRDefault="00676A7E">
                            <w:pPr>
                              <w:pStyle w:val="Standard"/>
                              <w:snapToGrid w:val="0"/>
                              <w:rPr>
                                <w:sz w:val="24"/>
                                <w:szCs w:val="24"/>
                                <w:lang w:val="kk-KZ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kk-KZ"/>
                              </w:rPr>
                              <w:t xml:space="preserve">               </w:t>
                            </w:r>
                          </w:p>
                        </w:tc>
                      </w:tr>
                      <w:tr w:rsidR="00857EA1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68"/>
                        </w:trPr>
                        <w:tc>
                          <w:tcPr>
                            <w:tcW w:w="9641" w:type="dxa"/>
                            <w:gridSpan w:val="2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857EA1" w:rsidRDefault="00857EA1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</w:p>
                          <w:p w:rsidR="00857EA1" w:rsidRDefault="00676A7E">
                            <w:pPr>
                              <w:pStyle w:val="Standard"/>
                              <w:snapToGrid w:val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Уведомление</w:t>
                            </w: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sz w:val="24"/>
                                <w:szCs w:val="24"/>
                                <w:lang w:val="kk-KZ"/>
                              </w:rPr>
                              <w:t xml:space="preserve"> №</w:t>
                            </w: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Times New Roman KK EK" w:hAnsi="Times New Roman KK EK"/>
                                  <w:b/>
                                  <w:bCs/>
                                  <w:sz w:val="24"/>
                                  <w:szCs w:val="24"/>
                                </w:rPr>
                                <w:alias w:val="DocumentNumber"/>
                                <w:tag w:val="DocumentNumber"/>
                                <w:id w:val="-84156387"/>
                                <w:placeholder>
                                  <w:docPart w:val="DefaultPlaceholder_1081868574"/>
                                </w:placeholder>
                              </w:sdtPr>
                              <w:sdtEndPr>
                                <w:rPr>
                                  <w:rFonts w:ascii="Times New Roman" w:eastAsia="Courier New CYR" w:hAnsi="Times New Roman" w:cs="Courier New CYR"/>
                                  <w:sz w:val="20"/>
                                  <w:szCs w:val="20"/>
                                  <w:u w:val="single"/>
                                </w:rPr>
                              </w:sdtEndPr>
                              <w:sdtContent>
                                <w:r w:rsidR="00E101EB">
                                  <w:rPr>
                                    <w:rFonts w:eastAsia="Courier New CYR" w:cs="Courier New CYR"/>
                                    <w:b/>
                                    <w:bCs/>
                                    <w:u w:val="single"/>
                                    <w:lang w:val="en-US"/>
                                  </w:rPr>
                                  <w:t>[</w:t>
                                </w:r>
                                <w:r w:rsidR="00E101EB">
                                  <w:rPr>
                                    <w:rFonts w:eastAsia="Courier New CYR" w:cs="Courier New CYR"/>
                                    <w:b/>
                                    <w:bCs/>
                                    <w:u w:val="single"/>
                                  </w:rPr>
                                  <w:t>DOCUMENTN]</w:t>
                                </w:r>
                              </w:sdtContent>
                            </w:sdt>
                          </w:p>
                          <w:p w:rsidR="00857EA1" w:rsidRDefault="00857EA1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sz w:val="24"/>
                                <w:szCs w:val="24"/>
                                <w:lang w:val="kk-KZ"/>
                              </w:rPr>
                            </w:pPr>
                          </w:p>
                        </w:tc>
                      </w:tr>
                    </w:tbl>
                    <w:p w:rsidR="00857EA1" w:rsidRDefault="00857EA1"/>
                  </w:txbxContent>
                </v:textbox>
                <w10:wrap type="square"/>
              </v:shape>
            </w:pict>
          </mc:Fallback>
        </mc:AlternateContent>
      </w:r>
    </w:p>
    <w:p w:rsidR="00857EA1" w:rsidRDefault="00676A7E">
      <w:pPr>
        <w:pStyle w:val="Textbody"/>
        <w:snapToGrid w:val="0"/>
        <w:jc w:val="both"/>
      </w:pPr>
      <w:r>
        <w:tab/>
      </w:r>
      <w:r>
        <w:rPr>
          <w:sz w:val="27"/>
        </w:rPr>
        <w:t xml:space="preserve">В связи с непредставлением в установленный срок документа, подтверждающего оплату за подачу заявки № </w:t>
      </w:r>
      <w:sdt>
        <w:sdtPr>
          <w:rPr>
            <w:sz w:val="27"/>
          </w:rPr>
          <w:alias w:val="RequestNumber"/>
          <w:tag w:val="RequestNumber"/>
          <w:id w:val="397328855"/>
          <w:placeholder>
            <w:docPart w:val="DefaultPlaceholder_1081868574"/>
          </w:placeholder>
        </w:sdtPr>
        <w:sdtEndPr>
          <w:rPr>
            <w:rFonts w:eastAsia="Courier New CYR" w:cs="Courier New CYR"/>
            <w:color w:val="000000"/>
            <w:sz w:val="24"/>
            <w:szCs w:val="24"/>
          </w:rPr>
        </w:sdtEndPr>
        <w:sdtContent>
          <w:r w:rsidR="00E101EB" w:rsidRPr="00E101EB">
            <w:rPr>
              <w:rFonts w:eastAsia="Courier New CYR" w:cs="Courier New CYR"/>
              <w:color w:val="000000"/>
              <w:sz w:val="24"/>
              <w:szCs w:val="24"/>
            </w:rPr>
            <w:t>[</w:t>
          </w:r>
          <w:r w:rsidR="00E101EB">
            <w:rPr>
              <w:rFonts w:eastAsia="Courier New CYR" w:cs="Courier New CYR"/>
              <w:color w:val="000000"/>
              <w:sz w:val="24"/>
              <w:szCs w:val="24"/>
            </w:rPr>
            <w:t>НомерЗаявки]</w:t>
          </w:r>
        </w:sdtContent>
      </w:sdt>
      <w:r>
        <w:t xml:space="preserve"> </w:t>
      </w:r>
      <w:r w:rsidR="00E101EB">
        <w:rPr>
          <w:sz w:val="27"/>
        </w:rPr>
        <w:t xml:space="preserve">от </w:t>
      </w:r>
      <w:sdt>
        <w:sdtPr>
          <w:rPr>
            <w:sz w:val="27"/>
          </w:rPr>
          <w:alias w:val="RequestDate"/>
          <w:tag w:val="RequestDate"/>
          <w:id w:val="-1660384614"/>
          <w:placeholder>
            <w:docPart w:val="DefaultPlaceholder_1081868574"/>
          </w:placeholder>
        </w:sdtPr>
        <w:sdtContent>
          <w:r w:rsidR="00E101EB" w:rsidRPr="00E101EB">
            <w:rPr>
              <w:sz w:val="27"/>
            </w:rPr>
            <w:t>[</w:t>
          </w:r>
          <w:r w:rsidR="00E101EB">
            <w:rPr>
              <w:sz w:val="27"/>
            </w:rPr>
            <w:t>ДатаЗаявки]</w:t>
          </w:r>
        </w:sdtContent>
      </w:sdt>
      <w:r>
        <w:rPr>
          <w:sz w:val="27"/>
        </w:rPr>
        <w:t xml:space="preserve"> г. в установленном </w:t>
      </w:r>
      <w:r>
        <w:rPr>
          <w:sz w:val="27"/>
        </w:rPr>
        <w:t>размере согласно пункту 3 статьи 5 Закона Республики Казахстан «Об</w:t>
      </w:r>
      <w:r>
        <w:t xml:space="preserve"> </w:t>
      </w:r>
      <w:r>
        <w:rPr>
          <w:sz w:val="27"/>
        </w:rPr>
        <w:t xml:space="preserve">охране селекционных достижений» заявка признается </w:t>
      </w:r>
      <w:r>
        <w:rPr>
          <w:b/>
          <w:sz w:val="27"/>
          <w:u w:val="single"/>
        </w:rPr>
        <w:t>неподанной.</w:t>
      </w:r>
    </w:p>
    <w:p w:rsidR="00857EA1" w:rsidRDefault="00857EA1">
      <w:pPr>
        <w:pStyle w:val="Textbody"/>
        <w:snapToGrid w:val="0"/>
        <w:rPr>
          <w:lang w:val="kk-KZ"/>
        </w:rPr>
      </w:pPr>
    </w:p>
    <w:p w:rsidR="00857EA1" w:rsidRDefault="00857EA1">
      <w:pPr>
        <w:pStyle w:val="Standard"/>
        <w:rPr>
          <w:lang w:val="kk-KZ"/>
        </w:rPr>
      </w:pPr>
    </w:p>
    <w:p w:rsidR="00857EA1" w:rsidRDefault="00676A7E">
      <w:pPr>
        <w:pStyle w:val="Textbody"/>
        <w:rPr>
          <w:b/>
          <w:color w:val="000000"/>
          <w:sz w:val="24"/>
          <w:lang w:val="kk-KZ"/>
        </w:rPr>
      </w:pPr>
      <w:r>
        <w:rPr>
          <w:b/>
          <w:color w:val="000000"/>
          <w:sz w:val="24"/>
          <w:lang w:val="kk-KZ"/>
        </w:rPr>
        <w:t xml:space="preserve">Начальник управления    </w:t>
      </w:r>
      <w:r>
        <w:rPr>
          <w:b/>
          <w:color w:val="000000"/>
          <w:sz w:val="24"/>
          <w:lang w:val="kk-KZ"/>
        </w:rPr>
        <w:tab/>
      </w:r>
      <w:r>
        <w:rPr>
          <w:b/>
          <w:color w:val="000000"/>
          <w:sz w:val="24"/>
          <w:lang w:val="kk-KZ"/>
        </w:rPr>
        <w:tab/>
      </w:r>
      <w:r>
        <w:rPr>
          <w:b/>
          <w:color w:val="000000"/>
          <w:sz w:val="24"/>
          <w:lang w:val="kk-KZ"/>
        </w:rPr>
        <w:tab/>
      </w:r>
      <w:r>
        <w:rPr>
          <w:b/>
          <w:color w:val="000000"/>
          <w:sz w:val="24"/>
          <w:lang w:val="kk-KZ"/>
        </w:rPr>
        <w:tab/>
      </w:r>
      <w:r>
        <w:rPr>
          <w:b/>
          <w:color w:val="000000"/>
          <w:sz w:val="24"/>
          <w:lang w:val="kk-KZ"/>
        </w:rPr>
        <w:tab/>
      </w:r>
      <w:r>
        <w:rPr>
          <w:b/>
          <w:color w:val="000000"/>
          <w:sz w:val="24"/>
          <w:lang w:val="kk-KZ"/>
        </w:rPr>
        <w:tab/>
      </w:r>
      <w:r>
        <w:rPr>
          <w:b/>
          <w:color w:val="000000"/>
          <w:sz w:val="24"/>
          <w:lang w:val="kk-KZ"/>
        </w:rPr>
        <w:tab/>
      </w:r>
      <w:r>
        <w:rPr>
          <w:b/>
          <w:color w:val="000000"/>
          <w:sz w:val="24"/>
          <w:lang w:val="kk-KZ"/>
        </w:rPr>
        <w:tab/>
        <w:t>Н. Исабеков</w:t>
      </w:r>
    </w:p>
    <w:p w:rsidR="00857EA1" w:rsidRDefault="00857EA1">
      <w:pPr>
        <w:pStyle w:val="Standard"/>
        <w:rPr>
          <w:lang w:val="kk-KZ"/>
        </w:rPr>
      </w:pPr>
    </w:p>
    <w:p w:rsidR="00857EA1" w:rsidRDefault="00857EA1">
      <w:pPr>
        <w:pStyle w:val="Standard"/>
        <w:rPr>
          <w:lang w:val="kk-KZ"/>
        </w:rPr>
      </w:pPr>
    </w:p>
    <w:p w:rsidR="00857EA1" w:rsidRDefault="00857EA1">
      <w:pPr>
        <w:pStyle w:val="a8"/>
        <w:tabs>
          <w:tab w:val="clear" w:pos="4677"/>
          <w:tab w:val="clear" w:pos="9355"/>
          <w:tab w:val="left" w:pos="8280"/>
        </w:tabs>
        <w:rPr>
          <w:sz w:val="28"/>
          <w:szCs w:val="28"/>
          <w:lang w:val="kk-KZ"/>
        </w:rPr>
      </w:pPr>
    </w:p>
    <w:p w:rsidR="00857EA1" w:rsidRDefault="00857EA1">
      <w:pPr>
        <w:pStyle w:val="Standard"/>
        <w:rPr>
          <w:lang w:val="kk-KZ"/>
        </w:rPr>
      </w:pPr>
    </w:p>
    <w:p w:rsidR="00857EA1" w:rsidRDefault="00857EA1">
      <w:pPr>
        <w:pStyle w:val="Standard"/>
        <w:rPr>
          <w:lang w:val="kk-KZ"/>
        </w:rPr>
      </w:pPr>
    </w:p>
    <w:p w:rsidR="00857EA1" w:rsidRDefault="00857EA1">
      <w:pPr>
        <w:pStyle w:val="Standard"/>
        <w:rPr>
          <w:lang w:val="kk-KZ"/>
        </w:rPr>
      </w:pPr>
    </w:p>
    <w:p w:rsidR="00857EA1" w:rsidRDefault="00857EA1">
      <w:pPr>
        <w:pStyle w:val="Standard"/>
        <w:rPr>
          <w:lang w:val="kk-KZ"/>
        </w:rPr>
      </w:pPr>
    </w:p>
    <w:p w:rsidR="00857EA1" w:rsidRDefault="00857EA1">
      <w:pPr>
        <w:pStyle w:val="Standard"/>
        <w:rPr>
          <w:lang w:val="kk-KZ"/>
        </w:rPr>
      </w:pPr>
    </w:p>
    <w:p w:rsidR="00857EA1" w:rsidRDefault="00857EA1">
      <w:pPr>
        <w:pStyle w:val="Standard"/>
        <w:rPr>
          <w:lang w:val="kk-KZ"/>
        </w:rPr>
      </w:pPr>
    </w:p>
    <w:p w:rsidR="00857EA1" w:rsidRDefault="00857EA1">
      <w:pPr>
        <w:pStyle w:val="Standard"/>
        <w:rPr>
          <w:lang w:val="kk-KZ"/>
        </w:rPr>
      </w:pPr>
    </w:p>
    <w:p w:rsidR="00857EA1" w:rsidRDefault="00857EA1">
      <w:pPr>
        <w:pStyle w:val="Standard"/>
        <w:rPr>
          <w:lang w:val="kk-KZ"/>
        </w:rPr>
      </w:pPr>
    </w:p>
    <w:p w:rsidR="00857EA1" w:rsidRDefault="00857EA1">
      <w:pPr>
        <w:pStyle w:val="Standard"/>
        <w:rPr>
          <w:lang w:val="kk-KZ"/>
        </w:rPr>
      </w:pPr>
    </w:p>
    <w:p w:rsidR="00857EA1" w:rsidRDefault="00857EA1">
      <w:pPr>
        <w:pStyle w:val="Standard"/>
        <w:rPr>
          <w:lang w:val="kk-KZ"/>
        </w:rPr>
      </w:pPr>
    </w:p>
    <w:p w:rsidR="00857EA1" w:rsidRDefault="00857EA1">
      <w:pPr>
        <w:pStyle w:val="Standard"/>
        <w:rPr>
          <w:lang w:val="kk-KZ"/>
        </w:rPr>
      </w:pPr>
    </w:p>
    <w:p w:rsidR="00857EA1" w:rsidRDefault="00857EA1">
      <w:pPr>
        <w:pStyle w:val="Standard"/>
        <w:rPr>
          <w:lang w:val="kk-KZ"/>
        </w:rPr>
      </w:pPr>
    </w:p>
    <w:p w:rsidR="00857EA1" w:rsidRDefault="00857EA1">
      <w:pPr>
        <w:pStyle w:val="Standard"/>
        <w:rPr>
          <w:lang w:val="kk-KZ"/>
        </w:rPr>
      </w:pPr>
    </w:p>
    <w:p w:rsidR="00857EA1" w:rsidRDefault="00857EA1">
      <w:pPr>
        <w:pStyle w:val="Standard"/>
        <w:rPr>
          <w:lang w:val="kk-KZ"/>
        </w:rPr>
      </w:pPr>
    </w:p>
    <w:p w:rsidR="00857EA1" w:rsidRDefault="00857EA1">
      <w:pPr>
        <w:pStyle w:val="Standard"/>
        <w:rPr>
          <w:lang w:val="kk-KZ"/>
        </w:rPr>
      </w:pPr>
    </w:p>
    <w:p w:rsidR="00857EA1" w:rsidRDefault="00857EA1">
      <w:pPr>
        <w:pStyle w:val="Standard"/>
        <w:rPr>
          <w:lang w:val="kk-KZ"/>
        </w:rPr>
      </w:pPr>
    </w:p>
    <w:p w:rsidR="00857EA1" w:rsidRDefault="00857EA1">
      <w:pPr>
        <w:pStyle w:val="Standard"/>
        <w:rPr>
          <w:lang w:val="kk-KZ"/>
        </w:rPr>
      </w:pPr>
    </w:p>
    <w:p w:rsidR="00857EA1" w:rsidRDefault="00857EA1">
      <w:pPr>
        <w:pStyle w:val="Standard"/>
        <w:rPr>
          <w:lang w:val="kk-KZ"/>
        </w:rPr>
      </w:pPr>
    </w:p>
    <w:p w:rsidR="00857EA1" w:rsidRDefault="00857EA1">
      <w:pPr>
        <w:pStyle w:val="Standard"/>
        <w:rPr>
          <w:lang w:val="kk-KZ"/>
        </w:rPr>
      </w:pPr>
    </w:p>
    <w:p w:rsidR="00857EA1" w:rsidRDefault="00857EA1">
      <w:pPr>
        <w:pStyle w:val="Standard"/>
        <w:rPr>
          <w:lang w:val="kk-KZ"/>
        </w:rPr>
      </w:pPr>
    </w:p>
    <w:p w:rsidR="00857EA1" w:rsidRDefault="00857EA1">
      <w:pPr>
        <w:pStyle w:val="Standard"/>
        <w:rPr>
          <w:lang w:val="kk-KZ"/>
        </w:rPr>
      </w:pPr>
    </w:p>
    <w:p w:rsidR="00857EA1" w:rsidRDefault="00857EA1">
      <w:pPr>
        <w:pStyle w:val="Standard"/>
        <w:rPr>
          <w:lang w:val="kk-KZ"/>
        </w:rPr>
      </w:pPr>
    </w:p>
    <w:p w:rsidR="00857EA1" w:rsidRDefault="00857EA1">
      <w:pPr>
        <w:pStyle w:val="Standard"/>
        <w:rPr>
          <w:lang w:val="kk-KZ"/>
        </w:rPr>
      </w:pPr>
    </w:p>
    <w:p w:rsidR="00857EA1" w:rsidRDefault="00857EA1">
      <w:pPr>
        <w:pStyle w:val="Standard"/>
        <w:rPr>
          <w:lang w:val="kk-KZ"/>
        </w:rPr>
      </w:pPr>
    </w:p>
    <w:p w:rsidR="00857EA1" w:rsidRDefault="00857EA1">
      <w:pPr>
        <w:pStyle w:val="Standard"/>
        <w:rPr>
          <w:lang w:val="kk-KZ"/>
        </w:rPr>
      </w:pPr>
    </w:p>
    <w:p w:rsidR="00857EA1" w:rsidRDefault="00857EA1">
      <w:pPr>
        <w:pStyle w:val="Standard"/>
        <w:rPr>
          <w:lang w:val="kk-KZ"/>
        </w:rPr>
      </w:pPr>
    </w:p>
    <w:p w:rsidR="00857EA1" w:rsidRDefault="00857EA1">
      <w:pPr>
        <w:pStyle w:val="Standard"/>
        <w:rPr>
          <w:lang w:val="kk-KZ"/>
        </w:rPr>
      </w:pPr>
    </w:p>
    <w:p w:rsidR="00857EA1" w:rsidRDefault="00857EA1">
      <w:pPr>
        <w:pStyle w:val="Standard"/>
        <w:rPr>
          <w:lang w:val="kk-KZ"/>
        </w:rPr>
      </w:pPr>
    </w:p>
    <w:p w:rsidR="00857EA1" w:rsidRDefault="00676A7E">
      <w:pPr>
        <w:pStyle w:val="Standard"/>
      </w:pPr>
      <w:r>
        <w:rPr>
          <w:sz w:val="18"/>
          <w:szCs w:val="18"/>
        </w:rPr>
        <w:t>Исполнитель</w:t>
      </w:r>
      <w:r w:rsidR="00E101EB">
        <w:rPr>
          <w:sz w:val="18"/>
          <w:szCs w:val="18"/>
          <w:lang w:val="kk-KZ"/>
        </w:rPr>
        <w:t xml:space="preserve"> </w:t>
      </w:r>
      <w:sdt>
        <w:sdtPr>
          <w:rPr>
            <w:sz w:val="18"/>
            <w:szCs w:val="18"/>
            <w:lang w:val="kk-KZ"/>
          </w:rPr>
          <w:alias w:val="CurrentUser"/>
          <w:tag w:val="CurrentUser"/>
          <w:id w:val="-1767070157"/>
          <w:placeholder>
            <w:docPart w:val="DefaultPlaceholder_1081868574"/>
          </w:placeholder>
        </w:sdtPr>
        <w:sdtContent>
          <w:r w:rsidR="00E101EB">
            <w:rPr>
              <w:sz w:val="18"/>
              <w:szCs w:val="18"/>
              <w:lang w:val="en-US"/>
            </w:rPr>
            <w:t>[</w:t>
          </w:r>
          <w:r w:rsidR="00E101EB">
            <w:rPr>
              <w:sz w:val="18"/>
              <w:szCs w:val="18"/>
              <w:lang w:val="kk-KZ"/>
            </w:rPr>
            <w:t>Пользователь]</w:t>
          </w:r>
        </w:sdtContent>
      </w:sdt>
    </w:p>
    <w:p w:rsidR="00857EA1" w:rsidRDefault="00676A7E">
      <w:pPr>
        <w:pStyle w:val="Standard"/>
      </w:pPr>
      <w:r>
        <w:t xml:space="preserve">Тел </w:t>
      </w:r>
      <w:sdt>
        <w:sdtPr>
          <w:alias w:val="CurrentUserPhoneNumber"/>
          <w:tag w:val="CurrentUserPhoneNumber"/>
          <w:id w:val="-348567305"/>
          <w:placeholder>
            <w:docPart w:val="DefaultPlaceholder_1081868574"/>
          </w:placeholder>
        </w:sdtPr>
        <w:sdtEndPr>
          <w:rPr>
            <w:sz w:val="18"/>
            <w:szCs w:val="18"/>
            <w:lang w:val="kk-KZ"/>
          </w:rPr>
        </w:sdtEndPr>
        <w:sdtContent>
          <w:r w:rsidR="00E101EB">
            <w:rPr>
              <w:sz w:val="18"/>
              <w:szCs w:val="18"/>
              <w:lang w:val="en-US"/>
            </w:rPr>
            <w:t>[</w:t>
          </w:r>
          <w:r w:rsidR="00E101EB">
            <w:rPr>
              <w:sz w:val="18"/>
              <w:szCs w:val="18"/>
              <w:lang w:val="kk-KZ"/>
            </w:rPr>
            <w:t>Телефон]</w:t>
          </w:r>
        </w:sdtContent>
      </w:sdt>
    </w:p>
    <w:p w:rsidR="00857EA1" w:rsidRDefault="00857EA1">
      <w:pPr>
        <w:pStyle w:val="2"/>
        <w:ind w:left="0"/>
        <w:rPr>
          <w:sz w:val="20"/>
        </w:rPr>
      </w:pPr>
      <w:bookmarkStart w:id="0" w:name="_GoBack"/>
      <w:bookmarkEnd w:id="0"/>
    </w:p>
    <w:sectPr w:rsidR="00857EA1">
      <w:pgSz w:w="11905" w:h="16837"/>
      <w:pgMar w:top="567" w:right="567" w:bottom="567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A7E" w:rsidRDefault="00676A7E">
      <w:r>
        <w:separator/>
      </w:r>
    </w:p>
  </w:endnote>
  <w:endnote w:type="continuationSeparator" w:id="0">
    <w:p w:rsidR="00676A7E" w:rsidRDefault="00676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A7E" w:rsidRDefault="00676A7E">
      <w:r>
        <w:rPr>
          <w:color w:val="000000"/>
        </w:rPr>
        <w:separator/>
      </w:r>
    </w:p>
  </w:footnote>
  <w:footnote w:type="continuationSeparator" w:id="0">
    <w:p w:rsidR="00676A7E" w:rsidRDefault="00676A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formsDesign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857EA1"/>
    <w:rsid w:val="00676A7E"/>
    <w:rsid w:val="00857EA1"/>
    <w:rsid w:val="00E101EB"/>
    <w:rsid w:val="00F6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926B32-CC91-4132-9CC1-497D0EEE7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2">
    <w:name w:val="Body Text 2"/>
    <w:basedOn w:val="Standard"/>
    <w:pPr>
      <w:overflowPunct w:val="0"/>
      <w:ind w:left="4320"/>
    </w:pPr>
    <w:rPr>
      <w:sz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8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customStyle="1" w:styleId="VisitedInternetLink">
    <w:name w:val="Visited Internet Link"/>
    <w:rPr>
      <w:color w:val="800000"/>
      <w:u w:val="single"/>
    </w:rPr>
  </w:style>
  <w:style w:type="character" w:styleId="a9">
    <w:name w:val="Placeholder Text"/>
    <w:basedOn w:val="a0"/>
    <w:uiPriority w:val="99"/>
    <w:semiHidden/>
    <w:rsid w:val="00E101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CB6D54-0BD8-4783-A9BA-32FFAA1DFD10}"/>
      </w:docPartPr>
      <w:docPartBody>
        <w:p w:rsidR="00000000" w:rsidRDefault="00FC7128">
          <w:r w:rsidRPr="008414BA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128"/>
    <w:rsid w:val="00F874FC"/>
    <w:rsid w:val="00FC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712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Mukhtar</dc:creator>
  <cp:lastModifiedBy>Рустем Маханов</cp:lastModifiedBy>
  <cp:revision>3</cp:revision>
  <cp:lastPrinted>2006-02-07T15:37:00Z</cp:lastPrinted>
  <dcterms:created xsi:type="dcterms:W3CDTF">2017-11-03T09:53:00Z</dcterms:created>
  <dcterms:modified xsi:type="dcterms:W3CDTF">2017-11-03T09:57:00Z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