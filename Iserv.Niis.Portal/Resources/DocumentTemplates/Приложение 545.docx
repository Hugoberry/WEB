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A3B" w:rsidRDefault="00DA4A3B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DA4A3B">
        <w:tblPrEx>
          <w:tblCellMar>
            <w:top w:w="0" w:type="dxa"/>
            <w:bottom w:w="0" w:type="dxa"/>
          </w:tblCellMar>
        </w:tblPrEx>
        <w:tc>
          <w:tcPr>
            <w:tcW w:w="414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4A3B" w:rsidRDefault="00A3639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DA4A3B" w:rsidRDefault="00A3639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DA4A3B" w:rsidRDefault="00A3639C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DA4A3B" w:rsidRDefault="00A3639C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DA4A3B" w:rsidRDefault="00A3639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DA4A3B" w:rsidRDefault="00A3639C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DA4A3B" w:rsidRDefault="00A3639C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4A3B" w:rsidRDefault="00A3639C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4A3B" w:rsidRDefault="00A3639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DA4A3B" w:rsidRDefault="00A3639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DA4A3B" w:rsidRDefault="00A3639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DA4A3B" w:rsidRDefault="00A3639C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DA4A3B" w:rsidRDefault="00A3639C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DA4A3B" w:rsidRDefault="00A3639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DA4A3B" w:rsidRDefault="00A3639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DA4A3B">
        <w:tblPrEx>
          <w:tblCellMar>
            <w:top w:w="0" w:type="dxa"/>
            <w:bottom w:w="0" w:type="dxa"/>
          </w:tblCellMar>
        </w:tblPrEx>
        <w:tc>
          <w:tcPr>
            <w:tcW w:w="48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4A3B" w:rsidRDefault="00A3639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DA4A3B" w:rsidRDefault="00A3639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Есілдің сол жағалауы, Астана қ. Қазақстан </w:t>
            </w:r>
            <w:r>
              <w:rPr>
                <w:color w:val="000000"/>
                <w:sz w:val="14"/>
                <w:szCs w:val="14"/>
                <w:lang w:val="kk-KZ"/>
              </w:rPr>
              <w:t>Республикасы, 010000</w:t>
            </w:r>
          </w:p>
          <w:p w:rsidR="00DA4A3B" w:rsidRDefault="00A3639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DA4A3B" w:rsidRDefault="00A3639C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4A3B" w:rsidRDefault="00A3639C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</w:t>
            </w:r>
            <w:r>
              <w:rPr>
                <w:color w:val="000000"/>
                <w:sz w:val="14"/>
                <w:szCs w:val="14"/>
              </w:rPr>
              <w:t>дъезд № 1,</w:t>
            </w:r>
          </w:p>
          <w:p w:rsidR="00DA4A3B" w:rsidRDefault="00A3639C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DA4A3B" w:rsidRDefault="00A3639C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DA4A3B" w:rsidRDefault="00A3639C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DA4A3B" w:rsidRDefault="00DA4A3B">
      <w:pPr>
        <w:pStyle w:val="Standard"/>
      </w:pPr>
    </w:p>
    <w:p w:rsidR="00DA4A3B" w:rsidRDefault="00A3639C">
      <w:pPr>
        <w:pStyle w:val="Standard"/>
      </w:pP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Нысан/Форма УВП-У2пм</w:t>
      </w:r>
    </w:p>
    <w:p w:rsidR="00DA4A3B" w:rsidRDefault="00DA4A3B">
      <w:pPr>
        <w:pStyle w:val="Textbody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77"/>
        <w:gridCol w:w="4660"/>
      </w:tblGrid>
      <w:tr w:rsidR="00DA4A3B">
        <w:tblPrEx>
          <w:tblCellMar>
            <w:top w:w="0" w:type="dxa"/>
            <w:bottom w:w="0" w:type="dxa"/>
          </w:tblCellMar>
        </w:tblPrEx>
        <w:tc>
          <w:tcPr>
            <w:tcW w:w="497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4A3B" w:rsidRDefault="00A3639C">
            <w:pPr>
              <w:pStyle w:val="Standard"/>
              <w:snapToGrid w:val="0"/>
            </w:pPr>
            <w:r>
              <w:rPr>
                <w:sz w:val="18"/>
                <w:szCs w:val="18"/>
              </w:rPr>
              <w:t>Номер заявки/</w:t>
            </w:r>
            <w:r>
              <w:rPr>
                <w:sz w:val="18"/>
                <w:szCs w:val="18"/>
                <w:lang w:val="kk-KZ"/>
              </w:rPr>
              <w:t>өтінімнің нөмері</w:t>
            </w:r>
            <w:r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kk-KZ"/>
              </w:rPr>
              <w:t xml:space="preserve">  </w:t>
            </w:r>
            <w:sdt>
              <w:sdtPr>
                <w:rPr>
                  <w:b/>
                  <w:bCs/>
                  <w:sz w:val="18"/>
                  <w:szCs w:val="18"/>
                </w:rPr>
                <w:alias w:val="RequestNumber"/>
                <w:tag w:val="RequestNumber"/>
                <w:id w:val="-605420605"/>
                <w:placeholder>
                  <w:docPart w:val="DefaultPlaceholder_-1854013440"/>
                </w:placeholder>
                <w:text/>
              </w:sdtPr>
              <w:sdtContent>
                <w:r w:rsidR="009F622C" w:rsidRPr="009F622C">
                  <w:rPr>
                    <w:b/>
                    <w:bCs/>
                    <w:sz w:val="18"/>
                    <w:szCs w:val="18"/>
                  </w:rPr>
                  <w:t>[Номер Заявки]</w:t>
                </w:r>
              </w:sdtContent>
            </w:sdt>
          </w:p>
          <w:p w:rsidR="00DA4A3B" w:rsidRPr="009F622C" w:rsidRDefault="00A3639C">
            <w:pPr>
              <w:pStyle w:val="Standard"/>
              <w:rPr>
                <w:lang w:val="kk-KZ"/>
              </w:rPr>
            </w:pPr>
            <w:r>
              <w:rPr>
                <w:sz w:val="18"/>
                <w:szCs w:val="18"/>
                <w:lang w:val="kk-KZ"/>
              </w:rPr>
              <w:t xml:space="preserve"> Дата подачи заявки /өтінімнің берілген күні: </w:t>
            </w:r>
            <w:sdt>
              <w:sdtPr>
                <w:rPr>
                  <w:b/>
                  <w:bCs/>
                  <w:sz w:val="18"/>
                  <w:szCs w:val="18"/>
                </w:rPr>
                <w:alias w:val="RequestDate"/>
                <w:tag w:val="RequestDate"/>
                <w:id w:val="1752080182"/>
                <w:placeholder>
                  <w:docPart w:val="DefaultPlaceholder_-1854013440"/>
                </w:placeholder>
                <w:text/>
              </w:sdtPr>
              <w:sdtContent>
                <w:r w:rsidR="009F622C" w:rsidRPr="009F622C">
                  <w:rPr>
                    <w:b/>
                    <w:bCs/>
                    <w:sz w:val="18"/>
                    <w:szCs w:val="18"/>
                  </w:rPr>
                  <w:t>[Дата Заявки]</w:t>
                </w:r>
              </w:sdtContent>
            </w:sdt>
          </w:p>
          <w:p w:rsidR="00DA4A3B" w:rsidRDefault="00A3639C">
            <w:pPr>
              <w:pStyle w:val="Standard"/>
              <w:rPr>
                <w:sz w:val="18"/>
                <w:szCs w:val="18"/>
                <w:lang w:val="kk-KZ"/>
              </w:rPr>
            </w:pPr>
            <w:r>
              <w:rPr>
                <w:sz w:val="18"/>
                <w:szCs w:val="18"/>
                <w:lang w:val="kk-KZ"/>
              </w:rPr>
              <w:t xml:space="preserve"> </w:t>
            </w:r>
          </w:p>
          <w:p w:rsidR="00DA4A3B" w:rsidRDefault="00A3639C">
            <w:pPr>
              <w:pStyle w:val="Standard"/>
            </w:pPr>
            <w:r>
              <w:rPr>
                <w:sz w:val="18"/>
                <w:szCs w:val="18"/>
                <w:lang w:val="kk-KZ"/>
              </w:rPr>
              <w:t>Патентообладатель/патент иелен</w:t>
            </w:r>
            <w:r>
              <w:rPr>
                <w:sz w:val="18"/>
                <w:szCs w:val="18"/>
              </w:rPr>
              <w:t>у</w:t>
            </w:r>
            <w:r>
              <w:rPr>
                <w:sz w:val="18"/>
                <w:szCs w:val="18"/>
                <w:lang w:val="kk-KZ"/>
              </w:rPr>
              <w:t>ші</w:t>
            </w:r>
            <w:r>
              <w:rPr>
                <w:sz w:val="18"/>
                <w:szCs w:val="18"/>
              </w:rPr>
              <w:t xml:space="preserve">: </w:t>
            </w:r>
            <w:sdt>
              <w:sdtPr>
                <w:rPr>
                  <w:b/>
                  <w:bCs/>
                  <w:sz w:val="18"/>
                  <w:szCs w:val="18"/>
                </w:rPr>
                <w:alias w:val="CustomerOwner"/>
                <w:tag w:val="CustomerOwner"/>
                <w:id w:val="692656936"/>
                <w:placeholder>
                  <w:docPart w:val="DefaultPlaceholder_-1854013440"/>
                </w:placeholder>
                <w:text/>
              </w:sdtPr>
              <w:sdtContent>
                <w:r w:rsidR="009F622C">
                  <w:rPr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r w:rsidR="009F622C">
                  <w:rPr>
                    <w:b/>
                    <w:bCs/>
                    <w:sz w:val="18"/>
                    <w:szCs w:val="18"/>
                  </w:rPr>
                  <w:t>ПатентоОбладатель]</w:t>
                </w:r>
              </w:sdtContent>
            </w:sdt>
          </w:p>
          <w:p w:rsidR="00DA4A3B" w:rsidRPr="009F622C" w:rsidRDefault="00DA4A3B">
            <w:pPr>
              <w:pStyle w:val="Standard"/>
            </w:pPr>
          </w:p>
        </w:tc>
        <w:tc>
          <w:tcPr>
            <w:tcW w:w="46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4A3B" w:rsidRDefault="00A3639C">
            <w:pPr>
              <w:pStyle w:val="Standard"/>
              <w:snapToGrid w:val="0"/>
            </w:pPr>
            <w:r>
              <w:t>(98</w:t>
            </w:r>
            <w:r>
              <w:rPr>
                <w:lang w:val="kk-KZ"/>
              </w:rPr>
              <w:t xml:space="preserve">) </w:t>
            </w:r>
            <w:sdt>
              <w:sdtPr>
                <w:alias w:val="CorrespondenceContact"/>
                <w:tag w:val="CorrespondenceContact"/>
                <w:id w:val="-1312325784"/>
                <w:placeholder>
                  <w:docPart w:val="DefaultPlaceholder_-1854013440"/>
                </w:placeholder>
                <w:text/>
              </w:sdtPr>
              <w:sdtContent>
                <w:r w:rsidR="009F622C" w:rsidRPr="009F622C">
                  <w:t>[Контакт для переписки]</w:t>
                </w:r>
              </w:sdtContent>
            </w:sdt>
          </w:p>
          <w:p w:rsidR="00DA4A3B" w:rsidRDefault="00DA4A3B">
            <w:pPr>
              <w:pStyle w:val="Standard"/>
              <w:snapToGrid w:val="0"/>
              <w:rPr>
                <w:lang w:val="kk-KZ"/>
              </w:rPr>
            </w:pPr>
          </w:p>
          <w:p w:rsidR="00DA4A3B" w:rsidRDefault="00A3639C">
            <w:pPr>
              <w:pStyle w:val="Standard"/>
              <w:snapToGrid w:val="0"/>
            </w:pPr>
            <w:r>
              <w:rPr>
                <w:b/>
                <w:bCs/>
                <w:lang w:val="kk-KZ"/>
              </w:rPr>
              <w:t xml:space="preserve">       </w:t>
            </w:r>
            <w:sdt>
              <w:sdtPr>
                <w:rPr>
                  <w:lang w:val="kk-KZ"/>
                </w:rPr>
                <w:alias w:val="CorrespondenceAddress"/>
                <w:tag w:val="CorrespondenceAddress"/>
                <w:id w:val="547042119"/>
                <w:placeholder>
                  <w:docPart w:val="DefaultPlaceholder_-1854013440"/>
                </w:placeholder>
                <w:text/>
              </w:sdtPr>
              <w:sdtContent>
                <w:r w:rsidR="009F622C">
                  <w:rPr>
                    <w:lang w:val="en-US"/>
                  </w:rPr>
                  <w:t>[</w:t>
                </w:r>
                <w:r w:rsidRPr="009F622C">
                  <w:rPr>
                    <w:lang w:val="kk-KZ"/>
                  </w:rPr>
                  <w:t>адре</w:t>
                </w:r>
                <w:r w:rsidR="009F622C">
                  <w:rPr>
                    <w:lang w:val="kk-KZ"/>
                  </w:rPr>
                  <w:t>с для переписки]</w:t>
                </w:r>
              </w:sdtContent>
            </w:sdt>
          </w:p>
        </w:tc>
      </w:tr>
      <w:tr w:rsidR="00DA4A3B">
        <w:tblPrEx>
          <w:tblCellMar>
            <w:top w:w="0" w:type="dxa"/>
            <w:bottom w:w="0" w:type="dxa"/>
          </w:tblCellMar>
        </w:tblPrEx>
        <w:tc>
          <w:tcPr>
            <w:tcW w:w="497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4A3B" w:rsidRDefault="00A3639C">
            <w:pPr>
              <w:pStyle w:val="Standard"/>
              <w:jc w:val="center"/>
              <w:rPr>
                <w:rFonts w:ascii="Times New Roman KK EK" w:hAnsi="Times New Roman KK EK"/>
                <w:b/>
                <w:bCs/>
                <w:lang w:val="kk-KZ"/>
              </w:rPr>
            </w:pPr>
            <w:r>
              <w:rPr>
                <w:rFonts w:ascii="Times New Roman KK EK" w:hAnsi="Times New Roman KK EK"/>
                <w:b/>
                <w:bCs/>
                <w:lang w:val="kk-KZ"/>
              </w:rPr>
              <w:t>ХАБАРЛАМА</w:t>
            </w:r>
          </w:p>
        </w:tc>
        <w:tc>
          <w:tcPr>
            <w:tcW w:w="46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4A3B" w:rsidRDefault="00A3639C">
            <w:pPr>
              <w:pStyle w:val="Standard"/>
              <w:jc w:val="center"/>
            </w:pPr>
            <w:r>
              <w:rPr>
                <w:rFonts w:ascii="Times New Roman KK EK" w:hAnsi="Times New Roman KK EK"/>
                <w:b/>
              </w:rPr>
              <w:t>УВЕДОМЛЕНИЕ</w:t>
            </w:r>
          </w:p>
        </w:tc>
      </w:tr>
      <w:tr w:rsidR="00DA4A3B">
        <w:tblPrEx>
          <w:tblCellMar>
            <w:top w:w="0" w:type="dxa"/>
            <w:bottom w:w="0" w:type="dxa"/>
          </w:tblCellMar>
        </w:tblPrEx>
        <w:tc>
          <w:tcPr>
            <w:tcW w:w="497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4A3B" w:rsidRDefault="00A3639C">
            <w:pPr>
              <w:pStyle w:val="Standard"/>
            </w:pPr>
            <w:r>
              <w:t xml:space="preserve">(54) </w:t>
            </w:r>
            <w:sdt>
              <w:sdtPr>
                <w:rPr>
                  <w:b/>
                  <w:bCs/>
                </w:rPr>
                <w:alias w:val="RequestNameKz"/>
                <w:tag w:val="RequestNameKz"/>
                <w:id w:val="377814940"/>
                <w:placeholder>
                  <w:docPart w:val="DefaultPlaceholder_-1854013440"/>
                </w:placeholder>
                <w:text/>
              </w:sdtPr>
              <w:sdtContent>
                <w:r w:rsidR="009F622C">
                  <w:rPr>
                    <w:b/>
                    <w:bCs/>
                  </w:rPr>
                  <w:t>[Наименование(KZ)]</w:t>
                </w:r>
              </w:sdtContent>
            </w:sdt>
          </w:p>
        </w:tc>
        <w:tc>
          <w:tcPr>
            <w:tcW w:w="46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4A3B" w:rsidRDefault="00A3639C">
            <w:pPr>
              <w:pStyle w:val="Standard"/>
            </w:pPr>
            <w:r>
              <w:t xml:space="preserve">(54) </w:t>
            </w:r>
            <w:sdt>
              <w:sdtPr>
                <w:rPr>
                  <w:b/>
                  <w:bCs/>
                </w:rPr>
                <w:alias w:val="RequestNameRu"/>
                <w:tag w:val="RequestNameRu"/>
                <w:id w:val="-2132314782"/>
                <w:placeholder>
                  <w:docPart w:val="DefaultPlaceholder_-1854013440"/>
                </w:placeholder>
                <w:text/>
              </w:sdtPr>
              <w:sdtContent>
                <w:r w:rsidR="009F622C" w:rsidRPr="009F622C">
                  <w:rPr>
                    <w:b/>
                    <w:bCs/>
                  </w:rPr>
                  <w:t>[Наименование(RU)]</w:t>
                </w:r>
              </w:sdtContent>
            </w:sdt>
          </w:p>
          <w:p w:rsidR="00DA4A3B" w:rsidRDefault="00DA4A3B">
            <w:pPr>
              <w:pStyle w:val="Standard"/>
            </w:pPr>
          </w:p>
          <w:p w:rsidR="00DA4A3B" w:rsidRDefault="00DA4A3B">
            <w:pPr>
              <w:pStyle w:val="Standard"/>
            </w:pPr>
          </w:p>
        </w:tc>
      </w:tr>
      <w:tr w:rsidR="00DA4A3B">
        <w:tblPrEx>
          <w:tblCellMar>
            <w:top w:w="0" w:type="dxa"/>
            <w:bottom w:w="0" w:type="dxa"/>
          </w:tblCellMar>
        </w:tblPrEx>
        <w:tc>
          <w:tcPr>
            <w:tcW w:w="497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4A3B" w:rsidRDefault="00A3639C">
            <w:pPr>
              <w:pStyle w:val="Standard"/>
              <w:jc w:val="both"/>
            </w:pPr>
            <w:r>
              <w:t xml:space="preserve">   Өнертабыстар мен пайдалы модельдерді сараптау басқармасы Патент Заңының 26-бабына сәйкес және №</w:t>
            </w:r>
            <w:sdt>
              <w:sdtPr>
                <w:alias w:val="RequestNumber"/>
                <w:tag w:val="RequestNumber"/>
                <w:id w:val="2084184978"/>
                <w:placeholder>
                  <w:docPart w:val="DefaultPlaceholder_-1854013440"/>
                </w:placeholder>
                <w:text/>
              </w:sdtPr>
              <w:sdtContent>
                <w:r w:rsidR="009F622C" w:rsidRPr="009715A3">
                  <w:t>[Номер</w:t>
                </w:r>
                <w:r w:rsidR="009715A3" w:rsidRPr="009715A3">
                  <w:t xml:space="preserve"> </w:t>
                </w:r>
                <w:r w:rsidR="009F622C" w:rsidRPr="009715A3">
                  <w:t>Заявки]</w:t>
                </w:r>
              </w:sdtContent>
            </w:sdt>
            <w:r>
              <w:t xml:space="preserve"> өтінімі бойынша пайдалы модельге патент беру </w:t>
            </w:r>
            <w:r>
              <w:t>мәліметтерін жеделдетіп жариялау туралы өтінішіңіздің қаралғанын және аталған мерзімінен ерте жариялау туралы шешім қабылданғанын хабарлайды.</w:t>
            </w:r>
          </w:p>
          <w:p w:rsidR="00DA4A3B" w:rsidRDefault="00A3639C">
            <w:pPr>
              <w:pStyle w:val="Textbody"/>
              <w:jc w:val="both"/>
            </w:pPr>
            <w:r>
              <w:t xml:space="preserve">     Қорғау құжаттарын беру туралы құжаттарды дайындау үшін төлемақы &lt;Срок оплаты за выдачу ОД&gt; күнге дейін төлену</w:t>
            </w:r>
            <w:r>
              <w:t xml:space="preserve"> қажет және мемлекеттік баж төленген жағдайда.</w:t>
            </w:r>
          </w:p>
        </w:tc>
        <w:tc>
          <w:tcPr>
            <w:tcW w:w="46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4A3B" w:rsidRDefault="00A3639C">
            <w:pPr>
              <w:pStyle w:val="Standard"/>
              <w:jc w:val="both"/>
            </w:pPr>
            <w:r>
              <w:t xml:space="preserve">  Управление экспертизы изобретений и полезных моделей уведомляет, что ходатайство о досрочной публикации сведений о выдаче патента на полезную модель, поданное в соответствие со с.26 Патентного Закона по </w:t>
            </w:r>
            <w:r>
              <w:t xml:space="preserve">заявке № </w:t>
            </w:r>
            <w:sdt>
              <w:sdtPr>
                <w:alias w:val="RequestNumber"/>
                <w:tag w:val="RequestNumber"/>
                <w:id w:val="-187217918"/>
                <w:placeholder>
                  <w:docPart w:val="DefaultPlaceholder_-1854013440"/>
                </w:placeholder>
                <w:text/>
              </w:sdtPr>
              <w:sdtContent>
                <w:r w:rsidR="009F622C" w:rsidRPr="009715A3">
                  <w:t>[Номер</w:t>
                </w:r>
                <w:r w:rsidR="009715A3" w:rsidRPr="009715A3">
                  <w:t xml:space="preserve"> </w:t>
                </w:r>
                <w:r w:rsidR="009F622C" w:rsidRPr="009715A3">
                  <w:t>Заявки]</w:t>
                </w:r>
              </w:sdtContent>
            </w:sdt>
            <w:r>
              <w:t xml:space="preserve"> рассмотрено и будет принято решение об ускорении его публикации.</w:t>
            </w:r>
          </w:p>
          <w:p w:rsidR="00DA4A3B" w:rsidRDefault="00A3639C">
            <w:pPr>
              <w:pStyle w:val="Textbody"/>
              <w:jc w:val="both"/>
            </w:pPr>
            <w:r>
              <w:t xml:space="preserve">     Оплата за подготовку документов к выдаче охранных документов должна быть осуществлена в срок до &lt;Срок оплаты за выдачу ОД&gt; года и при наличии оплаты госпошли</w:t>
            </w:r>
            <w:bookmarkStart w:id="0" w:name="_GoBack"/>
            <w:bookmarkEnd w:id="0"/>
            <w:r>
              <w:t>ны.</w:t>
            </w:r>
          </w:p>
          <w:p w:rsidR="00DA4A3B" w:rsidRDefault="00DA4A3B">
            <w:pPr>
              <w:pStyle w:val="Standard"/>
              <w:jc w:val="both"/>
            </w:pPr>
          </w:p>
          <w:p w:rsidR="00DA4A3B" w:rsidRDefault="00DA4A3B">
            <w:pPr>
              <w:pStyle w:val="Standard"/>
              <w:jc w:val="both"/>
            </w:pPr>
          </w:p>
        </w:tc>
      </w:tr>
    </w:tbl>
    <w:p w:rsidR="00DA4A3B" w:rsidRDefault="00DA4A3B">
      <w:pPr>
        <w:pStyle w:val="Standard"/>
        <w:rPr>
          <w:b/>
        </w:rPr>
      </w:pPr>
    </w:p>
    <w:p w:rsidR="00DA4A3B" w:rsidRDefault="00DA4A3B">
      <w:pPr>
        <w:pStyle w:val="Standard"/>
        <w:rPr>
          <w:b/>
          <w:sz w:val="24"/>
          <w:szCs w:val="24"/>
          <w:lang w:val="kk-KZ"/>
        </w:rPr>
      </w:pPr>
    </w:p>
    <w:p w:rsidR="00DA4A3B" w:rsidRDefault="00DA4A3B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9"/>
      </w:tblGrid>
      <w:tr w:rsidR="00DA4A3B">
        <w:tblPrEx>
          <w:tblCellMar>
            <w:top w:w="0" w:type="dxa"/>
            <w:bottom w:w="0" w:type="dxa"/>
          </w:tblCellMar>
        </w:tblPrEx>
        <w:tc>
          <w:tcPr>
            <w:tcW w:w="48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4A3B" w:rsidRDefault="00A3639C">
            <w:pPr>
              <w:pStyle w:val="Textbody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Өнертабыстар және пайдалы модельдерді сараптау басқармасының бастығы.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4A3B" w:rsidRDefault="00DA4A3B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  <w:p w:rsidR="00DA4A3B" w:rsidRDefault="00DA4A3B">
            <w:pPr>
              <w:pStyle w:val="Standard"/>
              <w:ind w:left="2610" w:right="3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DA4A3B">
        <w:tblPrEx>
          <w:tblCellMar>
            <w:top w:w="0" w:type="dxa"/>
            <w:bottom w:w="0" w:type="dxa"/>
          </w:tblCellMar>
        </w:tblPrEx>
        <w:tc>
          <w:tcPr>
            <w:tcW w:w="48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4A3B" w:rsidRDefault="00A3639C">
            <w:pPr>
              <w:pStyle w:val="TableContents"/>
            </w:pPr>
            <w:r>
              <w:rPr>
                <w:b/>
                <w:bCs/>
                <w:sz w:val="24"/>
                <w:szCs w:val="24"/>
              </w:rPr>
              <w:t>Начальник управления экспертизы изобретений и полезных моделей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4A3B" w:rsidRDefault="00DA4A3B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  <w:p w:rsidR="00DA4A3B" w:rsidRDefault="00A3639C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Г. Ильясова</w:t>
            </w:r>
          </w:p>
        </w:tc>
      </w:tr>
    </w:tbl>
    <w:p w:rsidR="00DA4A3B" w:rsidRDefault="00DA4A3B">
      <w:pPr>
        <w:pStyle w:val="Standard"/>
      </w:pPr>
    </w:p>
    <w:p w:rsidR="00DA4A3B" w:rsidRDefault="00DA4A3B">
      <w:pPr>
        <w:pStyle w:val="Standard"/>
        <w:ind w:right="3"/>
        <w:rPr>
          <w:b/>
          <w:sz w:val="24"/>
          <w:szCs w:val="24"/>
          <w:lang w:val="en-US"/>
        </w:rPr>
      </w:pPr>
    </w:p>
    <w:p w:rsidR="00DA4A3B" w:rsidRDefault="00DA4A3B">
      <w:pPr>
        <w:pStyle w:val="Standard"/>
        <w:rPr>
          <w:b/>
          <w:sz w:val="24"/>
          <w:szCs w:val="24"/>
          <w:lang w:val="kk-KZ"/>
        </w:rPr>
      </w:pPr>
    </w:p>
    <w:p w:rsidR="00DA4A3B" w:rsidRDefault="00A3639C">
      <w:pPr>
        <w:pStyle w:val="Standard"/>
        <w:ind w:right="3"/>
      </w:pPr>
      <w:r>
        <w:t xml:space="preserve">Исп. </w:t>
      </w:r>
      <w:sdt>
        <w:sdtPr>
          <w:rPr>
            <w:lang w:val="kk-KZ"/>
          </w:rPr>
          <w:alias w:val="CurrentUser"/>
          <w:tag w:val="CurrentUser"/>
          <w:id w:val="-1030255769"/>
          <w:placeholder>
            <w:docPart w:val="DefaultPlaceholder_-1854013440"/>
          </w:placeholder>
          <w:text/>
        </w:sdtPr>
        <w:sdtContent>
          <w:r w:rsidR="009F622C">
            <w:rPr>
              <w:lang w:val="kk-KZ"/>
            </w:rPr>
            <w:t>[Пользователь]</w:t>
          </w:r>
        </w:sdtContent>
      </w:sdt>
    </w:p>
    <w:p w:rsidR="00DA4A3B" w:rsidRDefault="00A3639C">
      <w:pPr>
        <w:pStyle w:val="Standard"/>
        <w:ind w:right="3"/>
      </w:pPr>
      <w:r>
        <w:rPr>
          <w:lang w:val="kk-KZ"/>
        </w:rPr>
        <w:t xml:space="preserve">Тел. </w:t>
      </w:r>
      <w:sdt>
        <w:sdtPr>
          <w:rPr>
            <w:lang w:val="kk-KZ"/>
          </w:rPr>
          <w:alias w:val="CurrentUserPhoneNumber"/>
          <w:tag w:val="CurrentUserPhoneNumber"/>
          <w:id w:val="-1416009055"/>
          <w:placeholder>
            <w:docPart w:val="DefaultPlaceholder_-1854013440"/>
          </w:placeholder>
          <w:text/>
        </w:sdtPr>
        <w:sdtContent>
          <w:r w:rsidR="009F622C">
            <w:rPr>
              <w:lang w:val="kk-KZ"/>
            </w:rPr>
            <w:t>[Телефон]</w:t>
          </w:r>
        </w:sdtContent>
      </w:sdt>
    </w:p>
    <w:sectPr w:rsidR="00DA4A3B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39C" w:rsidRDefault="00A3639C">
      <w:r>
        <w:separator/>
      </w:r>
    </w:p>
  </w:endnote>
  <w:endnote w:type="continuationSeparator" w:id="0">
    <w:p w:rsidR="00A3639C" w:rsidRDefault="00A36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39C" w:rsidRDefault="00A3639C">
      <w:r>
        <w:rPr>
          <w:color w:val="000000"/>
        </w:rPr>
        <w:separator/>
      </w:r>
    </w:p>
  </w:footnote>
  <w:footnote w:type="continuationSeparator" w:id="0">
    <w:p w:rsidR="00A3639C" w:rsidRDefault="00A36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42D35"/>
    <w:multiLevelType w:val="multilevel"/>
    <w:tmpl w:val="F64077FC"/>
    <w:styleLink w:val="WW8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DA4A3B"/>
    <w:rsid w:val="009715A3"/>
    <w:rsid w:val="009F622C"/>
    <w:rsid w:val="00A3639C"/>
    <w:rsid w:val="00DA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0645F"/>
  <w15:docId w15:val="{155D5E4B-1C66-492A-A923-5AE6F8947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3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NumberingSymbols">
    <w:name w:val="Numbering Symbols"/>
  </w:style>
  <w:style w:type="character" w:customStyle="1" w:styleId="Placeholder">
    <w:name w:val="Placeholder"/>
    <w:rPr>
      <w:smallCaps/>
      <w:color w:val="008080"/>
      <w:u w:val="dotted"/>
    </w:rPr>
  </w:style>
  <w:style w:type="numbering" w:customStyle="1" w:styleId="WW8Num1">
    <w:name w:val="WW8Num1"/>
    <w:basedOn w:val="a2"/>
    <w:pPr>
      <w:numPr>
        <w:numId w:val="1"/>
      </w:numPr>
    </w:pPr>
  </w:style>
  <w:style w:type="character" w:styleId="a8">
    <w:name w:val="Placeholder Text"/>
    <w:basedOn w:val="a0"/>
    <w:uiPriority w:val="99"/>
    <w:semiHidden/>
    <w:rsid w:val="009F62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9D9C31-36B7-41EE-95AD-8EB3A4B167A4}"/>
      </w:docPartPr>
      <w:docPartBody>
        <w:p w:rsidR="00000000" w:rsidRDefault="00913EAE">
          <w:r w:rsidRPr="001F42F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EAE"/>
    <w:rsid w:val="00913EAE"/>
    <w:rsid w:val="00BA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13EA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ҚАЗАҚСТАН РЕСПУБЛИКАСЫ </vt:lpstr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ҚАЗАҚСТАН РЕСПУБЛИКАСЫ</dc:title>
  <dc:creator>Lussat_E</dc:creator>
  <cp:lastModifiedBy>Certified Windows</cp:lastModifiedBy>
  <cp:revision>2</cp:revision>
  <cp:lastPrinted>2008-07-16T12:19:00Z</cp:lastPrinted>
  <dcterms:created xsi:type="dcterms:W3CDTF">2017-11-24T09:27:00Z</dcterms:created>
  <dcterms:modified xsi:type="dcterms:W3CDTF">2017-11-24T09:27:00Z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