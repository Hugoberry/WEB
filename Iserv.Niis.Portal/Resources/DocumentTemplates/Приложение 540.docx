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5C" w:rsidRDefault="00F8085C">
      <w:pPr>
        <w:pStyle w:val="Standard"/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F8085C">
        <w:tblPrEx>
          <w:tblCellMar>
            <w:top w:w="0" w:type="dxa"/>
            <w:bottom w:w="0" w:type="dxa"/>
          </w:tblCellMar>
        </w:tblPrEx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85C" w:rsidRDefault="008A257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8085C" w:rsidRDefault="008A257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8085C" w:rsidRDefault="008A257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F8085C" w:rsidRDefault="008A257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F8085C" w:rsidRDefault="008A257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8085C" w:rsidRDefault="008A2572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8085C" w:rsidRDefault="008A2572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85C" w:rsidRDefault="008A2572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85C" w:rsidRDefault="008A25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8085C" w:rsidRDefault="008A25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8085C" w:rsidRDefault="008A25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8085C" w:rsidRDefault="008A2572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8085C" w:rsidRDefault="008A257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8085C" w:rsidRDefault="008A25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8085C" w:rsidRDefault="008A257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8085C">
        <w:tblPrEx>
          <w:tblCellMar>
            <w:top w:w="0" w:type="dxa"/>
            <w:bottom w:w="0" w:type="dxa"/>
          </w:tblCellMar>
        </w:tblPrEx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85C" w:rsidRDefault="008A257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F8085C" w:rsidRDefault="008A257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F8085C" w:rsidRDefault="008A257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8085C" w:rsidRDefault="008A257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85C" w:rsidRDefault="008A257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F8085C" w:rsidRDefault="008A257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8085C" w:rsidRDefault="008A257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F8085C" w:rsidRDefault="008A257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8085C" w:rsidRDefault="00F8085C">
      <w:pPr>
        <w:pStyle w:val="Standard"/>
      </w:pPr>
    </w:p>
    <w:p w:rsidR="00F8085C" w:rsidRDefault="008A2572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190469</wp:posOffset>
                </wp:positionV>
                <wp:extent cx="6459851" cy="132716"/>
                <wp:effectExtent l="0" t="0" r="17149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851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017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328"/>
                              <w:gridCol w:w="4845"/>
                            </w:tblGrid>
                            <w:tr w:rsidR="00F8085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416"/>
                              </w:trPr>
                              <w:tc>
                                <w:tcPr>
                                  <w:tcW w:w="53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8085C" w:rsidRDefault="00F8085C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F8085C" w:rsidRDefault="00F8085C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F8085C" w:rsidRDefault="008A2572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нөмері/Номер заявки: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Number"/>
                                      <w:tag w:val="RequestNumber"/>
                                      <w:id w:val="-193720002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0E3D76" w:rsidRPr="000E3D76">
                                        <w:rPr>
                                          <w:sz w:val="18"/>
                                          <w:szCs w:val="18"/>
                                        </w:rPr>
                                        <w:t>[Номер 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</w:t>
                                  </w:r>
                                </w:p>
                                <w:p w:rsidR="00F8085C" w:rsidRDefault="00F8085C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F8085C" w:rsidRDefault="008A2572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келіп түскен күні/Дата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поступления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заявки: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Create"/>
                                      <w:tag w:val="RequestDateCreate"/>
                                      <w:id w:val="-139912932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0E3D76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 поступления заявки]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84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8085C" w:rsidRDefault="008A2572">
                                  <w:pPr>
                                    <w:pStyle w:val="Standard"/>
                                    <w:rPr>
                                      <w:b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kk-KZ"/>
                                    </w:rPr>
                                    <w:t xml:space="preserve">          «Бекітемін/Утверждаю»</w:t>
                                  </w:r>
                                </w:p>
                                <w:p w:rsidR="00F8085C" w:rsidRDefault="008A2572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Директор РГП НИИС</w:t>
                                  </w:r>
                                </w:p>
                                <w:p w:rsidR="00F8085C" w:rsidRDefault="00F8085C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8085C" w:rsidRDefault="008A2572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_________________ Е.К. Оспанов</w:t>
                                  </w:r>
                                </w:p>
                                <w:p w:rsidR="00F8085C" w:rsidRDefault="00F8085C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8085C" w:rsidRDefault="008A2572" w:rsidP="00620026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«___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_» </w:t>
                                  </w:r>
                                  <w:r w:rsidRPr="00620026">
                                    <w:rPr>
                                      <w:sz w:val="24"/>
                                      <w:szCs w:val="24"/>
                                    </w:rPr>
                                    <w:t>______________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CurrentYear"/>
                                      <w:tag w:val="CurrentYear"/>
                                      <w:id w:val="-201259002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620026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="00620026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год]</w:t>
                                      </w:r>
                                    </w:sdtContent>
                                  </w:sdt>
                                  <w:r w:rsidR="00C16483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 w:rsidRPr="00620026">
                                    <w:rPr>
                                      <w:sz w:val="24"/>
                                      <w:szCs w:val="24"/>
                                    </w:rPr>
                                    <w:t>ж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/г.</w:t>
                                  </w:r>
                                </w:p>
                              </w:tc>
                            </w:tr>
                            <w:tr w:rsidR="00F8085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1"/>
                              </w:trPr>
                              <w:tc>
                                <w:tcPr>
                                  <w:tcW w:w="53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8085C" w:rsidRDefault="00F8085C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F8085C" w:rsidRDefault="008A2572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(74) </w:t>
                                  </w:r>
                                  <w:sdt>
                                    <w:sdtPr>
                                      <w:alias w:val="PatentAttorney"/>
                                      <w:tag w:val="PatentAttorney"/>
                                      <w:id w:val="-69808486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0E3D76" w:rsidRPr="00620026">
                                        <w:t>[74]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84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8085C" w:rsidRDefault="00F8085C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F8085C" w:rsidRDefault="008A2572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38434252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0E3D76"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1159965410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F8085C" w:rsidRDefault="000E3D76">
                                      <w:pPr>
                                        <w:pStyle w:val="Standard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F8085C" w:rsidRDefault="00F8085C">
                            <w:bookmarkStart w:id="0" w:name="_GoBack"/>
                            <w:bookmarkEnd w:id="0"/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0;margin-top:15pt;width:508.65pt;height:10.4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W w:w="1017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328"/>
                        <w:gridCol w:w="4845"/>
                      </w:tblGrid>
                      <w:tr w:rsidR="00F8085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416"/>
                        </w:trPr>
                        <w:tc>
                          <w:tcPr>
                            <w:tcW w:w="53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8085C" w:rsidRDefault="00F8085C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8085C" w:rsidRDefault="00F8085C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F8085C" w:rsidRDefault="008A2572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Өтінімнің нөмері/Номер заявки: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RequestNumber"/>
                                <w:tag w:val="RequestNumber"/>
                                <w:id w:val="-193720002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0E3D76" w:rsidRPr="000E3D76">
                                  <w:rPr>
                                    <w:sz w:val="18"/>
                                    <w:szCs w:val="18"/>
                                  </w:rPr>
                                  <w:t>[Номер Заявки]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</w:t>
                            </w:r>
                          </w:p>
                          <w:p w:rsidR="00F8085C" w:rsidRDefault="00F8085C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F8085C" w:rsidRDefault="008A2572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Өтінімнің келіп түскен күні/Дата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поступления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заявки: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DateCreate"/>
                                <w:tag w:val="RequestDateCreate"/>
                                <w:id w:val="-139912932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0E3D76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[Дата поступления заявки]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84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8085C" w:rsidRDefault="008A2572">
                            <w:pPr>
                              <w:pStyle w:val="Standard"/>
                              <w:rPr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«Бекітемін/Утверждаю»</w:t>
                            </w:r>
                          </w:p>
                          <w:p w:rsidR="00F8085C" w:rsidRDefault="008A2572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Директор РГП НИИС</w:t>
                            </w:r>
                          </w:p>
                          <w:p w:rsidR="00F8085C" w:rsidRDefault="00F8085C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8085C" w:rsidRDefault="008A2572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_________________ Е.К. Оспанов</w:t>
                            </w:r>
                          </w:p>
                          <w:p w:rsidR="00F8085C" w:rsidRDefault="00F8085C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8085C" w:rsidRDefault="008A2572" w:rsidP="00620026">
                            <w:pPr>
                              <w:pStyle w:val="Standard"/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    «___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_» </w:t>
                            </w:r>
                            <w:r w:rsidRPr="00620026">
                              <w:rPr>
                                <w:sz w:val="24"/>
                                <w:szCs w:val="24"/>
                              </w:rPr>
                              <w:t>______________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CurrentYear"/>
                                <w:tag w:val="CurrentYear"/>
                                <w:id w:val="-201259002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620026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="00620026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год]</w:t>
                                </w:r>
                              </w:sdtContent>
                            </w:sdt>
                            <w:r w:rsidR="00C16483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 w:rsidRPr="00620026">
                              <w:rPr>
                                <w:sz w:val="24"/>
                                <w:szCs w:val="24"/>
                              </w:rPr>
                              <w:t>ж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/г.</w:t>
                            </w:r>
                          </w:p>
                        </w:tc>
                      </w:tr>
                      <w:tr w:rsidR="00F8085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1"/>
                        </w:trPr>
                        <w:tc>
                          <w:tcPr>
                            <w:tcW w:w="53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8085C" w:rsidRDefault="00F8085C">
                            <w:pPr>
                              <w:pStyle w:val="Standard"/>
                              <w:snapToGrid w:val="0"/>
                            </w:pPr>
                          </w:p>
                          <w:p w:rsidR="00F8085C" w:rsidRDefault="008A2572">
                            <w:pPr>
                              <w:pStyle w:val="Standard"/>
                              <w:snapToGrid w:val="0"/>
                            </w:pPr>
                            <w:r>
                              <w:t xml:space="preserve">(74) </w:t>
                            </w:r>
                            <w:sdt>
                              <w:sdtPr>
                                <w:alias w:val="PatentAttorney"/>
                                <w:tag w:val="PatentAttorney"/>
                                <w:id w:val="-69808486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0E3D76" w:rsidRPr="00620026">
                                  <w:t>[74]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84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8085C" w:rsidRDefault="00F8085C">
                            <w:pPr>
                              <w:pStyle w:val="Standard"/>
                              <w:snapToGrid w:val="0"/>
                            </w:pPr>
                          </w:p>
                          <w:p w:rsidR="00F8085C" w:rsidRDefault="008A2572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38434252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0E3D76"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1159965410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F8085C" w:rsidRDefault="000E3D76">
                                <w:pPr>
                                  <w:pStyle w:val="Standard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F8085C" w:rsidRDefault="00F8085C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kk-KZ"/>
        </w:rPr>
        <w:t xml:space="preserve">                                                                                                                                              Нысан/Форма ПМ-4</w:t>
      </w:r>
    </w:p>
    <w:p w:rsidR="00F8085C" w:rsidRDefault="00F8085C">
      <w:pPr>
        <w:pStyle w:val="Standard"/>
        <w:jc w:val="both"/>
      </w:pPr>
    </w:p>
    <w:p w:rsidR="00F8085C" w:rsidRDefault="00F8085C">
      <w:pPr>
        <w:pStyle w:val="Standard"/>
        <w:jc w:val="both"/>
      </w:pPr>
    </w:p>
    <w:p w:rsidR="00F8085C" w:rsidRDefault="00F8085C">
      <w:pPr>
        <w:pStyle w:val="Standard"/>
        <w:jc w:val="both"/>
      </w:pPr>
    </w:p>
    <w:p w:rsidR="00F8085C" w:rsidRDefault="008A2572">
      <w:pPr>
        <w:pStyle w:val="Standard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ЗАКЛЮЧЕНИЕ</w:t>
      </w:r>
    </w:p>
    <w:p w:rsidR="00F8085C" w:rsidRDefault="008A2572">
      <w:pPr>
        <w:pStyle w:val="Standard"/>
        <w:jc w:val="center"/>
      </w:pPr>
      <w:r>
        <w:t>об отказе в выдаче патента на полезную модель</w:t>
      </w:r>
    </w:p>
    <w:p w:rsidR="00F8085C" w:rsidRDefault="00F8085C">
      <w:pPr>
        <w:pStyle w:val="Standard"/>
        <w:jc w:val="center"/>
        <w:rPr>
          <w:sz w:val="24"/>
          <w:szCs w:val="24"/>
        </w:rPr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2"/>
        <w:gridCol w:w="6424"/>
      </w:tblGrid>
      <w:tr w:rsidR="00F8085C">
        <w:tblPrEx>
          <w:tblCellMar>
            <w:top w:w="0" w:type="dxa"/>
            <w:bottom w:w="0" w:type="dxa"/>
          </w:tblCellMar>
        </w:tblPrEx>
        <w:tc>
          <w:tcPr>
            <w:tcW w:w="293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8085C" w:rsidRDefault="008A2572">
            <w:pPr>
              <w:pStyle w:val="Standard"/>
              <w:snapToGrid w:val="0"/>
              <w:spacing w:line="360" w:lineRule="auto"/>
              <w:jc w:val="both"/>
            </w:pPr>
            <w:r>
              <w:t>(21) Заявка №</w:t>
            </w:r>
          </w:p>
        </w:tc>
        <w:tc>
          <w:tcPr>
            <w:tcW w:w="6424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1456063590"/>
              <w:placeholder>
                <w:docPart w:val="DefaultPlaceholder_-1854013440"/>
              </w:placeholder>
              <w:text/>
            </w:sdtPr>
            <w:sdtContent>
              <w:p w:rsidR="00F8085C" w:rsidRPr="000E3D76" w:rsidRDefault="000E3D76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Номер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Заявки]</w:t>
                </w:r>
              </w:p>
            </w:sdtContent>
          </w:sdt>
        </w:tc>
      </w:tr>
      <w:tr w:rsidR="00F8085C">
        <w:tblPrEx>
          <w:tblCellMar>
            <w:top w:w="0" w:type="dxa"/>
            <w:bottom w:w="0" w:type="dxa"/>
          </w:tblCellMar>
        </w:tblPrEx>
        <w:tc>
          <w:tcPr>
            <w:tcW w:w="293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8085C" w:rsidRDefault="008A2572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(22) Дата подачи заявки:  </w:t>
            </w:r>
          </w:p>
        </w:tc>
        <w:tc>
          <w:tcPr>
            <w:tcW w:w="6424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RequestDate"/>
              <w:tag w:val="RequestDate"/>
              <w:id w:val="-464129922"/>
              <w:placeholder>
                <w:docPart w:val="DefaultPlaceholder_-1854013440"/>
              </w:placeholder>
              <w:text/>
            </w:sdtPr>
            <w:sdtContent>
              <w:p w:rsidR="00F8085C" w:rsidRPr="000E3D76" w:rsidRDefault="000E3D76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</w:t>
                </w:r>
                <w:r w:rsidR="008A2572" w:rsidRPr="000E3D76">
                  <w:rPr>
                    <w:sz w:val="24"/>
                    <w:szCs w:val="24"/>
                  </w:rPr>
                  <w:t>Дата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Заявки]</w:t>
                </w:r>
              </w:p>
            </w:sdtContent>
          </w:sdt>
        </w:tc>
      </w:tr>
      <w:tr w:rsidR="00F8085C">
        <w:tblPrEx>
          <w:tblCellMar>
            <w:top w:w="0" w:type="dxa"/>
            <w:bottom w:w="0" w:type="dxa"/>
          </w:tblCellMar>
        </w:tblPrEx>
        <w:tc>
          <w:tcPr>
            <w:tcW w:w="293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8085C" w:rsidRDefault="008A2572">
            <w:pPr>
              <w:pStyle w:val="Standard"/>
              <w:snapToGrid w:val="0"/>
              <w:spacing w:line="360" w:lineRule="auto"/>
              <w:jc w:val="both"/>
            </w:pPr>
            <w:r>
              <w:t>(71) Заявитель(и)</w:t>
            </w:r>
          </w:p>
        </w:tc>
        <w:tc>
          <w:tcPr>
            <w:tcW w:w="6424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-2089684576"/>
              <w:placeholder>
                <w:docPart w:val="DefaultPlaceholder_-1854013440"/>
              </w:placeholder>
              <w:text/>
            </w:sdtPr>
            <w:sdtContent>
              <w:p w:rsidR="00F8085C" w:rsidRPr="000E3D76" w:rsidRDefault="000E3D76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Заявитель(и)]</w:t>
                </w:r>
              </w:p>
            </w:sdtContent>
          </w:sdt>
        </w:tc>
      </w:tr>
      <w:tr w:rsidR="00F8085C">
        <w:tblPrEx>
          <w:tblCellMar>
            <w:top w:w="0" w:type="dxa"/>
            <w:bottom w:w="0" w:type="dxa"/>
          </w:tblCellMar>
        </w:tblPrEx>
        <w:tc>
          <w:tcPr>
            <w:tcW w:w="293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8085C" w:rsidRDefault="008A2572">
            <w:pPr>
              <w:pStyle w:val="Standard"/>
              <w:snapToGrid w:val="0"/>
              <w:spacing w:line="360" w:lineRule="auto"/>
              <w:jc w:val="both"/>
            </w:pPr>
            <w:r>
              <w:t>(72) Автор(ы)</w:t>
            </w:r>
          </w:p>
        </w:tc>
        <w:tc>
          <w:tcPr>
            <w:tcW w:w="6424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Authors"/>
              <w:tag w:val="Authors"/>
              <w:id w:val="-400837148"/>
              <w:placeholder>
                <w:docPart w:val="DefaultPlaceholder_-1854013440"/>
              </w:placeholder>
              <w:text/>
            </w:sdtPr>
            <w:sdtContent>
              <w:p w:rsidR="00F8085C" w:rsidRPr="000E3D76" w:rsidRDefault="000E3D76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[Автор(ы)]</w:t>
                </w:r>
              </w:p>
            </w:sdtContent>
          </w:sdt>
        </w:tc>
      </w:tr>
      <w:tr w:rsidR="00F8085C">
        <w:tblPrEx>
          <w:tblCellMar>
            <w:top w:w="0" w:type="dxa"/>
            <w:bottom w:w="0" w:type="dxa"/>
          </w:tblCellMar>
        </w:tblPrEx>
        <w:tc>
          <w:tcPr>
            <w:tcW w:w="293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8085C" w:rsidRDefault="008A2572">
            <w:pPr>
              <w:pStyle w:val="Standard"/>
              <w:snapToGrid w:val="0"/>
              <w:spacing w:line="360" w:lineRule="auto"/>
              <w:jc w:val="both"/>
            </w:pPr>
            <w:r>
              <w:t>(54) Название полезной модели:</w:t>
            </w:r>
          </w:p>
        </w:tc>
        <w:tc>
          <w:tcPr>
            <w:tcW w:w="6424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RequestNameRu"/>
              <w:tag w:val="RequestNameRu"/>
              <w:id w:val="-908227269"/>
              <w:placeholder>
                <w:docPart w:val="DefaultPlaceholder_-1854013440"/>
              </w:placeholder>
              <w:text/>
            </w:sdtPr>
            <w:sdtContent>
              <w:p w:rsidR="00F8085C" w:rsidRPr="000E3D76" w:rsidRDefault="000E3D76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НаименованиеRU]</w:t>
                </w:r>
              </w:p>
            </w:sdtContent>
          </w:sdt>
        </w:tc>
      </w:tr>
    </w:tbl>
    <w:p w:rsidR="00F8085C" w:rsidRDefault="008A2572">
      <w:pPr>
        <w:pStyle w:val="Standard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:rsidR="00F8085C" w:rsidRDefault="008A2572">
      <w:pPr>
        <w:pStyle w:val="Standard"/>
        <w:jc w:val="both"/>
      </w:pPr>
      <w:r>
        <w:t xml:space="preserve">         </w:t>
      </w:r>
    </w:p>
    <w:sdt>
      <w:sdtPr>
        <w:rPr>
          <w:sz w:val="24"/>
          <w:szCs w:val="24"/>
        </w:rPr>
        <w:alias w:val="MainText_RichUserInput"/>
        <w:tag w:val="MainText_RichUserInput"/>
        <w:id w:val="2109157744"/>
        <w:placeholder>
          <w:docPart w:val="DefaultPlaceholder_-1854013440"/>
        </w:placeholder>
        <w:text/>
      </w:sdtPr>
      <w:sdtContent>
        <w:p w:rsidR="00F8085C" w:rsidRDefault="000E3D76">
          <w:pPr>
            <w:pStyle w:val="Standard"/>
            <w:jc w:val="both"/>
          </w:pPr>
          <w:r>
            <w:rPr>
              <w:sz w:val="24"/>
              <w:szCs w:val="24"/>
              <w:lang w:val="en-US"/>
            </w:rPr>
            <w:t>[</w:t>
          </w:r>
          <w:r w:rsidR="008A2572">
            <w:rPr>
              <w:sz w:val="24"/>
              <w:szCs w:val="24"/>
            </w:rPr>
            <w:t>Основной текст заключения</w:t>
          </w:r>
          <w:r>
            <w:rPr>
              <w:sz w:val="24"/>
              <w:szCs w:val="24"/>
            </w:rPr>
            <w:t>]</w:t>
          </w:r>
        </w:p>
      </w:sdtContent>
    </w:sdt>
    <w:p w:rsidR="00F8085C" w:rsidRPr="000E3D76" w:rsidRDefault="00F8085C">
      <w:pPr>
        <w:pStyle w:val="Standard"/>
        <w:jc w:val="both"/>
        <w:rPr>
          <w:sz w:val="24"/>
          <w:szCs w:val="24"/>
        </w:rPr>
      </w:pPr>
    </w:p>
    <w:p w:rsidR="00F8085C" w:rsidRPr="000E3D76" w:rsidRDefault="00F8085C">
      <w:pPr>
        <w:pStyle w:val="Standard"/>
        <w:jc w:val="both"/>
        <w:rPr>
          <w:sz w:val="24"/>
          <w:szCs w:val="24"/>
        </w:rPr>
      </w:pPr>
    </w:p>
    <w:p w:rsidR="00F8085C" w:rsidRPr="000E3D76" w:rsidRDefault="00F8085C">
      <w:pPr>
        <w:pStyle w:val="Standard"/>
        <w:jc w:val="both"/>
        <w:rPr>
          <w:sz w:val="24"/>
          <w:szCs w:val="24"/>
        </w:rPr>
      </w:pPr>
    </w:p>
    <w:p w:rsidR="00F8085C" w:rsidRDefault="00F8085C">
      <w:pPr>
        <w:pStyle w:val="Standard"/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7"/>
      </w:tblGrid>
      <w:tr w:rsidR="00F8085C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85C" w:rsidRDefault="00F8085C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85C" w:rsidRDefault="00F8085C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F8085C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85C" w:rsidRDefault="008A2572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85C" w:rsidRDefault="00F8085C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F8085C" w:rsidRDefault="00F8085C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F8085C">
        <w:tblPrEx>
          <w:tblCellMar>
            <w:top w:w="0" w:type="dxa"/>
            <w:bottom w:w="0" w:type="dxa"/>
          </w:tblCellMar>
        </w:tblPrEx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85C" w:rsidRDefault="008A2572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085C" w:rsidRDefault="00F8085C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F8085C" w:rsidRDefault="008A2572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F8085C" w:rsidRDefault="00F8085C">
      <w:pPr>
        <w:pStyle w:val="Standard"/>
        <w:jc w:val="both"/>
        <w:rPr>
          <w:sz w:val="24"/>
          <w:szCs w:val="24"/>
        </w:rPr>
      </w:pPr>
    </w:p>
    <w:p w:rsidR="00F8085C" w:rsidRDefault="00F8085C">
      <w:pPr>
        <w:pStyle w:val="Standard"/>
        <w:jc w:val="both"/>
        <w:rPr>
          <w:sz w:val="24"/>
          <w:szCs w:val="24"/>
        </w:rPr>
      </w:pPr>
    </w:p>
    <w:tbl>
      <w:tblPr>
        <w:tblW w:w="9270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4"/>
        <w:gridCol w:w="2566"/>
        <w:gridCol w:w="2070"/>
      </w:tblGrid>
      <w:tr w:rsidR="00F8085C">
        <w:tblPrEx>
          <w:tblCellMar>
            <w:top w:w="0" w:type="dxa"/>
            <w:bottom w:w="0" w:type="dxa"/>
          </w:tblCellMar>
        </w:tblPrEx>
        <w:tc>
          <w:tcPr>
            <w:tcW w:w="46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85C" w:rsidRDefault="008A2572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</w:rPr>
            </w:pPr>
            <w:r>
              <w:rPr>
                <w:rFonts w:cs="Times New Roman KK EK"/>
                <w:b/>
                <w:bCs/>
                <w:sz w:val="24"/>
                <w:szCs w:val="24"/>
              </w:rPr>
              <w:t>эксперт</w:t>
            </w:r>
          </w:p>
        </w:tc>
        <w:tc>
          <w:tcPr>
            <w:tcW w:w="25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85C" w:rsidRDefault="00F8085C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085C" w:rsidRDefault="000E3D76">
            <w:pPr>
              <w:pStyle w:val="Standard"/>
              <w:ind w:left="27" w:right="-3"/>
              <w:rPr>
                <w:rFonts w:cs="Times New Roman KK EK"/>
                <w:b/>
                <w:bCs/>
                <w:sz w:val="24"/>
                <w:szCs w:val="24"/>
              </w:rPr>
            </w:pPr>
            <w:sdt>
              <w:sdtPr>
                <w:rPr>
                  <w:rFonts w:cs="Times New Roman KK EK"/>
                  <w:b/>
                  <w:bCs/>
                  <w:sz w:val="24"/>
                  <w:szCs w:val="24"/>
                </w:rPr>
                <w:alias w:val="CurrentUser"/>
                <w:tag w:val="CurrentUser"/>
                <w:id w:val="-1533721568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rFonts w:cs="Times New Roman KK EK"/>
                    <w:b/>
                    <w:bCs/>
                    <w:sz w:val="24"/>
                    <w:szCs w:val="24"/>
                  </w:rPr>
                  <w:t>[Пользователь]</w:t>
                </w:r>
              </w:sdtContent>
            </w:sdt>
            <w:r w:rsidR="008A2572">
              <w:rPr>
                <w:rFonts w:cs="Times New Roman KK EK"/>
                <w:b/>
                <w:bCs/>
                <w:sz w:val="24"/>
                <w:szCs w:val="24"/>
              </w:rPr>
              <w:t xml:space="preserve">         </w:t>
            </w:r>
          </w:p>
        </w:tc>
      </w:tr>
    </w:tbl>
    <w:p w:rsidR="00F8085C" w:rsidRDefault="00F8085C">
      <w:pPr>
        <w:pStyle w:val="Standard"/>
        <w:jc w:val="both"/>
        <w:rPr>
          <w:sz w:val="24"/>
          <w:szCs w:val="24"/>
        </w:rPr>
      </w:pPr>
    </w:p>
    <w:p w:rsidR="00F8085C" w:rsidRDefault="00F8085C">
      <w:pPr>
        <w:pStyle w:val="Standard"/>
        <w:ind w:right="3"/>
        <w:rPr>
          <w:b/>
          <w:color w:val="FFFFFF"/>
          <w:sz w:val="24"/>
          <w:szCs w:val="24"/>
          <w:lang w:val="en-US"/>
        </w:rPr>
      </w:pPr>
    </w:p>
    <w:p w:rsidR="00F8085C" w:rsidRDefault="00F8085C">
      <w:pPr>
        <w:pStyle w:val="Standard"/>
        <w:rPr>
          <w:b/>
          <w:color w:val="FFFFFF"/>
          <w:sz w:val="24"/>
          <w:szCs w:val="24"/>
          <w:lang w:val="kk-KZ"/>
        </w:rPr>
      </w:pPr>
    </w:p>
    <w:p w:rsidR="00F8085C" w:rsidRDefault="008A2572">
      <w:pPr>
        <w:pStyle w:val="Standard"/>
        <w:ind w:left="-708" w:right="3"/>
      </w:pPr>
      <w:r>
        <w:rPr>
          <w:color w:val="FFFFFF"/>
        </w:rPr>
        <w:lastRenderedPageBreak/>
        <w:t xml:space="preserve">Исп.        </w:t>
      </w:r>
      <w:r>
        <w:rPr>
          <w:color w:val="FFFFFF"/>
          <w:lang w:val="kk-KZ"/>
        </w:rPr>
        <w:t>&lt;Пользователь&gt;</w:t>
      </w:r>
    </w:p>
    <w:sectPr w:rsidR="00F8085C">
      <w:pgSz w:w="11905" w:h="16837"/>
      <w:pgMar w:top="567" w:right="851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572" w:rsidRDefault="008A2572">
      <w:r>
        <w:separator/>
      </w:r>
    </w:p>
  </w:endnote>
  <w:endnote w:type="continuationSeparator" w:id="0">
    <w:p w:rsidR="008A2572" w:rsidRDefault="008A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572" w:rsidRDefault="008A2572">
      <w:r>
        <w:rPr>
          <w:color w:val="000000"/>
        </w:rPr>
        <w:separator/>
      </w:r>
    </w:p>
  </w:footnote>
  <w:footnote w:type="continuationSeparator" w:id="0">
    <w:p w:rsidR="008A2572" w:rsidRDefault="008A2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8085C"/>
    <w:rsid w:val="000E3D76"/>
    <w:rsid w:val="00620026"/>
    <w:rsid w:val="008A2572"/>
    <w:rsid w:val="00C16483"/>
    <w:rsid w:val="00F8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CCF1"/>
  <w15:docId w15:val="{7BEB1C36-0BAA-42D2-A188-9AA16C7A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0E3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FDB6C3-4A54-4812-903D-94805E1F1556}"/>
      </w:docPartPr>
      <w:docPartBody>
        <w:p w:rsidR="00000000" w:rsidRDefault="009301B9">
          <w:r w:rsidRPr="00337DA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B9"/>
    <w:rsid w:val="009301B9"/>
    <w:rsid w:val="00CE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01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Mukhtar</dc:creator>
  <cp:lastModifiedBy>Certified Windows</cp:lastModifiedBy>
  <cp:revision>4</cp:revision>
  <cp:lastPrinted>2000-06-26T11:58:00Z</cp:lastPrinted>
  <dcterms:created xsi:type="dcterms:W3CDTF">2017-11-27T11:50:00Z</dcterms:created>
  <dcterms:modified xsi:type="dcterms:W3CDTF">2017-11-27T11:59:00Z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