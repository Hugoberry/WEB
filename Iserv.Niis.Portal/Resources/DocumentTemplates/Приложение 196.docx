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F9A" w:rsidRDefault="003863E2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962"/>
          <w:tab w:val="left" w:pos="4964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ind w:left="4962" w:right="342" w:hanging="4253"/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Форма ИЗ-1 И.П</w:t>
      </w:r>
      <w:r>
        <w:rPr>
          <w:rFonts w:ascii="Times New Roman" w:eastAsia="Times New Roman" w:hAnsi="Times New Roman" w:cs="Times New Roman"/>
          <w:b/>
          <w:bCs/>
        </w:rPr>
        <w:t>.</w:t>
      </w:r>
      <w:r>
        <w:rPr>
          <w:rFonts w:ascii="Times New Roman" w:eastAsia="Times New Roman" w:hAnsi="Times New Roman" w:cs="Times New Roman"/>
        </w:rPr>
        <w:t xml:space="preserve">                                               Приложение1</w:t>
      </w:r>
    </w:p>
    <w:p w:rsidR="008B4F9A" w:rsidRDefault="003863E2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536"/>
          <w:tab w:val="left" w:pos="4678"/>
          <w:tab w:val="left" w:pos="4962"/>
          <w:tab w:val="left" w:pos="5245"/>
          <w:tab w:val="left" w:pos="5387"/>
          <w:tab w:val="left" w:pos="5529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ind w:left="4962" w:right="342" w:hanging="709"/>
      </w:pPr>
      <w:r>
        <w:rPr>
          <w:rFonts w:ascii="Times New Roman" w:eastAsia="Times New Roman" w:hAnsi="Times New Roman" w:cs="Times New Roman"/>
        </w:rPr>
        <w:t xml:space="preserve">              к Инструкции по составлению, оформлению и рассмотрению заявки на выдачу инновационного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патента </w:t>
      </w:r>
      <w:r>
        <w:rPr>
          <w:rFonts w:ascii="Times New Roman" w:eastAsia="Times New Roman" w:hAnsi="Times New Roman" w:cs="Times New Roman"/>
        </w:rPr>
        <w:t>или патента на изобретение</w:t>
      </w:r>
    </w:p>
    <w:tbl>
      <w:tblPr>
        <w:tblW w:w="9513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555"/>
        <w:gridCol w:w="165"/>
        <w:gridCol w:w="2265"/>
        <w:gridCol w:w="135"/>
        <w:gridCol w:w="150"/>
        <w:gridCol w:w="840"/>
        <w:gridCol w:w="1050"/>
        <w:gridCol w:w="510"/>
        <w:gridCol w:w="1848"/>
      </w:tblGrid>
      <w:tr w:rsidR="008B4F9A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1995" w:type="dxa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page">
                        <wp:posOffset>-636879</wp:posOffset>
                      </wp:positionH>
                      <wp:positionV relativeFrom="page">
                        <wp:posOffset>-589330</wp:posOffset>
                      </wp:positionV>
                      <wp:extent cx="69210" cy="212726"/>
                      <wp:effectExtent l="0" t="0" r="6990" b="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0" cy="2127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8B4F9A" w:rsidRDefault="008B4F9A"/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1" o:spid="_x0000_s1026" style="position:absolute;left:0;text-align:left;margin-left:-50.15pt;margin-top:-46.4pt;width:5.45pt;height:16.75pt;z-index:-25165824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" stroked="f">
                      <v:textbox inset="0,0,0,0">
                        <w:txbxContent>
                          <w:p w:rsidR="008B4F9A" w:rsidRDefault="008B4F9A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page">
                        <wp:posOffset>75620</wp:posOffset>
                      </wp:positionH>
                      <wp:positionV relativeFrom="page">
                        <wp:posOffset>-31638</wp:posOffset>
                      </wp:positionV>
                      <wp:extent cx="69210" cy="842006"/>
                      <wp:effectExtent l="0" t="0" r="6990" b="15244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0" cy="8420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8B4F9A" w:rsidRDefault="008B4F9A"/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2" o:spid="_x0000_s1027" style="position:absolute;left:0;text-align:left;margin-left:5.95pt;margin-top:-2.5pt;width:5.45pt;height:66.3pt;z-index:-25165721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" filled="f" stroked="f">
                      <v:textbox inset="0,0,0,0">
                        <w:txbxContent>
                          <w:p w:rsidR="008B4F9A" w:rsidRDefault="008B4F9A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>Дата поступления</w:t>
            </w:r>
          </w:p>
          <w:p w:rsidR="008B4F9A" w:rsidRDefault="003863E2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" behindDoc="1" locked="0" layoutInCell="1" allowOverlap="1">
                      <wp:simplePos x="0" y="0"/>
                      <wp:positionH relativeFrom="page">
                        <wp:posOffset>2023932</wp:posOffset>
                      </wp:positionH>
                      <wp:positionV relativeFrom="page">
                        <wp:posOffset>39959</wp:posOffset>
                      </wp:positionV>
                      <wp:extent cx="631" cy="631"/>
                      <wp:effectExtent l="0" t="0" r="37469" b="37469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1" cy="631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0789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11E85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единительная линия 3" o:spid="_x0000_s1026" type="#_x0000_t32" style="position:absolute;margin-left:159.35pt;margin-top:3.15pt;width:.05pt;height:.0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" strokeweight=".29969mm">
                      <w10:wrap anchorx="page" anchory="page"/>
                    </v:shape>
                  </w:pict>
                </mc:Fallback>
              </mc:AlternateConten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RequestDateCreate"/>
              <w:tag w:val="RequestDateCreate"/>
              <w:id w:val="-1351331786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jc w:val="both"/>
                </w:pPr>
                <w:r>
                  <w:rPr>
                    <w:rFonts w:ascii="Times New Roman" w:eastAsia="Times New Roman" w:hAnsi="Times New Roman" w:cs="Times New Roman"/>
                  </w:rPr>
                  <w:t>[Дата поступления]</w:t>
                </w:r>
              </w:p>
            </w:sdtContent>
          </w:sdt>
        </w:tc>
        <w:tc>
          <w:tcPr>
            <w:tcW w:w="3270" w:type="dxa"/>
            <w:gridSpan w:val="5"/>
            <w:tcBorders>
              <w:top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tabs>
                <w:tab w:val="left" w:pos="229"/>
                <w:tab w:val="left" w:pos="371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371" w:hanging="37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(85) Дата перевода международной заявки на национальную фазу</w:t>
            </w:r>
          </w:p>
        </w:tc>
        <w:tc>
          <w:tcPr>
            <w:tcW w:w="240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3" behindDoc="1" locked="0" layoutInCell="1" allowOverlap="1">
                      <wp:simplePos x="0" y="0"/>
                      <wp:positionH relativeFrom="page">
                        <wp:posOffset>2327788</wp:posOffset>
                      </wp:positionH>
                      <wp:positionV relativeFrom="page">
                        <wp:posOffset>-571682</wp:posOffset>
                      </wp:positionV>
                      <wp:extent cx="69210" cy="212726"/>
                      <wp:effectExtent l="0" t="0" r="6990" b="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0" cy="2127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8B4F9A" w:rsidRDefault="008B4F9A"/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4" o:spid="_x0000_s1028" style="position:absolute;left:0;text-align:left;margin-left:183.3pt;margin-top:-45pt;width:5.45pt;height:16.75pt;z-index:-503316477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" stroked="f">
                      <v:textbox inset="0,0,0,0">
                        <w:txbxContent>
                          <w:p w:rsidR="008B4F9A" w:rsidRDefault="008B4F9A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</w:rPr>
              <w:t>(21)  Регистрационный №</w:t>
            </w:r>
          </w:p>
          <w:p w:rsidR="008B4F9A" w:rsidRDefault="008B4F9A"/>
          <w:sdt>
            <w:sdtPr>
              <w:rPr>
                <w:rFonts w:ascii="Times New Roman" w:eastAsia="Times New Roman" w:hAnsi="Times New Roman" w:cs="Times New Roman"/>
              </w:rPr>
              <w:alias w:val="RequestNumber"/>
              <w:tag w:val="RequestNumber"/>
              <w:id w:val="-1571418962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jc w:val="both"/>
                </w:pPr>
                <w:r w:rsidRPr="001148D3">
                  <w:rPr>
                    <w:rFonts w:ascii="Times New Roman" w:eastAsia="Times New Roman" w:hAnsi="Times New Roman" w:cs="Times New Roman"/>
                  </w:rPr>
                  <w:t>[Номер заявки]</w:t>
                </w:r>
              </w:p>
            </w:sdtContent>
          </w:sdt>
        </w:tc>
        <w:tc>
          <w:tcPr>
            <w:tcW w:w="1848" w:type="dxa"/>
            <w:tcBorders>
              <w:top w:val="single" w:sz="2" w:space="0" w:color="000000"/>
              <w:left w:val="single" w:sz="2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ind w:left="1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(22) Дата подачи</w:t>
            </w:r>
          </w:p>
          <w:p w:rsidR="008B4F9A" w:rsidRDefault="008B4F9A">
            <w:pPr>
              <w:pStyle w:val="Standard"/>
              <w:ind w:left="16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Pr="00D320AD" w:rsidRDefault="00D320AD" w:rsidP="00D320AD">
            <w:pPr>
              <w:pStyle w:val="Standard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&lt;</w:t>
            </w:r>
            <w:r>
              <w:rPr>
                <w:rFonts w:ascii="Times New Roman" w:eastAsia="Times New Roman" w:hAnsi="Times New Roman" w:cs="Times New Roman"/>
              </w:rPr>
              <w:t>Дата подачи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&gt;</w:t>
            </w:r>
          </w:p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trHeight w:val="320"/>
          <w:jc w:val="right"/>
        </w:trPr>
        <w:tc>
          <w:tcPr>
            <w:tcW w:w="1995" w:type="dxa"/>
            <w:tcBorders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8B4F9A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70" w:type="dxa"/>
            <w:gridSpan w:val="5"/>
            <w:tcBorders>
              <w:left w:val="single" w:sz="2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</w:rPr>
              <w:alias w:val="TransferDateWithCode"/>
              <w:tag w:val="TransferDateWithCode"/>
              <w:id w:val="-74592609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 w:rsidRPr="001148D3">
                  <w:rPr>
                    <w:rFonts w:ascii="Times New Roman" w:eastAsia="Times New Roman" w:hAnsi="Times New Roman" w:cs="Times New Roman"/>
                  </w:rPr>
                  <w:t>[85]</w:t>
                </w:r>
              </w:p>
            </w:sdtContent>
          </w:sdt>
        </w:tc>
        <w:tc>
          <w:tcPr>
            <w:tcW w:w="2400" w:type="dxa"/>
            <w:gridSpan w:val="3"/>
            <w:tcBorders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848" w:type="dxa"/>
            <w:tcBorders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8B4F9A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trHeight w:val="1635"/>
          <w:jc w:val="right"/>
        </w:trPr>
        <w:tc>
          <w:tcPr>
            <w:tcW w:w="9513" w:type="dxa"/>
            <w:gridSpan w:val="10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ind w:left="5" w:right="5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5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(86) регистрационный номер 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международной заявки и дата международной подачи, установленные получающим ведомством</w:t>
            </w:r>
          </w:p>
          <w:p w:rsidR="008B4F9A" w:rsidRDefault="003863E2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6" name="Графический объект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(87)  номер и дата международной публикации международной заявки</w:t>
            </w:r>
          </w:p>
          <w:p w:rsidR="008B4F9A" w:rsidRDefault="003863E2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7" name="Графический объект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(96) номер евразийской заявки и дата подачи заявки, установленные получающим ведомством</w:t>
            </w:r>
          </w:p>
          <w:p w:rsidR="008B4F9A" w:rsidRDefault="003863E2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8" name="Графический объект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(97) номер и д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ата публикации евразийской заявки  </w:t>
            </w:r>
            <w:bookmarkStart w:id="0" w:name="_GoBack"/>
            <w:bookmarkEnd w:id="0"/>
          </w:p>
          <w:p w:rsidR="008B4F9A" w:rsidRDefault="008B4F9A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4980" w:type="dxa"/>
            <w:gridSpan w:val="4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0" w:type="dxa"/>
              <w:left w:w="56" w:type="dxa"/>
              <w:bottom w:w="0" w:type="dxa"/>
              <w:right w:w="56" w:type="dxa"/>
            </w:tcMar>
          </w:tcPr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4" behindDoc="1" locked="0" layoutInCell="1" allowOverlap="1">
                      <wp:simplePos x="0" y="0"/>
                      <wp:positionH relativeFrom="page">
                        <wp:posOffset>39227</wp:posOffset>
                      </wp:positionH>
                      <wp:positionV relativeFrom="page">
                        <wp:posOffset>64099</wp:posOffset>
                      </wp:positionV>
                      <wp:extent cx="69210" cy="6710040"/>
                      <wp:effectExtent l="0" t="0" r="6990" b="14610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10" cy="6710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 val="solid"/>
                              </a:ln>
                            </wps:spPr>
                            <wps:txbx>
                              <w:txbxContent>
                                <w:p w:rsidR="008B4F9A" w:rsidRDefault="008B4F9A"/>
                              </w:txbxContent>
                            </wps:txbx>
                            <wps:bodyPr vert="horz" wrap="none" lIns="0" tIns="0" rIns="0" bIns="0" anchor="ctr" anchorCtr="1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рямоугольник 9" o:spid="_x0000_s1029" style="position:absolute;left:0;text-align:left;margin-left:3.1pt;margin-top:5.05pt;width:5.45pt;height:528.35pt;z-index:-50331647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" filled="f" stroked="f">
                      <v:textbox inset="0,0,0,0">
                        <w:txbxContent>
                          <w:p w:rsidR="008B4F9A" w:rsidRDefault="008B4F9A"/>
                        </w:txbxContent>
                      </v:textbox>
                      <w10:wrap anchorx="page" anchory="page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ЗАЯВЛЕНИЕ</w:t>
            </w:r>
          </w:p>
          <w:p w:rsidR="008B4F9A" w:rsidRDefault="003863E2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 выдаче инновационного патента</w:t>
            </w:r>
          </w:p>
          <w:p w:rsidR="008B4F9A" w:rsidRDefault="003863E2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Республики Казахстан</w:t>
            </w:r>
          </w:p>
          <w:p w:rsidR="008B4F9A" w:rsidRDefault="003863E2">
            <w:pPr>
              <w:pStyle w:val="Standard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 изобретение</w:t>
            </w:r>
          </w:p>
          <w:p w:rsidR="008B4F9A" w:rsidRDefault="008B4F9A">
            <w:pPr>
              <w:pStyle w:val="Standard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33" w:type="dxa"/>
            <w:gridSpan w:val="6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56" w:type="dxa"/>
              <w:bottom w:w="0" w:type="dxa"/>
              <w:right w:w="56" w:type="dxa"/>
            </w:tcMar>
          </w:tcPr>
          <w:p w:rsidR="008B4F9A" w:rsidRDefault="003863E2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В РГКП «Национальный институт интеллектуальной собственности»</w:t>
            </w:r>
          </w:p>
          <w:p w:rsidR="008B4F9A" w:rsidRDefault="003863E2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Комитета по правам интеллектуальной собственности</w:t>
            </w:r>
          </w:p>
          <w:p w:rsidR="008B4F9A" w:rsidRDefault="003863E2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Министерства Юстиции 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Республики Казахстан</w:t>
            </w:r>
          </w:p>
          <w:p w:rsidR="008B4F9A" w:rsidRDefault="008B4F9A">
            <w:pPr>
              <w:pStyle w:val="Textbody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8B4F9A" w:rsidRDefault="008B4F9A">
            <w:pPr>
              <w:pStyle w:val="Textbody"/>
              <w:rPr>
                <w:sz w:val="14"/>
                <w:szCs w:val="14"/>
              </w:rPr>
            </w:pPr>
          </w:p>
          <w:p w:rsidR="008B4F9A" w:rsidRDefault="003863E2">
            <w:pPr>
              <w:pStyle w:val="Standard"/>
              <w:jc w:val="center"/>
            </w:pPr>
            <w:r>
              <w:rPr>
                <w:sz w:val="14"/>
                <w:szCs w:val="14"/>
              </w:rPr>
              <w:t>010000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, г. Астана, Левобережье, Дом Министерств,</w:t>
            </w:r>
          </w:p>
          <w:p w:rsidR="008B4F9A" w:rsidRDefault="003863E2">
            <w:pPr>
              <w:pStyle w:val="Standard"/>
              <w:jc w:val="center"/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Ул. 35, дом 8, подъезд В13, корпус 4</w:t>
            </w:r>
          </w:p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trHeight w:val="2042"/>
          <w:jc w:val="right"/>
        </w:trPr>
        <w:tc>
          <w:tcPr>
            <w:tcW w:w="7155" w:type="dxa"/>
            <w:gridSpan w:val="8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510"/>
              <w:jc w:val="both"/>
            </w:pPr>
            <w:r>
              <w:rPr>
                <w:rFonts w:ascii="Times New Roman" w:eastAsia="Times New Roman" w:hAnsi="Times New Roman" w:cs="Times New Roman"/>
              </w:rPr>
              <w:t>Предоставляя указанные ниже документы, прошу (просим) выдать       инновационный патент  Республики Казахстан на имя заявителя(ей)</w:t>
            </w:r>
          </w:p>
          <w:p w:rsidR="008B4F9A" w:rsidRDefault="003863E2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(71)   </w:t>
            </w:r>
            <w:r>
              <w:rPr>
                <w:rFonts w:ascii="Times New Roman" w:eastAsia="Times New Roman" w:hAnsi="Times New Roman" w:cs="Times New Roman"/>
              </w:rPr>
              <w:t>Заявитель(и):</w:t>
            </w:r>
          </w:p>
          <w:p w:rsidR="008B4F9A" w:rsidRDefault="008B4F9A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sdt>
            <w:sdtPr>
              <w:rPr>
                <w:rFonts w:ascii="Times New Roman" w:eastAsia="Times New Roman" w:hAnsi="Times New Roman" w:cs="Times New Roman"/>
              </w:rPr>
              <w:alias w:val="Declarants"/>
              <w:tag w:val="Declarants"/>
              <w:id w:val="-801387991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[Заявители]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</w:rPr>
              <w:alias w:val="ApplicantAddress"/>
              <w:tag w:val="ApplicantAddress"/>
              <w:id w:val="90431815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адрес заявителя]</w:t>
                </w:r>
              </w:p>
            </w:sdtContent>
          </w:sdt>
          <w:p w:rsidR="008B4F9A" w:rsidRDefault="008B4F9A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3863E2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(указывается полное имя или наименование и местожительство или местонахождение.</w:t>
            </w:r>
          </w:p>
          <w:p w:rsidR="008B4F9A" w:rsidRDefault="003863E2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Данные о местожительстве авторов-заявителей приводятся в графе, рядом с графой с кодом (72)</w:t>
            </w:r>
          </w:p>
        </w:tc>
        <w:tc>
          <w:tcPr>
            <w:tcW w:w="2358" w:type="dxa"/>
            <w:gridSpan w:val="2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224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245"/>
            </w:tblGrid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021"/>
              </w:trPr>
              <w:tc>
                <w:tcPr>
                  <w:tcW w:w="2245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Код страны</w:t>
                  </w:r>
                </w:p>
                <w:p w:rsidR="008B4F9A" w:rsidRDefault="003863E2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по стандарту</w:t>
                  </w:r>
                </w:p>
                <w:p w:rsidR="008B4F9A" w:rsidRDefault="003863E2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ВОИС ST.3</w:t>
                  </w:r>
                </w:p>
                <w:p w:rsidR="008B4F9A" w:rsidRDefault="003863E2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(если он установлен) </w:t>
                  </w: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177"/>
              </w:trPr>
              <w:tc>
                <w:tcPr>
                  <w:tcW w:w="2245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</w:tcPr>
                <w:p w:rsidR="008B4F9A" w:rsidRDefault="008B4F9A">
                  <w:pPr>
                    <w:pStyle w:val="Standard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8B4F9A" w:rsidRDefault="008B4F9A"/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trHeight w:val="2500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Заполняется только при испрашивании приоритета по дате, более ранней, чем дата подачи заявки в НИИС</w:t>
            </w:r>
          </w:p>
          <w:p w:rsidR="008B4F9A" w:rsidRDefault="003863E2">
            <w:pPr>
              <w:pStyle w:val="Standard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Прошу (просим) установить приоритет изобретения по дате:</w:t>
            </w:r>
          </w:p>
          <w:p w:rsidR="008B4F9A" w:rsidRDefault="003863E2">
            <w:pPr>
              <w:pStyle w:val="Standard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0" name="Графический объект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подачи первой(ых) заявки(ок) в государстве-участнике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Парижской конвенции (п.2 ст.20 Закона)</w:t>
            </w:r>
          </w:p>
          <w:p w:rsidR="008B4F9A" w:rsidRDefault="003863E2">
            <w:pPr>
              <w:pStyle w:val="Standard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1" name="Графический объект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подачи более ранней заявки в НИИС в соответствии с п. 4 ст. 20 Закона</w:t>
            </w:r>
          </w:p>
          <w:p w:rsidR="008B4F9A" w:rsidRDefault="003863E2">
            <w:pPr>
              <w:pStyle w:val="Standard"/>
              <w:spacing w:line="360" w:lineRule="auto"/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подачи первоначальной заявки в НИИС в соответствии с п. 5 ст. 20 Закона</w:t>
            </w:r>
          </w:p>
          <w:p w:rsidR="008B4F9A" w:rsidRDefault="003863E2">
            <w:pPr>
              <w:pStyle w:val="Standard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2" name="Графический объект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приоритета первоначальной заявки (п.5 ст. 20 Закона)</w:t>
            </w:r>
          </w:p>
          <w:p w:rsidR="008B4F9A" w:rsidRDefault="003863E2">
            <w:pPr>
              <w:pStyle w:val="Standard"/>
              <w:spacing w:line="360" w:lineRule="auto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sz w:val="18"/>
                <w:szCs w:val="18"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3" name="Графический объект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(номер заявки _____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____________, дата подачи _________________)</w:t>
            </w:r>
          </w:p>
          <w:p w:rsidR="008B4F9A" w:rsidRDefault="003863E2">
            <w:pPr>
              <w:pStyle w:val="Standard"/>
              <w:spacing w:line="360" w:lineRule="auto"/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поступления дополнительных материалов к более ранней заявке (п. 3 ст. 20 Закона)</w:t>
            </w:r>
          </w:p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25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ind w:left="470" w:right="5" w:hanging="40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(31) № первой, более ранней, первоначаль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softHyphen/>
              <w:t>ной заявки</w:t>
            </w:r>
          </w:p>
        </w:tc>
        <w:tc>
          <w:tcPr>
            <w:tcW w:w="271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ind w:left="95" w:right="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(32) Дата испрашиваемого</w:t>
            </w:r>
          </w:p>
          <w:p w:rsidR="008B4F9A" w:rsidRDefault="003863E2">
            <w:pPr>
              <w:pStyle w:val="Standard"/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приоритета</w:t>
            </w:r>
          </w:p>
        </w:tc>
        <w:tc>
          <w:tcPr>
            <w:tcW w:w="424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ind w:left="510" w:hanging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(33) Код страны подачи по ST.3 (при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испрашивании конвенционного при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softHyphen/>
              <w:t>ори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softHyphen/>
              <w:t>тета)</w:t>
            </w:r>
          </w:p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trHeight w:val="354"/>
          <w:jc w:val="right"/>
        </w:trPr>
        <w:tc>
          <w:tcPr>
            <w:tcW w:w="2550" w:type="dxa"/>
            <w:gridSpan w:val="2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</w:rPr>
              <w:alias w:val="Priority31"/>
              <w:tag w:val="Priority31"/>
              <w:id w:val="-615823757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PRIORITET_31]</w:t>
                </w:r>
              </w:p>
            </w:sdtContent>
          </w:sdt>
        </w:tc>
        <w:tc>
          <w:tcPr>
            <w:tcW w:w="2715" w:type="dxa"/>
            <w:gridSpan w:val="4"/>
            <w:tcBorders>
              <w:lef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  <w:sz w:val="18"/>
                <w:szCs w:val="18"/>
              </w:rPr>
              <w:alias w:val="Priority32"/>
              <w:tag w:val="Priority32"/>
              <w:id w:val="-111908095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PRIORITET_32]</w:t>
                </w:r>
              </w:p>
            </w:sdtContent>
          </w:sdt>
          <w:p w:rsidR="008B4F9A" w:rsidRDefault="008B4F9A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248" w:type="dxa"/>
            <w:gridSpan w:val="4"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sdt>
            <w:sdtPr>
              <w:rPr>
                <w:rFonts w:ascii="Times New Roman" w:eastAsia="Times New Roman" w:hAnsi="Times New Roman" w:cs="Times New Roman"/>
                <w:sz w:val="18"/>
                <w:szCs w:val="18"/>
              </w:rPr>
              <w:alias w:val="Priority33"/>
              <w:tag w:val="Priority33"/>
              <w:id w:val="-800454221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</w:pP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  <w:lang w:val="en-US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  <w:sz w:val="18"/>
                    <w:szCs w:val="18"/>
                  </w:rPr>
                  <w:t>PRIORITET_33]</w:t>
                </w:r>
              </w:p>
            </w:sdtContent>
          </w:sdt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trHeight w:val="1140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(54)  Название  изобретения</w: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RequestNameRu"/>
              <w:tag w:val="RequestNameRu"/>
              <w:id w:val="1423610755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[НаименованиеRU]</w:t>
                </w:r>
              </w:p>
            </w:sdtContent>
          </w:sdt>
          <w:p w:rsidR="008B4F9A" w:rsidRDefault="003863E2">
            <w:pPr>
              <w:pStyle w:val="Standard"/>
              <w:jc w:val="both"/>
            </w:pPr>
            <w:r>
              <w:rPr>
                <w:rFonts w:ascii="Times New Roman" w:eastAsia="Times New Roman" w:hAnsi="Times New Roman" w:cs="Times New Roman"/>
                <w:noProof/>
                <w:lang w:bidi="ar-SA"/>
              </w:rPr>
              <w:drawing>
                <wp:inline distT="0" distB="0" distL="0" distR="0">
                  <wp:extent cx="171358" cy="171358"/>
                  <wp:effectExtent l="0" t="0" r="92" b="92"/>
                  <wp:docPr id="14" name="Графический объект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58" cy="171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Соблюдены требования п. 4 ст. 9 Закона</w:t>
            </w:r>
          </w:p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Адрес для переписки (полный почтовый адрес и имя адресата)</w: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CorrespondenceContact"/>
              <w:tag w:val="CorrespondenceContact"/>
              <w:id w:val="1507784243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</w:t>
                </w:r>
                <w:r w:rsidR="003863E2">
                  <w:rPr>
                    <w:rFonts w:ascii="Times New Roman" w:eastAsia="Times New Roman" w:hAnsi="Times New Roman" w:cs="Times New Roman"/>
                  </w:rPr>
                  <w:t xml:space="preserve">Контакт для </w:t>
                </w:r>
                <w:r>
                  <w:rPr>
                    <w:rFonts w:ascii="Times New Roman" w:eastAsia="Times New Roman" w:hAnsi="Times New Roman" w:cs="Times New Roman"/>
                  </w:rPr>
                  <w:t>переписки]</w:t>
                </w:r>
              </w:p>
            </w:sdtContent>
          </w:sdt>
          <w:sdt>
            <w:sdtPr>
              <w:rPr>
                <w:rFonts w:ascii="Times New Roman" w:eastAsia="Times New Roman" w:hAnsi="Times New Roman" w:cs="Times New Roman"/>
              </w:rPr>
              <w:alias w:val="CorrespondenceAddress"/>
              <w:tag w:val="CorrespondenceAddress"/>
              <w:id w:val="1752229760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jc w:val="both"/>
                  <w:rPr>
                    <w:rFonts w:ascii="Times New Roman" w:eastAsia="Times New Roman" w:hAnsi="Times New Roman" w:cs="Times New Roman"/>
                  </w:rPr>
                </w:pPr>
                <w:r w:rsidRPr="001148D3">
                  <w:rPr>
                    <w:rFonts w:ascii="Times New Roman" w:eastAsia="Times New Roman" w:hAnsi="Times New Roman" w:cs="Times New Roman"/>
                  </w:rPr>
                  <w:t>[адрес для переписки]</w:t>
                </w:r>
              </w:p>
            </w:sdtContent>
          </w:sdt>
          <w:p w:rsidR="008B4F9A" w:rsidRDefault="008B4F9A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3863E2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Телефон: </w:t>
            </w:r>
            <w:sdt>
              <w:sdtPr>
                <w:rPr>
                  <w:rFonts w:ascii="Times New Roman" w:eastAsia="Times New Roman" w:hAnsi="Times New Roman" w:cs="Times New Roman"/>
                </w:rPr>
                <w:alias w:val="CorrespondencePhone"/>
                <w:tag w:val="CorrespondencePhone"/>
                <w:id w:val="-782118763"/>
                <w:placeholder>
                  <w:docPart w:val="DefaultPlaceholder_-1854013440"/>
                </w:placeholder>
                <w:text/>
              </w:sdtPr>
              <w:sdtContent>
                <w:r w:rsidR="001148D3" w:rsidRPr="001148D3">
                  <w:rPr>
                    <w:rFonts w:ascii="Times New Roman" w:eastAsia="Times New Roman" w:hAnsi="Times New Roman" w:cs="Times New Roman"/>
                  </w:rPr>
                  <w:t>[телефон адреса для переписки]</w:t>
                </w:r>
              </w:sdtContent>
            </w:sdt>
            <w:r>
              <w:rPr>
                <w:rFonts w:ascii="Times New Roman" w:eastAsia="Times New Roman" w:hAnsi="Times New Roman" w:cs="Times New Roman"/>
              </w:rPr>
              <w:t xml:space="preserve">                        Факс: </w:t>
            </w:r>
            <w:sdt>
              <w:sdtPr>
                <w:rPr>
                  <w:rFonts w:ascii="Times New Roman" w:eastAsia="Times New Roman" w:hAnsi="Times New Roman" w:cs="Times New Roman"/>
                </w:rPr>
                <w:alias w:val="CorrespondencePhoneFax"/>
                <w:tag w:val="CorrespondencePhoneFax"/>
                <w:id w:val="1314760169"/>
                <w:placeholder>
                  <w:docPart w:val="DefaultPlaceholder_-1854013440"/>
                </w:placeholder>
                <w:text/>
              </w:sdtPr>
              <w:sdtContent>
                <w:r w:rsidR="001148D3" w:rsidRPr="001148D3">
                  <w:rPr>
                    <w:rFonts w:ascii="Times New Roman" w:eastAsia="Times New Roman" w:hAnsi="Times New Roman" w:cs="Times New Roman"/>
                  </w:rPr>
                  <w:t>[</w:t>
                </w:r>
                <w:r w:rsidR="001148D3">
                  <w:rPr>
                    <w:rFonts w:ascii="Times New Roman" w:eastAsia="Times New Roman" w:hAnsi="Times New Roman" w:cs="Times New Roman"/>
                  </w:rPr>
                  <w:t>факс адреса для переписки]</w:t>
                </w:r>
              </w:sdtContent>
            </w:sdt>
          </w:p>
          <w:p w:rsidR="008B4F9A" w:rsidRDefault="008B4F9A">
            <w:pPr>
              <w:pStyle w:val="Standard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8B4F9A" w:rsidRDefault="003863E2">
            <w:pPr>
              <w:pStyle w:val="Standard"/>
              <w:ind w:left="410" w:right="5" w:hanging="390"/>
            </w:pPr>
            <w:r>
              <w:rPr>
                <w:rFonts w:ascii="Times New Roman" w:eastAsia="Times New Roman" w:hAnsi="Times New Roman" w:cs="Times New Roman"/>
              </w:rPr>
              <w:t xml:space="preserve">(74)  Патентный поверенный (полное имя, регистрационный номер) или представитель заявителя(ей) (полное  имя или </w:t>
            </w:r>
            <w:r>
              <w:rPr>
                <w:rFonts w:ascii="Times New Roman" w:eastAsia="Times New Roman" w:hAnsi="Times New Roman" w:cs="Times New Roman"/>
              </w:rPr>
              <w:t>наименование)</w:t>
            </w:r>
          </w:p>
          <w:sdt>
            <w:sdtPr>
              <w:rPr>
                <w:rFonts w:ascii="Times New Roman" w:eastAsia="Times New Roman" w:hAnsi="Times New Roman" w:cs="Times New Roman"/>
              </w:rPr>
              <w:alias w:val="PatentAttorney"/>
              <w:tag w:val="PatentAttorney"/>
              <w:id w:val="-1909366947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jc w:val="both"/>
                </w:pPr>
                <w:r w:rsidRPr="001148D3">
                  <w:rPr>
                    <w:rFonts w:ascii="Times New Roman" w:eastAsia="Times New Roman" w:hAnsi="Times New Roman" w:cs="Times New Roman"/>
                  </w:rPr>
                  <w:t>[</w:t>
                </w:r>
                <w:r>
                  <w:rPr>
                    <w:rFonts w:ascii="Times New Roman" w:eastAsia="Times New Roman" w:hAnsi="Times New Roman" w:cs="Times New Roman"/>
                  </w:rPr>
                  <w:t>74]</w:t>
                </w:r>
              </w:p>
            </w:sdtContent>
          </w:sdt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jc w:val="right"/>
        </w:trPr>
        <w:tc>
          <w:tcPr>
            <w:tcW w:w="5115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495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135"/>
              <w:gridCol w:w="969"/>
              <w:gridCol w:w="850"/>
            </w:tblGrid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8"/>
                      <w:szCs w:val="18"/>
                      <w:lang w:bidi="ar-SA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14" behindDoc="1" locked="0" layoutInCell="1" allowOverlap="1">
                            <wp:simplePos x="0" y="0"/>
                            <wp:positionH relativeFrom="page">
                              <wp:posOffset>-235458</wp:posOffset>
                            </wp:positionH>
                            <wp:positionV relativeFrom="page">
                              <wp:posOffset>-244419</wp:posOffset>
                            </wp:positionV>
                            <wp:extent cx="69210" cy="212726"/>
                            <wp:effectExtent l="0" t="0" r="6990" b="0"/>
                            <wp:wrapNone/>
                            <wp:docPr id="15" name="Прямоугольник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210" cy="2127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  <a:prstDash val="solid"/>
                                    </a:ln>
                                  </wps:spPr>
                                  <wps:txbx>
                                    <w:txbxContent>
                                      <w:p w:rsidR="008B4F9A" w:rsidRDefault="008B4F9A"/>
                                    </w:txbxContent>
                                  </wps:txbx>
                                  <wps:bodyPr vert="horz" wrap="none" lIns="0" tIns="0" rIns="0" bIns="0" anchor="ctr" anchorCtr="1" compatLnSpc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Прямоугольник 15" o:spid="_x0000_s1030" style="position:absolute;left:0;text-align:left;margin-left:-18.55pt;margin-top:-19.25pt;width:5.45pt;height:16.75pt;z-index:-50331646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" stroked="f">
                            <v:textbox inset="0,0,0,0">
                              <w:txbxContent>
                                <w:p w:rsidR="008B4F9A" w:rsidRDefault="008B4F9A"/>
                              </w:txbxContent>
                            </v:textbox>
                            <w10:wrap anchorx="page" anchory="page"/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Перечень прилагаемых документов</w:t>
                  </w:r>
                </w:p>
              </w:tc>
              <w:tc>
                <w:tcPr>
                  <w:tcW w:w="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Кол-во л. в 1 экз.</w:t>
                  </w: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Кол-во экз.</w:t>
                  </w: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6" name="Графический объект1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приложение к заявлению</w:t>
                  </w:r>
                </w:p>
              </w:tc>
              <w:tc>
                <w:tcPr>
                  <w:tcW w:w="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7" name="Графический объект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описание изобретения</w:t>
                  </w:r>
                </w:p>
              </w:tc>
              <w:tc>
                <w:tcPr>
                  <w:tcW w:w="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8" name="Графический объект1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формула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изобретения</w:t>
                  </w:r>
                </w:p>
              </w:tc>
              <w:tc>
                <w:tcPr>
                  <w:tcW w:w="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19" name="Графический объект1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чертеж(и) и иные материалы</w:t>
                  </w:r>
                </w:p>
              </w:tc>
              <w:tc>
                <w:tcPr>
                  <w:tcW w:w="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320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0" name="Графический объект1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реферат</w:t>
                  </w:r>
                </w:p>
              </w:tc>
              <w:tc>
                <w:tcPr>
                  <w:tcW w:w="969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489"/>
              </w:trPr>
              <w:tc>
                <w:tcPr>
                  <w:tcW w:w="313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1" name="Графический объект1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 об оплате подачи заявки</w:t>
                  </w:r>
                </w:p>
              </w:tc>
              <w:tc>
                <w:tcPr>
                  <w:tcW w:w="969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2" name="Графический объект1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документ, подтверждающий наличие оснований для уменьшения размера оплаты</w:t>
                  </w:r>
                </w:p>
              </w:tc>
              <w:tc>
                <w:tcPr>
                  <w:tcW w:w="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3" name="Графический объект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копия(и) первой(ых) заявки(ок) (при испрашивании конвенционного приоритета)</w:t>
                  </w:r>
                </w:p>
              </w:tc>
              <w:tc>
                <w:tcPr>
                  <w:tcW w:w="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4" name="Графический объект1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документы заявки на иностранном языке</w:t>
                  </w:r>
                </w:p>
              </w:tc>
              <w:tc>
                <w:tcPr>
                  <w:tcW w:w="96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-2"/>
                      <w:tab w:val="left" w:pos="707"/>
                      <w:tab w:val="left" w:pos="1416"/>
                      <w:tab w:val="left" w:pos="2125"/>
                      <w:tab w:val="left" w:pos="2834"/>
                      <w:tab w:val="left" w:pos="3544"/>
                      <w:tab w:val="left" w:pos="4253"/>
                      <w:tab w:val="left" w:pos="4962"/>
                      <w:tab w:val="left" w:pos="5671"/>
                      <w:tab w:val="left" w:pos="6380"/>
                      <w:tab w:val="left" w:pos="7090"/>
                      <w:tab w:val="left" w:pos="7799"/>
                      <w:tab w:val="left" w:pos="8508"/>
                      <w:tab w:val="left" w:pos="9217"/>
                      <w:tab w:val="left" w:pos="9926"/>
                      <w:tab w:val="left" w:pos="10636"/>
                      <w:tab w:val="left" w:pos="11345"/>
                      <w:tab w:val="left" w:pos="12054"/>
                      <w:tab w:val="left" w:pos="12763"/>
                      <w:tab w:val="left" w:pos="13472"/>
                      <w:tab w:val="left" w:pos="14182"/>
                      <w:tab w:val="left" w:pos="14891"/>
                      <w:tab w:val="left" w:pos="15600"/>
                      <w:tab w:val="left" w:pos="16309"/>
                      <w:tab w:val="left" w:pos="17018"/>
                      <w:tab w:val="left" w:pos="17728"/>
                      <w:tab w:val="left" w:pos="18437"/>
                      <w:tab w:val="left" w:pos="19146"/>
                      <w:tab w:val="left" w:pos="19855"/>
                      <w:tab w:val="left" w:pos="20564"/>
                      <w:tab w:val="left" w:pos="21274"/>
                      <w:tab w:val="left" w:pos="21983"/>
                      <w:tab w:val="left" w:pos="22692"/>
                      <w:tab w:val="left" w:pos="23401"/>
                      <w:tab w:val="left" w:pos="24110"/>
                      <w:tab w:val="left" w:pos="24820"/>
                      <w:tab w:val="left" w:pos="25529"/>
                      <w:tab w:val="left" w:pos="26238"/>
                      <w:tab w:val="left" w:pos="26947"/>
                      <w:tab w:val="left" w:pos="27656"/>
                    </w:tabs>
                    <w:ind w:left="508" w:right="-2" w:hanging="510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5" name="Графический объект1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доверенность, удостоверяющая полномочия патентного поверенного или представителя</w:t>
                  </w:r>
                </w:p>
              </w:tc>
              <w:tc>
                <w:tcPr>
                  <w:tcW w:w="969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hRule="exact" w:val="525"/>
              </w:trPr>
              <w:tc>
                <w:tcPr>
                  <w:tcW w:w="3135" w:type="dxa"/>
                  <w:tcBorders>
                    <w:top w:val="single" w:sz="2" w:space="0" w:color="000000"/>
                    <w:lef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-510"/>
                      <w:tab w:val="left" w:pos="199"/>
                      <w:tab w:val="left" w:pos="908"/>
                      <w:tab w:val="left" w:pos="1617"/>
                      <w:tab w:val="left" w:pos="2326"/>
                      <w:tab w:val="left" w:pos="3036"/>
                      <w:tab w:val="left" w:pos="3745"/>
                      <w:tab w:val="left" w:pos="4454"/>
                      <w:tab w:val="left" w:pos="5163"/>
                      <w:tab w:val="left" w:pos="5872"/>
                      <w:tab w:val="left" w:pos="6582"/>
                      <w:tab w:val="left" w:pos="7291"/>
                      <w:tab w:val="left" w:pos="8000"/>
                      <w:tab w:val="left" w:pos="8709"/>
                      <w:tab w:val="left" w:pos="9418"/>
                      <w:tab w:val="left" w:pos="10128"/>
                      <w:tab w:val="left" w:pos="10837"/>
                      <w:tab w:val="left" w:pos="11546"/>
                      <w:tab w:val="left" w:pos="12255"/>
                      <w:tab w:val="left" w:pos="12964"/>
                      <w:tab w:val="left" w:pos="13674"/>
                      <w:tab w:val="left" w:pos="14383"/>
                      <w:tab w:val="left" w:pos="15092"/>
                      <w:tab w:val="left" w:pos="15801"/>
                      <w:tab w:val="left" w:pos="16510"/>
                      <w:tab w:val="left" w:pos="17220"/>
                      <w:tab w:val="left" w:pos="17929"/>
                      <w:tab w:val="left" w:pos="18638"/>
                      <w:tab w:val="left" w:pos="19347"/>
                      <w:tab w:val="left" w:pos="20056"/>
                      <w:tab w:val="left" w:pos="20766"/>
                      <w:tab w:val="left" w:pos="21475"/>
                      <w:tab w:val="left" w:pos="22184"/>
                      <w:tab w:val="left" w:pos="22893"/>
                      <w:tab w:val="left" w:pos="23602"/>
                      <w:tab w:val="left" w:pos="24312"/>
                      <w:tab w:val="left" w:pos="25021"/>
                      <w:tab w:val="left" w:pos="25730"/>
                      <w:tab w:val="left" w:pos="26439"/>
                      <w:tab w:val="left" w:pos="27148"/>
                    </w:tabs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6" name="Графический объект2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другой документ (указать)</w:t>
                  </w:r>
                </w:p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69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850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center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8B4F9A" w:rsidRDefault="008B4F9A"/>
        </w:tc>
        <w:tc>
          <w:tcPr>
            <w:tcW w:w="4398" w:type="dxa"/>
            <w:gridSpan w:val="5"/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tbl>
            <w:tblPr>
              <w:tblW w:w="437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378"/>
            </w:tblGrid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3960"/>
              </w:trPr>
              <w:tc>
                <w:tcPr>
                  <w:tcW w:w="4378" w:type="dxa"/>
                  <w:tcBorders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3863E2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mc:AlternateContent>
                      <mc:Choice Requires="wps">
                        <w:drawing>
                          <wp:anchor distT="0" distB="0" distL="114300" distR="114300" simplePos="0" relativeHeight="26" behindDoc="1" locked="0" layoutInCell="1" allowOverlap="1">
                            <wp:simplePos x="0" y="0"/>
                            <wp:positionH relativeFrom="page">
                              <wp:posOffset>2758287</wp:posOffset>
                            </wp:positionH>
                            <wp:positionV relativeFrom="page">
                              <wp:posOffset>-247710</wp:posOffset>
                            </wp:positionV>
                            <wp:extent cx="69210" cy="212726"/>
                            <wp:effectExtent l="0" t="0" r="6990" b="0"/>
                            <wp:wrapNone/>
                            <wp:docPr id="27" name="Прямоугольник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9210" cy="21272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>
                                      <a:noFill/>
                                      <a:prstDash val="solid"/>
                                    </a:ln>
                                  </wps:spPr>
                                  <wps:txbx>
                                    <w:txbxContent>
                                      <w:p w:rsidR="008B4F9A" w:rsidRDefault="008B4F9A"/>
                                    </w:txbxContent>
                                  </wps:txbx>
                                  <wps:bodyPr vert="horz" wrap="none" lIns="0" tIns="0" rIns="0" bIns="0" anchor="ctr" anchorCtr="1" compatLnSpc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Прямоугольник 27" o:spid="_x0000_s1031" style="position:absolute;left:0;text-align:left;margin-left:217.2pt;margin-top:-19.5pt;width:5.45pt;height:16.75pt;z-index:-50331645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" stroked="f">
                            <v:textbox inset="0,0,0,0">
                              <w:txbxContent>
                                <w:p w:rsidR="008B4F9A" w:rsidRDefault="008B4F9A"/>
                              </w:txbxContent>
                            </v:textbox>
                            <w10:wrap anchorx="page" anchory="page"/>
                          </v:rect>
                        </w:pict>
                      </mc:Fallback>
                    </mc:AlternateConten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Основание  для возникновения права на подачу заявки и получение инновационного патента  (без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представления  документа):</w:t>
                  </w:r>
                </w:p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3863E2">
                  <w:pPr>
                    <w:pStyle w:val="Standard"/>
                    <w:tabs>
                      <w:tab w:val="left" w:pos="358"/>
                      <w:tab w:val="left" w:pos="1067"/>
                      <w:tab w:val="left" w:pos="1776"/>
                      <w:tab w:val="left" w:pos="2485"/>
                      <w:tab w:val="left" w:pos="3194"/>
                      <w:tab w:val="left" w:pos="3904"/>
                      <w:tab w:val="left" w:pos="4613"/>
                      <w:tab w:val="left" w:pos="5322"/>
                      <w:tab w:val="left" w:pos="6031"/>
                      <w:tab w:val="left" w:pos="6740"/>
                      <w:tab w:val="left" w:pos="7450"/>
                      <w:tab w:val="left" w:pos="8159"/>
                      <w:tab w:val="left" w:pos="8868"/>
                      <w:tab w:val="left" w:pos="9577"/>
                      <w:tab w:val="left" w:pos="10286"/>
                      <w:tab w:val="left" w:pos="10996"/>
                      <w:tab w:val="left" w:pos="11705"/>
                      <w:tab w:val="left" w:pos="12414"/>
                      <w:tab w:val="left" w:pos="13123"/>
                      <w:tab w:val="left" w:pos="13832"/>
                      <w:tab w:val="left" w:pos="14542"/>
                      <w:tab w:val="left" w:pos="15251"/>
                      <w:tab w:val="left" w:pos="15960"/>
                      <w:tab w:val="left" w:pos="16669"/>
                      <w:tab w:val="left" w:pos="17378"/>
                      <w:tab w:val="left" w:pos="18088"/>
                      <w:tab w:val="left" w:pos="18797"/>
                      <w:tab w:val="left" w:pos="19506"/>
                      <w:tab w:val="left" w:pos="20215"/>
                      <w:tab w:val="left" w:pos="20924"/>
                      <w:tab w:val="left" w:pos="21634"/>
                      <w:tab w:val="left" w:pos="22343"/>
                      <w:tab w:val="left" w:pos="23052"/>
                      <w:tab w:val="left" w:pos="23761"/>
                      <w:tab w:val="left" w:pos="24470"/>
                      <w:tab w:val="left" w:pos="25180"/>
                      <w:tab w:val="left" w:pos="25889"/>
                      <w:tab w:val="left" w:pos="26598"/>
                      <w:tab w:val="left" w:pos="27307"/>
                      <w:tab w:val="left" w:pos="28016"/>
                    </w:tabs>
                    <w:ind w:left="358" w:right="-2" w:hanging="36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8" name="Графический объект2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заявитель является работодателем и соблюдены условия п. 2 ст. 10  Закона</w:t>
                  </w:r>
                </w:p>
                <w:p w:rsidR="008B4F9A" w:rsidRDefault="008B4F9A">
                  <w:pPr>
                    <w:pStyle w:val="Standard"/>
                    <w:tabs>
                      <w:tab w:val="left" w:pos="358"/>
                      <w:tab w:val="left" w:pos="1067"/>
                      <w:tab w:val="left" w:pos="1776"/>
                      <w:tab w:val="left" w:pos="2485"/>
                      <w:tab w:val="left" w:pos="3194"/>
                      <w:tab w:val="left" w:pos="3904"/>
                      <w:tab w:val="left" w:pos="4613"/>
                      <w:tab w:val="left" w:pos="5322"/>
                      <w:tab w:val="left" w:pos="6031"/>
                      <w:tab w:val="left" w:pos="6740"/>
                      <w:tab w:val="left" w:pos="7450"/>
                      <w:tab w:val="left" w:pos="8159"/>
                      <w:tab w:val="left" w:pos="8868"/>
                      <w:tab w:val="left" w:pos="9577"/>
                      <w:tab w:val="left" w:pos="10286"/>
                      <w:tab w:val="left" w:pos="10996"/>
                      <w:tab w:val="left" w:pos="11705"/>
                      <w:tab w:val="left" w:pos="12414"/>
                      <w:tab w:val="left" w:pos="13123"/>
                      <w:tab w:val="left" w:pos="13832"/>
                      <w:tab w:val="left" w:pos="14542"/>
                      <w:tab w:val="left" w:pos="15251"/>
                      <w:tab w:val="left" w:pos="15960"/>
                      <w:tab w:val="left" w:pos="16669"/>
                      <w:tab w:val="left" w:pos="17378"/>
                      <w:tab w:val="left" w:pos="18088"/>
                      <w:tab w:val="left" w:pos="18797"/>
                      <w:tab w:val="left" w:pos="19506"/>
                      <w:tab w:val="left" w:pos="20215"/>
                      <w:tab w:val="left" w:pos="20924"/>
                      <w:tab w:val="left" w:pos="21634"/>
                      <w:tab w:val="left" w:pos="22343"/>
                      <w:tab w:val="left" w:pos="23052"/>
                      <w:tab w:val="left" w:pos="23761"/>
                      <w:tab w:val="left" w:pos="24470"/>
                      <w:tab w:val="left" w:pos="25180"/>
                      <w:tab w:val="left" w:pos="25889"/>
                      <w:tab w:val="left" w:pos="26598"/>
                      <w:tab w:val="left" w:pos="27307"/>
                      <w:tab w:val="left" w:pos="28016"/>
                    </w:tabs>
                    <w:ind w:left="358" w:right="-2" w:hanging="36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3863E2">
                  <w:pPr>
                    <w:pStyle w:val="Standard"/>
                    <w:tabs>
                      <w:tab w:val="left" w:pos="-137"/>
                      <w:tab w:val="left" w:pos="572"/>
                      <w:tab w:val="left" w:pos="1281"/>
                      <w:tab w:val="left" w:pos="1990"/>
                      <w:tab w:val="left" w:pos="2699"/>
                      <w:tab w:val="left" w:pos="3409"/>
                      <w:tab w:val="left" w:pos="4118"/>
                      <w:tab w:val="left" w:pos="4827"/>
                      <w:tab w:val="left" w:pos="5536"/>
                      <w:tab w:val="left" w:pos="6245"/>
                      <w:tab w:val="left" w:pos="6955"/>
                      <w:tab w:val="left" w:pos="7664"/>
                      <w:tab w:val="left" w:pos="8373"/>
                      <w:tab w:val="left" w:pos="9082"/>
                      <w:tab w:val="left" w:pos="9791"/>
                      <w:tab w:val="left" w:pos="10501"/>
                      <w:tab w:val="left" w:pos="11210"/>
                      <w:tab w:val="left" w:pos="11919"/>
                      <w:tab w:val="left" w:pos="12628"/>
                      <w:tab w:val="left" w:pos="13337"/>
                      <w:tab w:val="left" w:pos="14047"/>
                      <w:tab w:val="left" w:pos="14756"/>
                      <w:tab w:val="left" w:pos="15465"/>
                      <w:tab w:val="left" w:pos="16174"/>
                      <w:tab w:val="left" w:pos="16883"/>
                      <w:tab w:val="left" w:pos="17593"/>
                      <w:tab w:val="left" w:pos="18302"/>
                      <w:tab w:val="left" w:pos="19011"/>
                      <w:tab w:val="left" w:pos="19720"/>
                      <w:tab w:val="left" w:pos="20429"/>
                      <w:tab w:val="left" w:pos="21139"/>
                      <w:tab w:val="left" w:pos="21848"/>
                      <w:tab w:val="left" w:pos="22557"/>
                      <w:tab w:val="left" w:pos="23266"/>
                      <w:tab w:val="left" w:pos="23975"/>
                      <w:tab w:val="left" w:pos="24685"/>
                      <w:tab w:val="left" w:pos="25394"/>
                      <w:tab w:val="left" w:pos="26103"/>
                      <w:tab w:val="left" w:pos="26812"/>
                      <w:tab w:val="left" w:pos="27521"/>
                    </w:tabs>
                    <w:ind w:left="373" w:right="-2" w:hanging="375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29" name="Графический объект2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переуступка права работодателем или его пра-вопреемником</w:t>
                  </w:r>
                </w:p>
                <w:p w:rsidR="008B4F9A" w:rsidRDefault="008B4F9A">
                  <w:pPr>
                    <w:pStyle w:val="Standard"/>
                    <w:tabs>
                      <w:tab w:val="left" w:pos="-137"/>
                      <w:tab w:val="left" w:pos="572"/>
                      <w:tab w:val="left" w:pos="1281"/>
                      <w:tab w:val="left" w:pos="1990"/>
                      <w:tab w:val="left" w:pos="2699"/>
                      <w:tab w:val="left" w:pos="3409"/>
                      <w:tab w:val="left" w:pos="4118"/>
                      <w:tab w:val="left" w:pos="4827"/>
                      <w:tab w:val="left" w:pos="5536"/>
                      <w:tab w:val="left" w:pos="6245"/>
                      <w:tab w:val="left" w:pos="6955"/>
                      <w:tab w:val="left" w:pos="7664"/>
                      <w:tab w:val="left" w:pos="8373"/>
                      <w:tab w:val="left" w:pos="9082"/>
                      <w:tab w:val="left" w:pos="9791"/>
                      <w:tab w:val="left" w:pos="10501"/>
                      <w:tab w:val="left" w:pos="11210"/>
                      <w:tab w:val="left" w:pos="11919"/>
                      <w:tab w:val="left" w:pos="12628"/>
                      <w:tab w:val="left" w:pos="13337"/>
                      <w:tab w:val="left" w:pos="14047"/>
                      <w:tab w:val="left" w:pos="14756"/>
                      <w:tab w:val="left" w:pos="15465"/>
                      <w:tab w:val="left" w:pos="16174"/>
                      <w:tab w:val="left" w:pos="16883"/>
                      <w:tab w:val="left" w:pos="17593"/>
                      <w:tab w:val="left" w:pos="18302"/>
                      <w:tab w:val="left" w:pos="19011"/>
                      <w:tab w:val="left" w:pos="19720"/>
                      <w:tab w:val="left" w:pos="20429"/>
                      <w:tab w:val="left" w:pos="21139"/>
                      <w:tab w:val="left" w:pos="21848"/>
                      <w:tab w:val="left" w:pos="22557"/>
                      <w:tab w:val="left" w:pos="23266"/>
                      <w:tab w:val="left" w:pos="23975"/>
                      <w:tab w:val="left" w:pos="24685"/>
                      <w:tab w:val="left" w:pos="25394"/>
                      <w:tab w:val="left" w:pos="26103"/>
                      <w:tab w:val="left" w:pos="26812"/>
                      <w:tab w:val="left" w:pos="27521"/>
                    </w:tabs>
                    <w:ind w:left="373" w:right="-2" w:hanging="375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3863E2">
                  <w:pPr>
                    <w:pStyle w:val="Standard"/>
                    <w:tabs>
                      <w:tab w:val="left" w:pos="-152"/>
                      <w:tab w:val="left" w:pos="557"/>
                      <w:tab w:val="left" w:pos="1266"/>
                      <w:tab w:val="left" w:pos="1975"/>
                      <w:tab w:val="left" w:pos="2684"/>
                      <w:tab w:val="left" w:pos="3394"/>
                      <w:tab w:val="left" w:pos="4103"/>
                      <w:tab w:val="left" w:pos="4812"/>
                      <w:tab w:val="left" w:pos="5521"/>
                      <w:tab w:val="left" w:pos="6230"/>
                      <w:tab w:val="left" w:pos="6940"/>
                      <w:tab w:val="left" w:pos="7649"/>
                      <w:tab w:val="left" w:pos="8358"/>
                      <w:tab w:val="left" w:pos="9067"/>
                      <w:tab w:val="left" w:pos="9776"/>
                      <w:tab w:val="left" w:pos="10486"/>
                      <w:tab w:val="left" w:pos="11195"/>
                      <w:tab w:val="left" w:pos="11904"/>
                      <w:tab w:val="left" w:pos="12613"/>
                      <w:tab w:val="left" w:pos="13322"/>
                      <w:tab w:val="left" w:pos="14032"/>
                      <w:tab w:val="left" w:pos="14741"/>
                      <w:tab w:val="left" w:pos="15450"/>
                      <w:tab w:val="left" w:pos="16159"/>
                      <w:tab w:val="left" w:pos="16868"/>
                      <w:tab w:val="left" w:pos="17578"/>
                      <w:tab w:val="left" w:pos="18287"/>
                      <w:tab w:val="left" w:pos="18996"/>
                      <w:tab w:val="left" w:pos="19705"/>
                      <w:tab w:val="left" w:pos="20414"/>
                      <w:tab w:val="left" w:pos="21124"/>
                      <w:tab w:val="left" w:pos="21833"/>
                      <w:tab w:val="left" w:pos="22542"/>
                      <w:tab w:val="left" w:pos="23251"/>
                      <w:tab w:val="left" w:pos="23960"/>
                      <w:tab w:val="left" w:pos="24670"/>
                      <w:tab w:val="left" w:pos="25379"/>
                      <w:tab w:val="left" w:pos="26088"/>
                      <w:tab w:val="left" w:pos="26797"/>
                      <w:tab w:val="left" w:pos="27506"/>
                    </w:tabs>
                    <w:ind w:left="358" w:right="-2" w:hanging="360"/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30" name="Графический объект2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переуступка права автором или его правопре- емником</w:t>
                  </w:r>
                </w:p>
                <w:p w:rsidR="008B4F9A" w:rsidRDefault="008B4F9A">
                  <w:pPr>
                    <w:pStyle w:val="Standard"/>
                    <w:tabs>
                      <w:tab w:val="left" w:pos="-152"/>
                      <w:tab w:val="left" w:pos="557"/>
                      <w:tab w:val="left" w:pos="1266"/>
                      <w:tab w:val="left" w:pos="1975"/>
                      <w:tab w:val="left" w:pos="2684"/>
                      <w:tab w:val="left" w:pos="3394"/>
                      <w:tab w:val="left" w:pos="4103"/>
                      <w:tab w:val="left" w:pos="4812"/>
                      <w:tab w:val="left" w:pos="5521"/>
                      <w:tab w:val="left" w:pos="6230"/>
                      <w:tab w:val="left" w:pos="6940"/>
                      <w:tab w:val="left" w:pos="7649"/>
                      <w:tab w:val="left" w:pos="8358"/>
                      <w:tab w:val="left" w:pos="9067"/>
                      <w:tab w:val="left" w:pos="9776"/>
                      <w:tab w:val="left" w:pos="10486"/>
                      <w:tab w:val="left" w:pos="11195"/>
                      <w:tab w:val="left" w:pos="11904"/>
                      <w:tab w:val="left" w:pos="12613"/>
                      <w:tab w:val="left" w:pos="13322"/>
                      <w:tab w:val="left" w:pos="14032"/>
                      <w:tab w:val="left" w:pos="14741"/>
                      <w:tab w:val="left" w:pos="15450"/>
                      <w:tab w:val="left" w:pos="16159"/>
                      <w:tab w:val="left" w:pos="16868"/>
                      <w:tab w:val="left" w:pos="17578"/>
                      <w:tab w:val="left" w:pos="18287"/>
                      <w:tab w:val="left" w:pos="18996"/>
                      <w:tab w:val="left" w:pos="19705"/>
                      <w:tab w:val="left" w:pos="20414"/>
                      <w:tab w:val="left" w:pos="21124"/>
                      <w:tab w:val="left" w:pos="21833"/>
                      <w:tab w:val="left" w:pos="22542"/>
                      <w:tab w:val="left" w:pos="23251"/>
                      <w:tab w:val="left" w:pos="23960"/>
                      <w:tab w:val="left" w:pos="24670"/>
                      <w:tab w:val="left" w:pos="25379"/>
                      <w:tab w:val="left" w:pos="26088"/>
                      <w:tab w:val="left" w:pos="26797"/>
                      <w:tab w:val="left" w:pos="27506"/>
                    </w:tabs>
                    <w:ind w:left="358" w:right="-2" w:hanging="36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3863E2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18"/>
                      <w:szCs w:val="18"/>
                      <w:lang w:bidi="ar-SA"/>
                    </w:rPr>
                    <w:drawing>
                      <wp:inline distT="0" distB="0" distL="0" distR="0">
                        <wp:extent cx="171358" cy="171358"/>
                        <wp:effectExtent l="0" t="0" r="92" b="92"/>
                        <wp:docPr id="31" name="Графический объект2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>
                                  <a:lum/>
                                  <a:alphaModFix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358" cy="1713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право наследования</w:t>
                  </w:r>
                </w:p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8B4F9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4378" w:type="dxa"/>
                  <w:tcBorders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top w:w="0" w:type="dxa"/>
                    <w:left w:w="107" w:type="dxa"/>
                    <w:bottom w:w="0" w:type="dxa"/>
                    <w:right w:w="107" w:type="dxa"/>
                  </w:tcMar>
                </w:tcPr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8B4F9A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ind w:left="510"/>
                    <w:jc w:val="both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  <w:p w:rsidR="008B4F9A" w:rsidRDefault="003863E2">
                  <w:pPr>
                    <w:pStyle w:val="Standard"/>
                    <w:tabs>
                      <w:tab w:val="left" w:pos="0"/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6"/>
                      <w:tab w:val="left" w:pos="4255"/>
                      <w:tab w:val="left" w:pos="4964"/>
                      <w:tab w:val="left" w:pos="5673"/>
                      <w:tab w:val="left" w:pos="6382"/>
                      <w:tab w:val="left" w:pos="7092"/>
                      <w:tab w:val="left" w:pos="7801"/>
                      <w:tab w:val="left" w:pos="8510"/>
                      <w:tab w:val="left" w:pos="9219"/>
                      <w:tab w:val="left" w:pos="9928"/>
                      <w:tab w:val="left" w:pos="10638"/>
                      <w:tab w:val="left" w:pos="11347"/>
                      <w:tab w:val="left" w:pos="12056"/>
                      <w:tab w:val="left" w:pos="12765"/>
                      <w:tab w:val="left" w:pos="13474"/>
                      <w:tab w:val="left" w:pos="14184"/>
                      <w:tab w:val="left" w:pos="14893"/>
                      <w:tab w:val="left" w:pos="15602"/>
                      <w:tab w:val="left" w:pos="16311"/>
                      <w:tab w:val="left" w:pos="17020"/>
                      <w:tab w:val="left" w:pos="17730"/>
                      <w:tab w:val="left" w:pos="18439"/>
                      <w:tab w:val="left" w:pos="19148"/>
                      <w:tab w:val="left" w:pos="19857"/>
                      <w:tab w:val="left" w:pos="20566"/>
                      <w:tab w:val="left" w:pos="21276"/>
                      <w:tab w:val="left" w:pos="21985"/>
                      <w:tab w:val="left" w:pos="22694"/>
                      <w:tab w:val="left" w:pos="23403"/>
                      <w:tab w:val="left" w:pos="24112"/>
                      <w:tab w:val="left" w:pos="24822"/>
                      <w:tab w:val="left" w:pos="25531"/>
                      <w:tab w:val="left" w:pos="26240"/>
                      <w:tab w:val="left" w:pos="26949"/>
                      <w:tab w:val="left" w:pos="27658"/>
                    </w:tabs>
                    <w:jc w:val="both"/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bscript"/>
                    </w:rPr>
                    <w:t xml:space="preserve">                            </w:t>
                  </w: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(место для штампа НИИС)</w:t>
                  </w:r>
                </w:p>
              </w:tc>
            </w:tr>
          </w:tbl>
          <w:p w:rsidR="008B4F9A" w:rsidRDefault="008B4F9A"/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trHeight w:hRule="exact" w:val="534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left="51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№ фигуры чертежей, предлагаемой для  публикации  с формулой (рефератом)</w:t>
            </w:r>
          </w:p>
        </w:tc>
      </w:tr>
      <w:tr w:rsidR="008B4F9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2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(72) Автор(ы)</w:t>
            </w:r>
          </w:p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(указывается полное имя)</w:t>
            </w:r>
          </w:p>
        </w:tc>
        <w:tc>
          <w:tcPr>
            <w:tcW w:w="3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Полный почтовый адрес мес-тожительства, включая наименование страны и ее код по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стандарту ВОИС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.3, если он установлен</w:t>
            </w:r>
          </w:p>
        </w:tc>
        <w:tc>
          <w:tcPr>
            <w:tcW w:w="3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Подпись(и) автора(ов)-заявителя(ей) и/или автора(ов),  переуступившего(их) право на получение инновационного патента</w:t>
            </w:r>
          </w:p>
        </w:tc>
      </w:tr>
      <w:tr w:rsidR="008B4F9A">
        <w:tblPrEx>
          <w:tblCellMar>
            <w:top w:w="0" w:type="dxa"/>
            <w:bottom w:w="0" w:type="dxa"/>
          </w:tblCellMar>
        </w:tblPrEx>
        <w:trPr>
          <w:trHeight w:val="1037"/>
          <w:jc w:val="right"/>
        </w:trPr>
        <w:tc>
          <w:tcPr>
            <w:tcW w:w="27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sdt>
            <w:sdtPr>
              <w:rPr>
                <w:rFonts w:ascii="Times New Roman" w:eastAsia="Times New Roman" w:hAnsi="Times New Roman" w:cs="Times New Roman"/>
              </w:rPr>
              <w:alias w:val="Authors"/>
              <w:tag w:val="Authors"/>
              <w:id w:val="-777631717"/>
              <w:placeholder>
                <w:docPart w:val="DefaultPlaceholder_-1854013440"/>
              </w:placeholder>
              <w:text/>
            </w:sdtPr>
            <w:sdtContent>
              <w:p w:rsidR="008B4F9A" w:rsidRDefault="001148D3">
                <w:pPr>
                  <w:pStyle w:val="Standard"/>
                  <w:tabs>
                    <w:tab w:val="left" w:pos="0"/>
                    <w:tab w:val="left" w:pos="709"/>
                    <w:tab w:val="left" w:pos="1418"/>
                    <w:tab w:val="left" w:pos="2127"/>
                    <w:tab w:val="left" w:pos="2836"/>
                    <w:tab w:val="left" w:pos="3546"/>
                    <w:tab w:val="left" w:pos="4255"/>
                    <w:tab w:val="left" w:pos="4964"/>
                    <w:tab w:val="left" w:pos="5673"/>
                    <w:tab w:val="left" w:pos="6382"/>
                    <w:tab w:val="left" w:pos="7092"/>
                    <w:tab w:val="left" w:pos="7801"/>
                    <w:tab w:val="left" w:pos="8510"/>
                    <w:tab w:val="left" w:pos="9219"/>
                    <w:tab w:val="left" w:pos="9928"/>
                    <w:tab w:val="left" w:pos="10638"/>
                    <w:tab w:val="left" w:pos="11347"/>
                    <w:tab w:val="left" w:pos="12056"/>
                    <w:tab w:val="left" w:pos="12765"/>
                    <w:tab w:val="left" w:pos="13474"/>
                    <w:tab w:val="left" w:pos="14184"/>
                    <w:tab w:val="left" w:pos="14893"/>
                    <w:tab w:val="left" w:pos="15602"/>
                    <w:tab w:val="left" w:pos="16311"/>
                    <w:tab w:val="left" w:pos="17020"/>
                    <w:tab w:val="left" w:pos="17730"/>
                    <w:tab w:val="left" w:pos="18439"/>
                    <w:tab w:val="left" w:pos="19148"/>
                    <w:tab w:val="left" w:pos="19857"/>
                    <w:tab w:val="left" w:pos="20566"/>
                    <w:tab w:val="left" w:pos="21276"/>
                    <w:tab w:val="left" w:pos="21985"/>
                    <w:tab w:val="left" w:pos="22694"/>
                    <w:tab w:val="left" w:pos="23403"/>
                    <w:tab w:val="left" w:pos="24112"/>
                    <w:tab w:val="left" w:pos="24822"/>
                    <w:tab w:val="left" w:pos="25531"/>
                    <w:tab w:val="left" w:pos="26240"/>
                    <w:tab w:val="left" w:pos="26949"/>
                    <w:tab w:val="left" w:pos="27658"/>
                  </w:tabs>
                  <w:jc w:val="both"/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eastAsia="Times New Roman" w:hAnsi="Times New Roman" w:cs="Times New Roman"/>
                  </w:rPr>
                  <w:t>[Авторы]</w:t>
                </w:r>
              </w:p>
            </w:sdtContent>
          </w:sdt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39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Полный почтовый адрес мес-тожительства, включая наименование страны и ее код по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стандарту ВОИС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.3, если он установлен</w:t>
            </w:r>
            <w:r>
              <w:rPr>
                <w:rFonts w:ascii="Times New Roman" w:eastAsia="Times New Roman" w:hAnsi="Times New Roman" w:cs="Times New Roman"/>
              </w:rPr>
              <w:t>&gt;</w:t>
            </w: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B4F9A">
        <w:tblPrEx>
          <w:tblCellMar>
            <w:top w:w="0" w:type="dxa"/>
            <w:bottom w:w="0" w:type="dxa"/>
          </w:tblCellMar>
        </w:tblPrEx>
        <w:trPr>
          <w:trHeight w:val="1674"/>
          <w:jc w:val="right"/>
        </w:trPr>
        <w:tc>
          <w:tcPr>
            <w:tcW w:w="9513" w:type="dxa"/>
            <w:gridSpan w:val="10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Я (мы) ___________________________________________________________________________________________</w:t>
            </w:r>
          </w:p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460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 xml:space="preserve">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vertAlign w:val="superscript"/>
              </w:rPr>
              <w:t xml:space="preserve">                                                                      (Ф.И.О.)</w:t>
            </w:r>
          </w:p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прошу (просим) не упоминать меня (нас) как автора(ов) при публикации сведений о выдаче инновационного патента</w:t>
            </w: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Подпись(и) автора(ов):</w:t>
            </w: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ind w:firstLine="35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8B4F9A">
        <w:tblPrEx>
          <w:tblCellMar>
            <w:top w:w="0" w:type="dxa"/>
            <w:bottom w:w="0" w:type="dxa"/>
          </w:tblCellMar>
        </w:tblPrEx>
        <w:trPr>
          <w:cantSplit/>
          <w:trHeight w:hRule="exact" w:val="1526"/>
          <w:jc w:val="right"/>
        </w:trPr>
        <w:tc>
          <w:tcPr>
            <w:tcW w:w="9513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107" w:type="dxa"/>
              <w:bottom w:w="0" w:type="dxa"/>
              <w:right w:w="107" w:type="dxa"/>
            </w:tcMar>
          </w:tcPr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Подпись:</w:t>
            </w: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3863E2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подпись(и) заявителя(ей), не</w:t>
            </w:r>
            <w:r>
              <w:rPr>
                <w:rFonts w:ascii="Times New Roman" w:eastAsia="Times New Roman" w:hAnsi="Times New Roman" w:cs="Times New Roman"/>
              </w:rPr>
              <w:t xml:space="preserve"> являющегося(ихся) автором(ами), (при подписании от имени юридического лица подпись руководителя скрепляется печатью)</w:t>
            </w: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F9A" w:rsidRDefault="008B4F9A">
            <w:pPr>
              <w:pStyle w:val="Standard"/>
              <w:tabs>
                <w:tab w:val="left" w:pos="0"/>
                <w:tab w:val="left" w:pos="709"/>
                <w:tab w:val="left" w:pos="1418"/>
                <w:tab w:val="left" w:pos="2127"/>
                <w:tab w:val="left" w:pos="2836"/>
                <w:tab w:val="left" w:pos="3546"/>
                <w:tab w:val="left" w:pos="4255"/>
                <w:tab w:val="left" w:pos="4964"/>
                <w:tab w:val="left" w:pos="5673"/>
                <w:tab w:val="left" w:pos="6382"/>
                <w:tab w:val="left" w:pos="7092"/>
                <w:tab w:val="left" w:pos="7801"/>
                <w:tab w:val="left" w:pos="8510"/>
                <w:tab w:val="left" w:pos="9219"/>
                <w:tab w:val="left" w:pos="9928"/>
                <w:tab w:val="left" w:pos="10638"/>
                <w:tab w:val="left" w:pos="11347"/>
                <w:tab w:val="left" w:pos="12056"/>
                <w:tab w:val="left" w:pos="12765"/>
                <w:tab w:val="left" w:pos="13474"/>
                <w:tab w:val="left" w:pos="14184"/>
                <w:tab w:val="left" w:pos="14893"/>
                <w:tab w:val="left" w:pos="15602"/>
                <w:tab w:val="left" w:pos="16311"/>
                <w:tab w:val="left" w:pos="17020"/>
                <w:tab w:val="left" w:pos="17730"/>
                <w:tab w:val="left" w:pos="18439"/>
                <w:tab w:val="left" w:pos="19148"/>
                <w:tab w:val="left" w:pos="19857"/>
                <w:tab w:val="left" w:pos="20566"/>
                <w:tab w:val="left" w:pos="21276"/>
                <w:tab w:val="left" w:pos="21985"/>
                <w:tab w:val="left" w:pos="22694"/>
                <w:tab w:val="left" w:pos="23403"/>
                <w:tab w:val="left" w:pos="24112"/>
                <w:tab w:val="left" w:pos="24822"/>
                <w:tab w:val="left" w:pos="25531"/>
                <w:tab w:val="left" w:pos="26240"/>
                <w:tab w:val="left" w:pos="26949"/>
                <w:tab w:val="left" w:pos="27658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8B4F9A" w:rsidRDefault="008B4F9A">
      <w:pPr>
        <w:pStyle w:val="Standard"/>
        <w:tabs>
          <w:tab w:val="left" w:pos="0"/>
          <w:tab w:val="left" w:pos="709"/>
          <w:tab w:val="left" w:pos="1418"/>
          <w:tab w:val="left" w:pos="2127"/>
          <w:tab w:val="left" w:pos="2836"/>
          <w:tab w:val="left" w:pos="3546"/>
          <w:tab w:val="left" w:pos="4255"/>
          <w:tab w:val="left" w:pos="4964"/>
          <w:tab w:val="left" w:pos="5673"/>
          <w:tab w:val="left" w:pos="6382"/>
          <w:tab w:val="left" w:pos="7092"/>
          <w:tab w:val="left" w:pos="7801"/>
          <w:tab w:val="left" w:pos="8510"/>
          <w:tab w:val="left" w:pos="9219"/>
          <w:tab w:val="left" w:pos="9928"/>
          <w:tab w:val="left" w:pos="10638"/>
          <w:tab w:val="left" w:pos="11347"/>
          <w:tab w:val="left" w:pos="12056"/>
          <w:tab w:val="left" w:pos="12765"/>
          <w:tab w:val="left" w:pos="13474"/>
          <w:tab w:val="left" w:pos="14184"/>
          <w:tab w:val="left" w:pos="14893"/>
          <w:tab w:val="left" w:pos="15602"/>
          <w:tab w:val="left" w:pos="16311"/>
          <w:tab w:val="left" w:pos="17020"/>
          <w:tab w:val="left" w:pos="17730"/>
          <w:tab w:val="left" w:pos="18439"/>
          <w:tab w:val="left" w:pos="19148"/>
          <w:tab w:val="left" w:pos="19857"/>
          <w:tab w:val="left" w:pos="20566"/>
          <w:tab w:val="left" w:pos="21276"/>
          <w:tab w:val="left" w:pos="21985"/>
          <w:tab w:val="left" w:pos="22694"/>
          <w:tab w:val="left" w:pos="23403"/>
          <w:tab w:val="left" w:pos="24112"/>
          <w:tab w:val="left" w:pos="24822"/>
          <w:tab w:val="left" w:pos="25531"/>
          <w:tab w:val="left" w:pos="26240"/>
          <w:tab w:val="left" w:pos="26949"/>
          <w:tab w:val="left" w:pos="27658"/>
        </w:tabs>
        <w:rPr>
          <w:rFonts w:ascii="Times New Roman" w:eastAsia="Times New Roman" w:hAnsi="Times New Roman" w:cs="Times New Roman"/>
        </w:rPr>
      </w:pPr>
    </w:p>
    <w:sectPr w:rsidR="008B4F9A">
      <w:footnotePr>
        <w:numRestart w:val="eachPage"/>
      </w:footnotePr>
      <w:endnotePr>
        <w:numFmt w:val="decimal"/>
      </w:endnotePr>
      <w:pgSz w:w="11907" w:h="16840"/>
      <w:pgMar w:top="426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63E2" w:rsidRDefault="003863E2">
      <w:r>
        <w:separator/>
      </w:r>
    </w:p>
  </w:endnote>
  <w:endnote w:type="continuationSeparator" w:id="0">
    <w:p w:rsidR="003863E2" w:rsidRDefault="00386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Iau?iue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roma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63E2" w:rsidRDefault="003863E2">
      <w:r>
        <w:rPr>
          <w:color w:val="000000"/>
        </w:rPr>
        <w:separator/>
      </w:r>
    </w:p>
  </w:footnote>
  <w:footnote w:type="continuationSeparator" w:id="0">
    <w:p w:rsidR="003863E2" w:rsidRDefault="003863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D55A9E"/>
    <w:multiLevelType w:val="multilevel"/>
    <w:tmpl w:val="487C2450"/>
    <w:styleLink w:val="RTFNum3"/>
    <w:lvl w:ilvl="0">
      <w:start w:val="72"/>
      <w:numFmt w:val="decimal"/>
      <w:lvlText w:val="%1)"/>
      <w:lvlJc w:val="left"/>
      <w:pPr>
        <w:ind w:left="750" w:hanging="3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779CD"/>
    <w:multiLevelType w:val="multilevel"/>
    <w:tmpl w:val="DC622A92"/>
    <w:styleLink w:val="RTFNum2"/>
    <w:lvl w:ilvl="0">
      <w:start w:val="74"/>
      <w:numFmt w:val="decimal"/>
      <w:lvlText w:val="%1)"/>
      <w:lvlJc w:val="left"/>
      <w:pPr>
        <w:ind w:left="510" w:hanging="510"/>
      </w:pPr>
    </w:lvl>
    <w:lvl w:ilvl="1">
      <w:start w:val="74"/>
      <w:numFmt w:val="decimal"/>
      <w:lvlText w:val="%2)"/>
      <w:lvlJc w:val="left"/>
      <w:pPr>
        <w:ind w:left="1020" w:hanging="510"/>
      </w:pPr>
    </w:lvl>
    <w:lvl w:ilvl="2">
      <w:start w:val="74"/>
      <w:numFmt w:val="decimal"/>
      <w:lvlText w:val="%3)"/>
      <w:lvlJc w:val="left"/>
      <w:pPr>
        <w:ind w:left="1530" w:hanging="510"/>
      </w:pPr>
    </w:lvl>
    <w:lvl w:ilvl="3">
      <w:start w:val="74"/>
      <w:numFmt w:val="decimal"/>
      <w:lvlText w:val="%4)"/>
      <w:lvlJc w:val="left"/>
      <w:pPr>
        <w:ind w:left="2040" w:hanging="510"/>
      </w:pPr>
    </w:lvl>
    <w:lvl w:ilvl="4">
      <w:start w:val="74"/>
      <w:numFmt w:val="decimal"/>
      <w:lvlText w:val="%5)"/>
      <w:lvlJc w:val="left"/>
      <w:pPr>
        <w:ind w:left="2550" w:hanging="510"/>
      </w:pPr>
    </w:lvl>
    <w:lvl w:ilvl="5">
      <w:start w:val="74"/>
      <w:numFmt w:val="decimal"/>
      <w:lvlText w:val="%6)"/>
      <w:lvlJc w:val="left"/>
      <w:pPr>
        <w:ind w:left="3060" w:hanging="510"/>
      </w:pPr>
    </w:lvl>
    <w:lvl w:ilvl="6">
      <w:start w:val="74"/>
      <w:numFmt w:val="decimal"/>
      <w:lvlText w:val="%7)"/>
      <w:lvlJc w:val="left"/>
      <w:pPr>
        <w:ind w:left="3570" w:hanging="510"/>
      </w:pPr>
    </w:lvl>
    <w:lvl w:ilvl="7">
      <w:start w:val="74"/>
      <w:numFmt w:val="decimal"/>
      <w:lvlText w:val="%8)"/>
      <w:lvlJc w:val="left"/>
      <w:pPr>
        <w:ind w:left="4080" w:hanging="510"/>
      </w:pPr>
    </w:lvl>
    <w:lvl w:ilvl="8">
      <w:start w:val="74"/>
      <w:numFmt w:val="decimal"/>
      <w:lvlText w:val="%9)"/>
      <w:lvlJc w:val="left"/>
      <w:pPr>
        <w:ind w:left="4590" w:hanging="51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</w:compat>
  <w:rsids>
    <w:rsidRoot w:val="008B4F9A"/>
    <w:rsid w:val="001148D3"/>
    <w:rsid w:val="003863E2"/>
    <w:rsid w:val="008B4F9A"/>
    <w:rsid w:val="00D3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369B6"/>
  <w15:docId w15:val="{05402ED9-C62F-442D-B273-76E811BD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 Iau?iue" w:eastAsia="Times New Roman Iau?iue" w:hAnsi="Times New Roman Iau?iue" w:cs="Times New Roman Iau?iue"/>
        <w:kern w:val="3"/>
        <w:sz w:val="24"/>
        <w:szCs w:val="24"/>
        <w:lang w:val="ru-RU" w:eastAsia="ru-RU" w:bidi="ru-RU"/>
      </w:rPr>
    </w:rPrDefault>
    <w:pPrDefault>
      <w:pPr>
        <w:widowControl w:val="0"/>
        <w:autoSpaceDE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/>
      <w:textAlignment w:val="auto"/>
    </w:pPr>
    <w:rPr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sz w:val="16"/>
      <w:szCs w:val="16"/>
    </w:rPr>
  </w:style>
  <w:style w:type="paragraph" w:customStyle="1" w:styleId="a3">
    <w:name w:val="Название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header"/>
    <w:basedOn w:val="Standard"/>
    <w:pPr>
      <w:tabs>
        <w:tab w:val="center" w:pos="4153"/>
        <w:tab w:val="right" w:pos="8306"/>
      </w:tabs>
    </w:pPr>
  </w:style>
  <w:style w:type="paragraph" w:styleId="a8">
    <w:name w:val="footer"/>
    <w:basedOn w:val="Standard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RTFNum21">
    <w:name w:val="RTF_Num 2 1"/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39">
    <w:name w:val="RTF_Num 3 9"/>
  </w:style>
  <w:style w:type="character" w:customStyle="1" w:styleId="EndnoteSymbol">
    <w:name w:val="Endnote Symbol"/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rPr>
      <w:rFonts w:ascii="Tahoma" w:hAnsi="Tahoma" w:cs="Tahoma"/>
      <w:sz w:val="16"/>
      <w:szCs w:val="16"/>
    </w:rPr>
  </w:style>
  <w:style w:type="numbering" w:customStyle="1" w:styleId="RTFNum2">
    <w:name w:val="RTF_Num 2"/>
    <w:basedOn w:val="a2"/>
    <w:pPr>
      <w:numPr>
        <w:numId w:val="1"/>
      </w:numPr>
    </w:pPr>
  </w:style>
  <w:style w:type="numbering" w:customStyle="1" w:styleId="RTFNum3">
    <w:name w:val="RTF_Num 3"/>
    <w:basedOn w:val="a2"/>
    <w:pPr>
      <w:numPr>
        <w:numId w:val="2"/>
      </w:numPr>
    </w:pPr>
  </w:style>
  <w:style w:type="character" w:styleId="ab">
    <w:name w:val="Placeholder Text"/>
    <w:basedOn w:val="a0"/>
    <w:uiPriority w:val="99"/>
    <w:semiHidden/>
    <w:rsid w:val="001148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BC462F-86CF-41AA-8AEE-CC98CF981813}"/>
      </w:docPartPr>
      <w:docPartBody>
        <w:p w:rsidR="00000000" w:rsidRDefault="001036C9">
          <w:r w:rsidRPr="00B60BD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 Iau?iue">
    <w:altName w:val="Times New Roman"/>
    <w:charset w:val="00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00"/>
    <w:family w:val="roma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6C9"/>
    <w:rsid w:val="001036C9"/>
    <w:rsid w:val="0014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36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Äàòà ïîñòóïëåíèÿ</vt:lpstr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Äàòà ïîñòóïëåíèÿ</dc:title>
  <dc:creator>Dmitry</dc:creator>
  <cp:lastModifiedBy>Certified Windows</cp:lastModifiedBy>
  <cp:revision>3</cp:revision>
  <cp:lastPrinted>2007-07-19T17:04:00Z</cp:lastPrinted>
  <dcterms:created xsi:type="dcterms:W3CDTF">2017-12-05T10:34:00Z</dcterms:created>
  <dcterms:modified xsi:type="dcterms:W3CDTF">2017-12-05T10:46:00Z</dcterms:modified>
</cp:coreProperties>
</file>