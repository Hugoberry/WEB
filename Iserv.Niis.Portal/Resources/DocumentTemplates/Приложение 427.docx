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88" w:rsidRDefault="00B46188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B46188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133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46188" w:rsidRDefault="00B4133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46188" w:rsidRDefault="00B4133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46188" w:rsidRDefault="00B4133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46188" w:rsidRDefault="00B4133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46188" w:rsidRDefault="00B41337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B46188" w:rsidRDefault="00B41337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1337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36"/>
                  <wp:effectExtent l="0" t="0" r="0" b="9364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133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46188" w:rsidRDefault="00B4133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46188" w:rsidRDefault="00B4133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46188" w:rsidRDefault="00B41337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46188" w:rsidRDefault="00B4133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46188" w:rsidRDefault="00B4133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46188" w:rsidRDefault="00B4133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46188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133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46188" w:rsidRDefault="00B4133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B46188" w:rsidRDefault="00B4133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46188" w:rsidRDefault="00B41337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133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B46188" w:rsidRDefault="00B4133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46188" w:rsidRDefault="00B4133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B46188" w:rsidRDefault="00B41337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1337" w:rsidP="00AA5F89">
      <w:pPr>
        <w:pStyle w:val="Standard"/>
        <w:rPr>
          <w:lang w:val="kk-KZ"/>
        </w:rPr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722</wp:posOffset>
                </wp:positionH>
                <wp:positionV relativeFrom="paragraph">
                  <wp:posOffset>60844</wp:posOffset>
                </wp:positionV>
                <wp:extent cx="6478908" cy="3100072"/>
                <wp:effectExtent l="0" t="0" r="17142" b="5078"/>
                <wp:wrapSquare wrapText="bothSides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908" cy="3100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20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4"/>
                              <w:gridCol w:w="5099"/>
                            </w:tblGrid>
                            <w:tr w:rsidR="00B461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46188" w:rsidRDefault="00B46188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B46188" w:rsidRPr="00D65F48" w:rsidRDefault="00B41337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6B2C0B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3071603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6B2C0B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B46188" w:rsidRPr="00D65F48" w:rsidRDefault="00B41337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="006B2C0B"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128376865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6B2C0B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r w:rsidR="006B2C0B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B46188" w:rsidRDefault="00B46188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B46188" w:rsidRDefault="00B41337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Патентообладатель/патентиеленуші</w:t>
                                  </w:r>
                                  <w:r w:rsidR="006B2C0B"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49915853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6B2C0B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B46188" w:rsidRDefault="00B4618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46188" w:rsidRDefault="00B4618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CorrespondenceContact"/>
                                    <w:tag w:val="CorrespondenceContact"/>
                                    <w:id w:val="575009455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lang w:val="kk-KZ"/>
                                    </w:rPr>
                                  </w:sdtEndPr>
                                  <w:sdtContent>
                                    <w:p w:rsidR="00B46188" w:rsidRDefault="006B2C0B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Контакт для переписки]</w:t>
                                      </w:r>
                                    </w:p>
                                  </w:sdtContent>
                                </w:sdt>
                                <w:p w:rsidR="00B46188" w:rsidRDefault="00B4618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B46188" w:rsidRDefault="00B41337">
                                  <w:pPr>
                                    <w:pStyle w:val="Standard"/>
                                    <w:snapToGrid w:val="0"/>
                                    <w:ind w:left="538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132790378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6B2C0B">
                                        <w:rPr>
                                          <w:rStyle w:val="a0"/>
                                          <w:lang w:val="en-US"/>
                                        </w:rPr>
                                        <w:t>[</w:t>
                                      </w:r>
                                      <w:r w:rsidR="006B2C0B">
                                        <w:rPr>
                                          <w:rStyle w:val="a0"/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461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46188" w:rsidRDefault="00B41337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Мемлекеттік тізілімге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және пайдалы модельге берілген </w:t>
                                  </w:r>
                                  <w:r w:rsidR="006B2C0B"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№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RequestNumber"/>
                                      <w:tag w:val="RequestNumber"/>
                                      <w:id w:val="187265094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6B2C0B" w:rsidRPr="006B2C0B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</w:t>
                                      </w:r>
                                      <w:r w:rsidR="006B2C0B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патент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ке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өзгертулер енгізу туралы</w:t>
                                  </w:r>
                                </w:p>
                                <w:p w:rsidR="00B46188" w:rsidRDefault="00B41337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46188" w:rsidRDefault="00B41337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B46188" w:rsidRDefault="00B41337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внесении изменений в Государственный реестр и  в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патент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полезную модель </w:t>
                                  </w:r>
                                  <w:r w:rsidR="006B2C0B"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 №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RequestNumber"/>
                                      <w:tag w:val="RequestNumber"/>
                                      <w:id w:val="17030226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6B2C0B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461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846"/>
                              </w:trPr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46188" w:rsidRDefault="00B41337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Сіздің, Мемлекеттік тізілімге және патентке өзгертулер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(түзетулер) енгізу туралы өтінішіңіздің қанағаттандырылғандығы туралы хабарлаймыз.</w:t>
                                  </w:r>
                                </w:p>
                                <w:p w:rsidR="00B46188" w:rsidRDefault="00B41337" w:rsidP="00EF632F">
                                  <w:pPr>
                                    <w:pStyle w:val="Standard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Енгізілген өзгерістер туралы м</w:t>
                                  </w:r>
                                  <w:r w:rsidR="00EF632F">
                                    <w:rPr>
                                      <w:lang w:val="kk-KZ"/>
                                    </w:rPr>
                                    <w:t xml:space="preserve">әліметтер “Өнеркәсіп меншігі”№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Kz_UserInput"/>
                                      <w:tag w:val="BulletinNumberKz_UserInput"/>
                                      <w:id w:val="-195832363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EF632F">
                                        <w:rPr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Номер бюллетеня</w:t>
                                      </w:r>
                                      <w:r w:rsidR="00EF632F" w:rsidRPr="00EF632F">
                                        <w:rPr>
                                          <w:lang w:val="kk-KZ"/>
                                        </w:rPr>
                                        <w:t xml:space="preserve"> (</w:t>
                                      </w:r>
                                      <w:r w:rsidR="00EF632F">
                                        <w:rPr>
                                          <w:lang w:val="kk-KZ"/>
                                        </w:rPr>
                                        <w:t>каз</w:t>
                                      </w:r>
                                      <w:r w:rsidR="00EF632F" w:rsidRPr="00EF632F">
                                        <w:rPr>
                                          <w:lang w:val="kk-KZ"/>
                                        </w:rPr>
                                        <w:t>)</w:t>
                                      </w:r>
                                      <w:r w:rsidR="00EF632F">
                                        <w:rPr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EF632F">
                                    <w:rPr>
                                      <w:lang w:val="kk-KZ"/>
                                    </w:rPr>
                                    <w:t xml:space="preserve">  ресми бюллетенінде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Kz_UserInput"/>
                                      <w:tag w:val="BulletinDateKz_UserInput"/>
                                      <w:id w:val="1740283759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EF632F">
                                        <w:rPr>
                                          <w:lang w:val="kk-KZ"/>
                                        </w:rPr>
                                        <w:t>[Дата бюллетеня (</w:t>
                                      </w:r>
                                      <w:r w:rsidR="00EF632F" w:rsidRPr="00EF632F">
                                        <w:rPr>
                                          <w:lang w:val="kk-KZ"/>
                                        </w:rPr>
                                        <w:t>каз</w:t>
                                      </w:r>
                                      <w:r w:rsidR="00EF632F">
                                        <w:rPr>
                                          <w:lang w:val="kk-KZ"/>
                                        </w:rPr>
                                        <w:t>)]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46188" w:rsidRDefault="00B41337">
                                  <w:pPr>
                                    <w:pStyle w:val="Standard"/>
                                    <w:snapToGrid w:val="0"/>
                                    <w:ind w:firstLine="252"/>
                                    <w:jc w:val="both"/>
                                  </w:pPr>
                                  <w:r>
                                    <w:t>С</w:t>
                                  </w:r>
                                  <w:r>
                                    <w:t xml:space="preserve">ообщаем, что 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Ваше ходатайство о внесении изменений (исправлений) в Государственный реестр и в патент удовлетворено.</w:t>
                                  </w:r>
                                </w:p>
                                <w:p w:rsidR="00B46188" w:rsidRDefault="00B41337" w:rsidP="00EF632F">
                                  <w:pPr>
                                    <w:pStyle w:val="Standard"/>
                                    <w:ind w:firstLine="252"/>
                                    <w:jc w:val="both"/>
                                  </w:pPr>
                                  <w:r>
                                    <w:t>Сведения о внесенных изменениях будут опубликованы в официальном бюллетене "Промышленная собственн</w:t>
                                  </w:r>
                                  <w:r w:rsidR="00EF632F">
                                    <w:t xml:space="preserve">ость" № </w:t>
                                  </w:r>
                                  <w:sdt>
                                    <w:sdtPr>
                                      <w:alias w:val="BulletinNumberRu_UserInput"/>
                                      <w:tag w:val="BulletinNumberRu_UserInput"/>
                                      <w:id w:val="32216494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EF632F">
                                        <w:t>[</w:t>
                                      </w:r>
                                      <w:r>
                                        <w:t>Номер бюллетеня</w:t>
                                      </w:r>
                                      <w:r w:rsidR="00EF632F">
                                        <w:t>]</w:t>
                                      </w:r>
                                    </w:sdtContent>
                                  </w:sdt>
                                  <w:r w:rsidR="00EF632F">
                                    <w:t xml:space="preserve"> от </w:t>
                                  </w:r>
                                  <w:sdt>
                                    <w:sdtPr>
                                      <w:alias w:val="BulletinDateRu_UserInput"/>
                                      <w:tag w:val="BulletinDateRu_UserInput"/>
                                      <w:id w:val="-1143809782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EF632F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  <w:tr w:rsidR="00B461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51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46188" w:rsidRDefault="00B4618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B46188" w:rsidRDefault="00B46188">
                                  <w:pPr>
                                    <w:pStyle w:val="Standard"/>
                                  </w:pPr>
                                </w:p>
                                <w:p w:rsidR="00B46188" w:rsidRDefault="00B46188">
                                  <w:pPr>
                                    <w:pStyle w:val="Standard"/>
                                  </w:pPr>
                                </w:p>
                                <w:p w:rsidR="00B46188" w:rsidRDefault="00B46188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46188" w:rsidRDefault="00B46188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46188" w:rsidRDefault="00B46188" w:rsidP="00AA5F89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.05pt;margin-top:4.8pt;width:510.15pt;height:24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1020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4"/>
                        <w:gridCol w:w="5099"/>
                      </w:tblGrid>
                      <w:tr w:rsidR="00B461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46188" w:rsidRDefault="00B46188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46188" w:rsidRPr="00D65F48" w:rsidRDefault="00B41337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6B2C0B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3071603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B2C0B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B46188" w:rsidRPr="00D65F48" w:rsidRDefault="00B41337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күні</w:t>
                            </w:r>
                            <w:r w:rsidR="006B2C0B"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1283768651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B2C0B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r w:rsidR="006B2C0B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B46188" w:rsidRDefault="00B46188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46188" w:rsidRDefault="00B41337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Патентообладатель/патентиеленуші</w:t>
                            </w:r>
                            <w:r w:rsidR="006B2C0B"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49915853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B2C0B"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B46188" w:rsidRDefault="00B4618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46188" w:rsidRDefault="00B4618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CorrespondenceContact"/>
                              <w:tag w:val="CorrespondenceContact"/>
                              <w:id w:val="575009455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lang w:val="kk-KZ"/>
                              </w:rPr>
                            </w:sdtEndPr>
                            <w:sdtContent>
                              <w:p w:rsidR="00B46188" w:rsidRDefault="006B2C0B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>Контакт для переписки]</w:t>
                                </w:r>
                              </w:p>
                            </w:sdtContent>
                          </w:sdt>
                          <w:p w:rsidR="00B46188" w:rsidRDefault="00B4618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B46188" w:rsidRDefault="00B41337">
                            <w:pPr>
                              <w:pStyle w:val="Standard"/>
                              <w:snapToGrid w:val="0"/>
                              <w:ind w:left="538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1327903789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B2C0B">
                                  <w:rPr>
                                    <w:rStyle w:val="a0"/>
                                    <w:lang w:val="en-US"/>
                                  </w:rPr>
                                  <w:t>[</w:t>
                                </w:r>
                                <w:r w:rsidR="006B2C0B">
                                  <w:rPr>
                                    <w:rStyle w:val="a0"/>
                                    <w:lang w:val="kk-KZ"/>
                                  </w:rPr>
                                  <w:t>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B461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46188" w:rsidRDefault="00B41337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Мемлекеттік тізілімге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және пайдалы модельге берілген </w:t>
                            </w:r>
                            <w:r w:rsidR="006B2C0B"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</w:rPr>
                              <w:t>№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RequestNumber"/>
                                <w:tag w:val="RequestNumber"/>
                                <w:id w:val="187265094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B2C0B" w:rsidRPr="006B2C0B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</w:t>
                                </w:r>
                                <w:r w:rsidR="006B2C0B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НомерПатента]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патент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</w:rPr>
                              <w:t>ке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өзгертулер енгізу туралы</w:t>
                            </w:r>
                          </w:p>
                          <w:p w:rsidR="00B46188" w:rsidRDefault="00B41337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46188" w:rsidRDefault="00B41337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B46188" w:rsidRDefault="00B41337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внесении изменений в Государственный реестр и  в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патент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полезную модель </w:t>
                            </w:r>
                            <w:r w:rsidR="006B2C0B"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 №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RequestNumber"/>
                                <w:tag w:val="RequestNumber"/>
                                <w:id w:val="170302260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B2C0B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</w:tc>
                      </w:tr>
                      <w:tr w:rsidR="00B461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846"/>
                        </w:trPr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46188" w:rsidRDefault="00B41337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Сіздің, Мемлекеттік тізілімге және патентке өзгертулер </w:t>
                            </w:r>
                            <w:r>
                              <w:rPr>
                                <w:lang w:val="kk-KZ"/>
                              </w:rPr>
                              <w:t>(түзетулер) енгізу туралы өтінішіңіздің қанағаттандырылғандығы туралы хабарлаймыз.</w:t>
                            </w:r>
                          </w:p>
                          <w:p w:rsidR="00B46188" w:rsidRDefault="00B41337" w:rsidP="00EF632F">
                            <w:pPr>
                              <w:pStyle w:val="Standard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Енгізілген өзгерістер туралы м</w:t>
                            </w:r>
                            <w:r w:rsidR="00EF632F">
                              <w:rPr>
                                <w:lang w:val="kk-KZ"/>
                              </w:rPr>
                              <w:t xml:space="preserve">әліметтер “Өнеркәсіп меншігі”№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Kz_UserInput"/>
                                <w:tag w:val="BulletinNumberKz_UserInput"/>
                                <w:id w:val="-1958323633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EF632F">
                                  <w:rPr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>Номер бюллетеня</w:t>
                                </w:r>
                                <w:r w:rsidR="00EF632F" w:rsidRPr="00EF632F">
                                  <w:rPr>
                                    <w:lang w:val="kk-KZ"/>
                                  </w:rPr>
                                  <w:t xml:space="preserve"> (</w:t>
                                </w:r>
                                <w:r w:rsidR="00EF632F">
                                  <w:rPr>
                                    <w:lang w:val="kk-KZ"/>
                                  </w:rPr>
                                  <w:t>каз</w:t>
                                </w:r>
                                <w:r w:rsidR="00EF632F" w:rsidRPr="00EF632F">
                                  <w:rPr>
                                    <w:lang w:val="kk-KZ"/>
                                  </w:rPr>
                                  <w:t>)</w:t>
                                </w:r>
                                <w:r w:rsidR="00EF632F">
                                  <w:rPr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 w:rsidR="00EF632F">
                              <w:rPr>
                                <w:lang w:val="kk-KZ"/>
                              </w:rPr>
                              <w:t xml:space="preserve">  ресми бюллетенінде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Kz_UserInput"/>
                                <w:tag w:val="BulletinDateKz_UserInput"/>
                                <w:id w:val="1740283759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EF632F">
                                  <w:rPr>
                                    <w:lang w:val="kk-KZ"/>
                                  </w:rPr>
                                  <w:t>[Дата бюллетеня (</w:t>
                                </w:r>
                                <w:r w:rsidR="00EF632F" w:rsidRPr="00EF632F">
                                  <w:rPr>
                                    <w:lang w:val="kk-KZ"/>
                                  </w:rPr>
                                  <w:t>каз</w:t>
                                </w:r>
                                <w:r w:rsidR="00EF632F">
                                  <w:rPr>
                                    <w:lang w:val="kk-KZ"/>
                                  </w:rPr>
                                  <w:t>)]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46188" w:rsidRDefault="00B41337">
                            <w:pPr>
                              <w:pStyle w:val="Standard"/>
                              <w:snapToGrid w:val="0"/>
                              <w:ind w:firstLine="252"/>
                              <w:jc w:val="both"/>
                            </w:pPr>
                            <w:r>
                              <w:t>С</w:t>
                            </w:r>
                            <w:r>
                              <w:t xml:space="preserve">ообщаем, что 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>Ваше ходатайство о внесении изменений (исправлений) в Государственный реестр и в патент удовлетворено.</w:t>
                            </w:r>
                          </w:p>
                          <w:p w:rsidR="00B46188" w:rsidRDefault="00B41337" w:rsidP="00EF632F">
                            <w:pPr>
                              <w:pStyle w:val="Standard"/>
                              <w:ind w:firstLine="252"/>
                              <w:jc w:val="both"/>
                            </w:pPr>
                            <w:r>
                              <w:t>Сведения о внесенных изменениях будут опубликованы в официальном бюллетене "Промышленная собственн</w:t>
                            </w:r>
                            <w:r w:rsidR="00EF632F">
                              <w:t xml:space="preserve">ость" № </w:t>
                            </w:r>
                            <w:sdt>
                              <w:sdtPr>
                                <w:alias w:val="BulletinNumberRu_UserInput"/>
                                <w:tag w:val="BulletinNumberRu_UserInput"/>
                                <w:id w:val="32216494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EF632F">
                                  <w:t>[</w:t>
                                </w:r>
                                <w:r>
                                  <w:t>Номер бюллетеня</w:t>
                                </w:r>
                                <w:r w:rsidR="00EF632F">
                                  <w:t>]</w:t>
                                </w:r>
                              </w:sdtContent>
                            </w:sdt>
                            <w:r w:rsidR="00EF632F">
                              <w:t xml:space="preserve"> от </w:t>
                            </w:r>
                            <w:sdt>
                              <w:sdtPr>
                                <w:alias w:val="BulletinDateRu_UserInput"/>
                                <w:tag w:val="BulletinDateRu_UserInput"/>
                                <w:id w:val="-1143809782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EF632F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  <w:tr w:rsidR="00B461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51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46188" w:rsidRDefault="00B4618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B46188" w:rsidRDefault="00B46188">
                            <w:pPr>
                              <w:pStyle w:val="Standard"/>
                            </w:pPr>
                          </w:p>
                          <w:p w:rsidR="00B46188" w:rsidRDefault="00B46188">
                            <w:pPr>
                              <w:pStyle w:val="Standard"/>
                            </w:pPr>
                          </w:p>
                          <w:p w:rsidR="00B46188" w:rsidRDefault="00B46188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46188" w:rsidRDefault="00B46188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B46188" w:rsidRDefault="00B46188" w:rsidP="00AA5F89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B46188" w:rsidRPr="00D65F48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1337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6188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B46188" w:rsidRDefault="00B46188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B46188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1337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6188" w:rsidRDefault="00B46188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B46188" w:rsidRDefault="00B4133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B46188" w:rsidRDefault="00B46188">
      <w:pPr>
        <w:pStyle w:val="Standard"/>
      </w:pPr>
    </w:p>
    <w:p w:rsidR="00B46188" w:rsidRDefault="00B46188">
      <w:pPr>
        <w:pStyle w:val="Standard"/>
      </w:pPr>
      <w:bookmarkStart w:id="0" w:name="_GoBack"/>
      <w:bookmarkEnd w:id="0"/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6188">
      <w:pPr>
        <w:pStyle w:val="Standard"/>
      </w:pPr>
    </w:p>
    <w:p w:rsidR="00B46188" w:rsidRDefault="00B41337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2080251193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6B2C0B">
            <w:rPr>
              <w:rStyle w:val="a0"/>
              <w:lang w:val="en-US"/>
            </w:rPr>
            <w:t>[</w:t>
          </w:r>
          <w:r w:rsidR="006B2C0B">
            <w:rPr>
              <w:rStyle w:val="a0"/>
              <w:lang w:val="kk-KZ"/>
            </w:rPr>
            <w:t>Пользователь]</w:t>
          </w:r>
        </w:sdtContent>
      </w:sdt>
    </w:p>
    <w:p w:rsidR="00B46188" w:rsidRDefault="00B41337">
      <w:pPr>
        <w:pStyle w:val="Standard"/>
        <w:ind w:right="3"/>
      </w:pPr>
      <w:r>
        <w:rPr>
          <w:rStyle w:val="a0"/>
          <w:lang w:val="kk-KZ"/>
        </w:rPr>
        <w:t>Тел.</w:t>
      </w:r>
    </w:p>
    <w:sectPr w:rsidR="00B46188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37" w:rsidRDefault="00B41337">
      <w:r>
        <w:separator/>
      </w:r>
    </w:p>
  </w:endnote>
  <w:endnote w:type="continuationSeparator" w:id="0">
    <w:p w:rsidR="00B41337" w:rsidRDefault="00B4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37" w:rsidRDefault="00B41337">
      <w:r>
        <w:rPr>
          <w:color w:val="000000"/>
        </w:rPr>
        <w:separator/>
      </w:r>
    </w:p>
  </w:footnote>
  <w:footnote w:type="continuationSeparator" w:id="0">
    <w:p w:rsidR="00B41337" w:rsidRDefault="00B41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309CE"/>
    <w:multiLevelType w:val="multilevel"/>
    <w:tmpl w:val="982C63E8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46188"/>
    <w:rsid w:val="00455EF8"/>
    <w:rsid w:val="006B2C0B"/>
    <w:rsid w:val="00772C46"/>
    <w:rsid w:val="00AA5F89"/>
    <w:rsid w:val="00B41337"/>
    <w:rsid w:val="00B46188"/>
    <w:rsid w:val="00D65F48"/>
    <w:rsid w:val="00E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E62C"/>
  <w15:docId w15:val="{9AD6E4B3-3061-4700-8B85-435FE57E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6B2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A8445-C95E-415C-B4C8-4AE1BD27F644}"/>
      </w:docPartPr>
      <w:docPartBody>
        <w:p w:rsidR="00000000" w:rsidRDefault="00973E2B">
          <w:r w:rsidRPr="002121D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2B"/>
    <w:rsid w:val="002200C9"/>
    <w:rsid w:val="0097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E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4</cp:revision>
  <cp:lastPrinted>2010-03-02T17:08:00Z</cp:lastPrinted>
  <dcterms:created xsi:type="dcterms:W3CDTF">2017-11-16T13:45:00Z</dcterms:created>
  <dcterms:modified xsi:type="dcterms:W3CDTF">2017-11-16T14:00:00Z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